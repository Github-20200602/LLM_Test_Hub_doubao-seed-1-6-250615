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1308BF60" w14:textId="0987CF6C" w:rsidR="002965D2" w:rsidRDefault="00D1645A">
      <w:pPr>
        <w:ind w:firstLineChars="593" w:firstLine="2619"/>
        <w:rPr>
          <w:rFonts w:eastAsia="楷体_GB2312" w:hint="default"/>
          <w:b/>
          <w:sz w:val="44"/>
        </w:rPr>
      </w:pPr>
      <w:r w:rsidRPr="00D1645A">
        <w:rPr>
          <w:rFonts w:eastAsia="楷体_GB2312"/>
          <w:b/>
          <w:sz w:val="44"/>
        </w:rPr>
        <w:t>萌</w:t>
      </w:r>
      <w:r w:rsidRPr="00D1645A">
        <w:rPr>
          <w:rFonts w:eastAsia="楷体_GB2312"/>
          <w:b/>
          <w:sz w:val="44"/>
        </w:rPr>
        <w:t xml:space="preserve"> </w:t>
      </w:r>
      <w:r w:rsidRPr="00D1645A">
        <w:rPr>
          <w:rFonts w:eastAsia="楷体_GB2312"/>
          <w:b/>
          <w:sz w:val="44"/>
        </w:rPr>
        <w:t>芽</w:t>
      </w:r>
      <w:r w:rsidRPr="00D1645A">
        <w:rPr>
          <w:rFonts w:eastAsia="楷体_GB2312"/>
          <w:b/>
          <w:sz w:val="44"/>
        </w:rPr>
        <w:t xml:space="preserve"> </w:t>
      </w:r>
      <w:r w:rsidRPr="00D1645A">
        <w:rPr>
          <w:rFonts w:eastAsia="楷体_GB2312"/>
          <w:b/>
          <w:sz w:val="44"/>
        </w:rPr>
        <w:t>星</w:t>
      </w:r>
      <w:r w:rsidRPr="00D1645A">
        <w:rPr>
          <w:rFonts w:eastAsia="楷体_GB2312"/>
          <w:b/>
          <w:sz w:val="44"/>
        </w:rPr>
        <w:t xml:space="preserve"> </w:t>
      </w:r>
      <w:r w:rsidRPr="00D1645A">
        <w:rPr>
          <w:rFonts w:eastAsia="楷体_GB2312"/>
          <w:b/>
          <w:sz w:val="44"/>
        </w:rPr>
        <w:t>乐</w:t>
      </w:r>
      <w:r w:rsidRPr="00D1645A">
        <w:rPr>
          <w:rFonts w:eastAsia="楷体_GB2312"/>
          <w:b/>
          <w:sz w:val="44"/>
        </w:rPr>
        <w:t xml:space="preserve"> </w:t>
      </w:r>
      <w:r w:rsidRPr="00D1645A">
        <w:rPr>
          <w:rFonts w:eastAsia="楷体_GB2312"/>
          <w:b/>
          <w:sz w:val="44"/>
        </w:rPr>
        <w:t>测</w:t>
      </w:r>
      <w:r w:rsidRPr="00D1645A">
        <w:rPr>
          <w:rFonts w:eastAsia="楷体_GB2312"/>
          <w:b/>
          <w:sz w:val="44"/>
        </w:rPr>
        <w:t xml:space="preserve"> </w:t>
      </w:r>
      <w:r w:rsidRPr="00D1645A">
        <w:rPr>
          <w:rFonts w:eastAsia="楷体_GB2312"/>
          <w:b/>
          <w:sz w:val="44"/>
        </w:rPr>
        <w:t>试</w:t>
      </w:r>
      <w:r w:rsidR="002965D2">
        <w:rPr>
          <w:rFonts w:eastAsia="楷体_GB2312"/>
          <w:b/>
          <w:sz w:val="44"/>
        </w:rPr>
        <w:t xml:space="preserve"> </w:t>
      </w:r>
      <w:r w:rsidR="002965D2">
        <w:rPr>
          <w:rFonts w:eastAsia="楷体_GB2312"/>
          <w:b/>
          <w:sz w:val="44"/>
        </w:rPr>
        <w:t>幼</w:t>
      </w:r>
      <w:r w:rsidR="002965D2">
        <w:rPr>
          <w:rFonts w:eastAsia="楷体_GB2312" w:hint="default"/>
          <w:b/>
          <w:sz w:val="44"/>
        </w:rPr>
        <w:t xml:space="preserve"> </w:t>
      </w:r>
      <w:r w:rsidR="002965D2">
        <w:rPr>
          <w:rFonts w:eastAsia="楷体_GB2312"/>
          <w:b/>
          <w:sz w:val="44"/>
        </w:rPr>
        <w:t>儿</w:t>
      </w:r>
      <w:r w:rsidR="002965D2">
        <w:rPr>
          <w:rFonts w:eastAsia="楷体_GB2312" w:hint="default"/>
          <w:b/>
          <w:sz w:val="44"/>
        </w:rPr>
        <w:t xml:space="preserve"> </w:t>
      </w:r>
      <w:r w:rsidR="002965D2">
        <w:rPr>
          <w:rFonts w:eastAsia="楷体_GB2312"/>
          <w:b/>
          <w:sz w:val="44"/>
        </w:rPr>
        <w:t>园</w:t>
      </w:r>
      <w:r w:rsidR="002965D2">
        <w:rPr>
          <w:rFonts w:eastAsia="楷体_GB2312" w:hint="default"/>
          <w:b/>
          <w:sz w:val="44"/>
        </w:rPr>
        <w:t xml:space="preserve"> </w:t>
      </w:r>
      <w:r w:rsidR="002965D2">
        <w:rPr>
          <w:rFonts w:eastAsia="楷体_GB2312"/>
          <w:b/>
          <w:sz w:val="44"/>
        </w:rPr>
        <w:t>带</w:t>
      </w:r>
      <w:r w:rsidR="002965D2">
        <w:rPr>
          <w:rFonts w:eastAsia="楷体_GB2312" w:hint="default"/>
          <w:b/>
          <w:sz w:val="44"/>
        </w:rPr>
        <w:t xml:space="preserve"> </w:t>
      </w:r>
      <w:r w:rsidR="002965D2">
        <w:rPr>
          <w:rFonts w:eastAsia="楷体_GB2312"/>
          <w:b/>
          <w:sz w:val="44"/>
        </w:rPr>
        <w:t>量</w:t>
      </w:r>
      <w:r w:rsidR="002965D2">
        <w:rPr>
          <w:rFonts w:eastAsia="楷体_GB2312" w:hint="default"/>
          <w:b/>
          <w:sz w:val="44"/>
        </w:rPr>
        <w:t xml:space="preserve"> </w:t>
      </w:r>
      <w:r w:rsidR="002965D2">
        <w:rPr>
          <w:rFonts w:eastAsia="楷体_GB2312"/>
          <w:b/>
          <w:sz w:val="44"/>
        </w:rPr>
        <w:t>食</w:t>
      </w:r>
      <w:r w:rsidR="002965D2">
        <w:rPr>
          <w:rFonts w:eastAsia="楷体_GB2312" w:hint="default"/>
          <w:b/>
          <w:sz w:val="44"/>
        </w:rPr>
        <w:t xml:space="preserve"> </w:t>
      </w:r>
      <w:r w:rsidR="002965D2">
        <w:rPr>
          <w:rFonts w:eastAsia="楷体_GB2312"/>
          <w:b/>
          <w:sz w:val="44"/>
        </w:rPr>
        <w:t>谱</w:t>
      </w:r>
    </w:p>
    <w:p w14:paraId="1308BF61" w14:textId="77777777" w:rsidR="002965D2" w:rsidRDefault="002965D2">
      <w:pPr>
        <w:ind w:firstLineChars="3800" w:firstLine="9120"/>
        <w:rPr>
          <w:rFonts w:eastAsia="Times New Roman" w:hint="default"/>
          <w:sz w:val="24"/>
        </w:rPr>
      </w:pPr>
      <w:r>
        <w:rPr>
          <w:sz w:val="24"/>
        </w:rPr>
        <w:t>时间：</w:t>
      </w:r>
      <w:r>
        <w:rPr>
          <w:rFonts w:hint="default"/>
          <w:sz w:val="24"/>
        </w:rPr>
        <w:t>2</w:t>
      </w:r>
      <w:r>
        <w:rPr>
          <w:sz w:val="24"/>
        </w:rPr>
        <w:t>024</w:t>
      </w:r>
      <w:r>
        <w:rPr>
          <w:sz w:val="24"/>
        </w:rPr>
        <w:t>年</w:t>
      </w:r>
      <w:r>
        <w:rPr>
          <w:sz w:val="24"/>
        </w:rPr>
        <w:t>11</w:t>
      </w:r>
      <w:r>
        <w:rPr>
          <w:sz w:val="24"/>
        </w:rPr>
        <w:t>月</w:t>
      </w:r>
      <w:r>
        <w:rPr>
          <w:sz w:val="24"/>
        </w:rPr>
        <w:t>4</w:t>
      </w:r>
      <w:r>
        <w:rPr>
          <w:sz w:val="24"/>
        </w:rPr>
        <w:t>日至</w:t>
      </w:r>
      <w:r>
        <w:rPr>
          <w:sz w:val="24"/>
        </w:rPr>
        <w:t>11</w:t>
      </w:r>
      <w:r>
        <w:rPr>
          <w:sz w:val="24"/>
        </w:rPr>
        <w:t>月</w:t>
      </w:r>
      <w:r>
        <w:rPr>
          <w:sz w:val="24"/>
        </w:rPr>
        <w:t>15</w:t>
      </w:r>
      <w:r>
        <w:rPr>
          <w:sz w:val="24"/>
        </w:rPr>
        <w:t>日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93"/>
        <w:gridCol w:w="1800"/>
        <w:gridCol w:w="968"/>
        <w:gridCol w:w="1912"/>
        <w:gridCol w:w="900"/>
        <w:gridCol w:w="1800"/>
        <w:gridCol w:w="900"/>
        <w:gridCol w:w="1980"/>
        <w:gridCol w:w="978"/>
        <w:gridCol w:w="1914"/>
        <w:gridCol w:w="966"/>
      </w:tblGrid>
      <w:tr w:rsidR="00A727EF" w14:paraId="1308BF81" w14:textId="77777777">
        <w:trPr>
          <w:trHeight w:val="1158"/>
          <w:jc w:val="center"/>
        </w:trPr>
        <w:tc>
          <w:tcPr>
            <w:tcW w:w="1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308BF62" w14:textId="77777777" w:rsidR="002965D2" w:rsidRDefault="00D1645A">
            <w:pPr>
              <w:rPr>
                <w:rFonts w:eastAsia="Times New Roman" w:hint="default"/>
                <w:color w:val="000000"/>
                <w:szCs w:val="21"/>
              </w:rPr>
            </w:pPr>
            <w:r>
              <w:rPr>
                <w:rFonts w:eastAsia="Times New Roman" w:hint="default"/>
                <w:color w:val="000000"/>
                <w:szCs w:val="21"/>
              </w:rPr>
              <w:pict w14:anchorId="1308C066">
                <v:group id="_x0000_s1026" style="position:absolute;left:0;text-align:left;margin-left:-7.65pt;margin-top:0;width:81pt;height:69pt;z-index:251657728" coordsize="1123,1175">
                  <v:line id="__TH_L2" o:spid="_x0000_s1027" style="position:absolute;mso-wrap-style:square" from="0,0" to="1123,1175" strokeweight=".5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_TH_B113" o:spid="_x0000_s1028" type="#_x0000_t202" style="position:absolute;left:503;top:102;width:253;height:262;mso-wrap-style:square" filled="f" stroked="f">
                    <v:textbox inset="0,0,0,0">
                      <w:txbxContent>
                        <w:p w14:paraId="1308C067" w14:textId="77777777" w:rsidR="002965D2" w:rsidRDefault="002965D2">
                          <w:pPr>
                            <w:snapToGrid w:val="0"/>
                            <w:rPr>
                              <w:rFonts w:eastAsia="Times New Roman" w:hint="default"/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星</w:t>
                          </w:r>
                        </w:p>
                      </w:txbxContent>
                    </v:textbox>
                  </v:shape>
                  <v:shape id="__TH_B124" o:spid="_x0000_s1029" type="#_x0000_t202" style="position:absolute;left:748;top:358;width:253;height:262;mso-wrap-style:square" filled="f" stroked="f">
                    <v:textbox inset="0,0,0,0">
                      <w:txbxContent>
                        <w:p w14:paraId="1308C068" w14:textId="77777777" w:rsidR="002965D2" w:rsidRDefault="002965D2">
                          <w:pPr>
                            <w:snapToGrid w:val="0"/>
                            <w:rPr>
                              <w:rFonts w:eastAsia="Times New Roman" w:hint="default"/>
                              <w:sz w:val="18"/>
                            </w:rPr>
                          </w:pPr>
                          <w:r>
                            <w:t>期</w:t>
                          </w:r>
                        </w:p>
                      </w:txbxContent>
                    </v:textbox>
                  </v:shape>
                  <v:shape id="__TH_B215" o:spid="_x0000_s1030" type="#_x0000_t202" style="position:absolute;left:139;top:518;width:253;height:262;mso-wrap-style:square" filled="f" stroked="f">
                    <v:textbox inset="0,0,0,0">
                      <w:txbxContent>
                        <w:p w14:paraId="1308C069" w14:textId="77777777" w:rsidR="002965D2" w:rsidRDefault="002965D2">
                          <w:pPr>
                            <w:snapToGrid w:val="0"/>
                            <w:rPr>
                              <w:rFonts w:eastAsia="Times New Roman" w:hint="default"/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餐</w:t>
                          </w:r>
                        </w:p>
                      </w:txbxContent>
                    </v:textbox>
                  </v:shape>
                  <v:shape id="__TH_B226" o:spid="_x0000_s1031" type="#_x0000_t202" style="position:absolute;left:407;top:798;width:253;height:263;mso-wrap-style:square" filled="f" stroked="f">
                    <v:textbox inset="0,0,0,0">
                      <w:txbxContent>
                        <w:p w14:paraId="1308C06A" w14:textId="77777777" w:rsidR="002965D2" w:rsidRDefault="002965D2">
                          <w:pPr>
                            <w:snapToGrid w:val="0"/>
                            <w:rPr>
                              <w:rFonts w:eastAsia="Times New Roman" w:hint="default"/>
                              <w:sz w:val="18"/>
                            </w:rPr>
                          </w:pPr>
                          <w:r>
                            <w:t>次</w:t>
                          </w:r>
                        </w:p>
                      </w:txbxContent>
                    </v:textbox>
                  </v:shape>
                </v:group>
              </w:pic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308BF63" w14:textId="77777777" w:rsidR="002965D2" w:rsidRDefault="002965D2">
            <w:pPr>
              <w:rPr>
                <w:rFonts w:eastAsia="Times New Roman" w:hint="default"/>
                <w:color w:val="000000"/>
                <w:szCs w:val="21"/>
              </w:rPr>
            </w:pPr>
          </w:p>
          <w:p w14:paraId="1308BF64" w14:textId="77777777" w:rsidR="002965D2" w:rsidRDefault="002965D2">
            <w:pPr>
              <w:ind w:firstLineChars="99" w:firstLine="209"/>
              <w:rPr>
                <w:rFonts w:eastAsia="隶书" w:hint="default"/>
                <w:b/>
                <w:color w:val="000000"/>
                <w:szCs w:val="21"/>
              </w:rPr>
            </w:pPr>
            <w:r>
              <w:rPr>
                <w:rFonts w:eastAsia="隶书"/>
                <w:b/>
                <w:color w:val="000000"/>
                <w:szCs w:val="21"/>
              </w:rPr>
              <w:t>星</w:t>
            </w:r>
            <w:r>
              <w:rPr>
                <w:rFonts w:eastAsia="隶书" w:hint="default"/>
                <w:b/>
                <w:color w:val="000000"/>
                <w:szCs w:val="21"/>
              </w:rPr>
              <w:t xml:space="preserve"> </w:t>
            </w:r>
            <w:r>
              <w:rPr>
                <w:rFonts w:eastAsia="隶书"/>
                <w:b/>
                <w:color w:val="000000"/>
                <w:szCs w:val="21"/>
              </w:rPr>
              <w:t>期</w:t>
            </w:r>
            <w:r>
              <w:rPr>
                <w:rFonts w:eastAsia="隶书" w:hint="default"/>
                <w:b/>
                <w:color w:val="000000"/>
                <w:szCs w:val="21"/>
              </w:rPr>
              <w:t xml:space="preserve"> </w:t>
            </w:r>
            <w:proofErr w:type="gramStart"/>
            <w:r>
              <w:rPr>
                <w:rFonts w:eastAsia="隶书"/>
                <w:b/>
                <w:color w:val="000000"/>
                <w:szCs w:val="21"/>
              </w:rPr>
              <w:t>一</w:t>
            </w:r>
            <w:proofErr w:type="gramEnd"/>
          </w:p>
        </w:tc>
        <w:tc>
          <w:tcPr>
            <w:tcW w:w="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308BF65" w14:textId="77777777" w:rsidR="002965D2" w:rsidRDefault="002965D2">
            <w:pPr>
              <w:tabs>
                <w:tab w:val="left" w:pos="1170"/>
              </w:tabs>
              <w:ind w:firstLineChars="100" w:firstLine="210"/>
              <w:rPr>
                <w:rFonts w:eastAsia="Times New Roman" w:hint="default"/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一</w:t>
            </w:r>
          </w:p>
          <w:p w14:paraId="1308BF66" w14:textId="77777777" w:rsidR="002965D2" w:rsidRDefault="002965D2">
            <w:pPr>
              <w:tabs>
                <w:tab w:val="left" w:pos="1170"/>
              </w:tabs>
              <w:ind w:firstLineChars="100" w:firstLine="210"/>
              <w:rPr>
                <w:rFonts w:eastAsia="Times New Roman" w:hint="default"/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人</w:t>
            </w:r>
          </w:p>
          <w:p w14:paraId="1308BF67" w14:textId="77777777" w:rsidR="002965D2" w:rsidRDefault="002965D2">
            <w:pPr>
              <w:tabs>
                <w:tab w:val="left" w:pos="1170"/>
              </w:tabs>
              <w:ind w:firstLineChars="100" w:firstLine="210"/>
              <w:rPr>
                <w:rFonts w:eastAsia="Times New Roman" w:hint="default"/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量</w:t>
            </w:r>
          </w:p>
          <w:p w14:paraId="1308BF68" w14:textId="77777777" w:rsidR="002965D2" w:rsidRDefault="002965D2">
            <w:pPr>
              <w:rPr>
                <w:rFonts w:eastAsia="Times New Roman" w:hint="default"/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（克）</w:t>
            </w:r>
          </w:p>
        </w:tc>
        <w:tc>
          <w:tcPr>
            <w:tcW w:w="1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308BF69" w14:textId="77777777" w:rsidR="002965D2" w:rsidRDefault="002965D2">
            <w:pPr>
              <w:ind w:firstLineChars="100" w:firstLine="210"/>
              <w:rPr>
                <w:rFonts w:eastAsia="Times New Roman" w:hint="default"/>
                <w:color w:val="000000"/>
                <w:szCs w:val="21"/>
              </w:rPr>
            </w:pPr>
          </w:p>
          <w:p w14:paraId="1308BF6A" w14:textId="77777777" w:rsidR="002965D2" w:rsidRDefault="002965D2">
            <w:pPr>
              <w:ind w:firstLineChars="100" w:firstLine="211"/>
              <w:rPr>
                <w:rFonts w:eastAsia="隶书" w:hint="default"/>
                <w:b/>
                <w:color w:val="000000"/>
                <w:szCs w:val="21"/>
              </w:rPr>
            </w:pPr>
            <w:r>
              <w:rPr>
                <w:rFonts w:eastAsia="隶书"/>
                <w:b/>
                <w:color w:val="000000"/>
                <w:szCs w:val="21"/>
              </w:rPr>
              <w:t>星</w:t>
            </w:r>
            <w:r>
              <w:rPr>
                <w:rFonts w:eastAsia="隶书" w:hint="default"/>
                <w:b/>
                <w:color w:val="000000"/>
                <w:szCs w:val="21"/>
              </w:rPr>
              <w:t xml:space="preserve"> </w:t>
            </w:r>
            <w:r>
              <w:rPr>
                <w:rFonts w:eastAsia="隶书"/>
                <w:b/>
                <w:color w:val="000000"/>
                <w:szCs w:val="21"/>
              </w:rPr>
              <w:t>期</w:t>
            </w:r>
            <w:r>
              <w:rPr>
                <w:rFonts w:eastAsia="隶书" w:hint="default"/>
                <w:b/>
                <w:color w:val="000000"/>
                <w:szCs w:val="21"/>
              </w:rPr>
              <w:t xml:space="preserve"> </w:t>
            </w:r>
            <w:r>
              <w:rPr>
                <w:rFonts w:eastAsia="隶书"/>
                <w:b/>
                <w:color w:val="000000"/>
                <w:szCs w:val="21"/>
              </w:rPr>
              <w:t>二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308BF6B" w14:textId="77777777" w:rsidR="002965D2" w:rsidRDefault="002965D2">
            <w:pPr>
              <w:tabs>
                <w:tab w:val="left" w:pos="1170"/>
              </w:tabs>
              <w:ind w:firstLineChars="100" w:firstLine="210"/>
              <w:rPr>
                <w:rFonts w:eastAsia="Times New Roman" w:hint="default"/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一</w:t>
            </w:r>
          </w:p>
          <w:p w14:paraId="1308BF6C" w14:textId="77777777" w:rsidR="002965D2" w:rsidRDefault="002965D2">
            <w:pPr>
              <w:tabs>
                <w:tab w:val="left" w:pos="1170"/>
              </w:tabs>
              <w:ind w:firstLineChars="100" w:firstLine="210"/>
              <w:rPr>
                <w:rFonts w:eastAsia="Times New Roman" w:hint="default"/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人</w:t>
            </w:r>
          </w:p>
          <w:p w14:paraId="1308BF6D" w14:textId="77777777" w:rsidR="002965D2" w:rsidRDefault="002965D2">
            <w:pPr>
              <w:tabs>
                <w:tab w:val="left" w:pos="1170"/>
              </w:tabs>
              <w:ind w:firstLineChars="100" w:firstLine="210"/>
              <w:rPr>
                <w:rFonts w:eastAsia="Times New Roman" w:hint="default"/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量</w:t>
            </w:r>
          </w:p>
          <w:p w14:paraId="1308BF6E" w14:textId="77777777" w:rsidR="002965D2" w:rsidRDefault="002965D2">
            <w:pPr>
              <w:rPr>
                <w:rFonts w:eastAsia="Times New Roman" w:hint="default"/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（克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308BF6F" w14:textId="77777777" w:rsidR="002965D2" w:rsidRDefault="002965D2">
            <w:pPr>
              <w:rPr>
                <w:rFonts w:eastAsia="Times New Roman" w:hint="default"/>
                <w:color w:val="000000"/>
                <w:szCs w:val="21"/>
              </w:rPr>
            </w:pPr>
          </w:p>
          <w:p w14:paraId="1308BF70" w14:textId="77777777" w:rsidR="002965D2" w:rsidRDefault="002965D2">
            <w:pPr>
              <w:ind w:firstLineChars="100" w:firstLine="211"/>
              <w:rPr>
                <w:rFonts w:eastAsia="隶书" w:hint="default"/>
                <w:b/>
                <w:color w:val="000000"/>
                <w:szCs w:val="21"/>
              </w:rPr>
            </w:pPr>
            <w:r>
              <w:rPr>
                <w:rFonts w:eastAsia="隶书"/>
                <w:b/>
                <w:color w:val="000000"/>
                <w:szCs w:val="21"/>
              </w:rPr>
              <w:t>星</w:t>
            </w:r>
            <w:r>
              <w:rPr>
                <w:rFonts w:eastAsia="隶书" w:hint="default"/>
                <w:b/>
                <w:color w:val="000000"/>
                <w:szCs w:val="21"/>
              </w:rPr>
              <w:t xml:space="preserve"> </w:t>
            </w:r>
            <w:r>
              <w:rPr>
                <w:rFonts w:eastAsia="隶书"/>
                <w:b/>
                <w:color w:val="000000"/>
                <w:szCs w:val="21"/>
              </w:rPr>
              <w:t>期</w:t>
            </w:r>
            <w:r>
              <w:rPr>
                <w:rFonts w:eastAsia="隶书" w:hint="default"/>
                <w:b/>
                <w:color w:val="000000"/>
                <w:szCs w:val="21"/>
              </w:rPr>
              <w:t xml:space="preserve"> </w:t>
            </w:r>
            <w:r>
              <w:rPr>
                <w:rFonts w:eastAsia="隶书"/>
                <w:b/>
                <w:color w:val="000000"/>
                <w:szCs w:val="21"/>
              </w:rPr>
              <w:t>三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308BF71" w14:textId="77777777" w:rsidR="002965D2" w:rsidRDefault="002965D2">
            <w:pPr>
              <w:tabs>
                <w:tab w:val="left" w:pos="1170"/>
              </w:tabs>
              <w:ind w:firstLineChars="100" w:firstLine="210"/>
              <w:rPr>
                <w:rFonts w:eastAsia="Times New Roman" w:hint="default"/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一</w:t>
            </w:r>
          </w:p>
          <w:p w14:paraId="1308BF72" w14:textId="77777777" w:rsidR="002965D2" w:rsidRDefault="002965D2">
            <w:pPr>
              <w:tabs>
                <w:tab w:val="left" w:pos="1170"/>
              </w:tabs>
              <w:ind w:firstLineChars="100" w:firstLine="210"/>
              <w:rPr>
                <w:rFonts w:eastAsia="Times New Roman" w:hint="default"/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人</w:t>
            </w:r>
          </w:p>
          <w:p w14:paraId="1308BF73" w14:textId="77777777" w:rsidR="002965D2" w:rsidRDefault="002965D2">
            <w:pPr>
              <w:tabs>
                <w:tab w:val="left" w:pos="1170"/>
              </w:tabs>
              <w:ind w:firstLineChars="100" w:firstLine="210"/>
              <w:rPr>
                <w:rFonts w:eastAsia="Times New Roman" w:hint="default"/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量</w:t>
            </w:r>
          </w:p>
          <w:p w14:paraId="1308BF74" w14:textId="77777777" w:rsidR="002965D2" w:rsidRDefault="002965D2">
            <w:pPr>
              <w:rPr>
                <w:rFonts w:eastAsia="Times New Roman" w:hint="default"/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（克）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308BF75" w14:textId="77777777" w:rsidR="002965D2" w:rsidRDefault="002965D2">
            <w:pPr>
              <w:rPr>
                <w:rFonts w:eastAsia="Times New Roman" w:hint="default"/>
                <w:color w:val="000000"/>
                <w:szCs w:val="21"/>
              </w:rPr>
            </w:pPr>
          </w:p>
          <w:p w14:paraId="1308BF76" w14:textId="77777777" w:rsidR="002965D2" w:rsidRDefault="002965D2">
            <w:pPr>
              <w:ind w:firstLineChars="100" w:firstLine="211"/>
              <w:rPr>
                <w:rFonts w:eastAsia="隶书" w:hint="default"/>
                <w:b/>
                <w:color w:val="000000"/>
                <w:szCs w:val="21"/>
              </w:rPr>
            </w:pPr>
            <w:r>
              <w:rPr>
                <w:rFonts w:eastAsia="隶书"/>
                <w:b/>
                <w:color w:val="000000"/>
                <w:szCs w:val="21"/>
              </w:rPr>
              <w:t>星</w:t>
            </w:r>
            <w:r>
              <w:rPr>
                <w:rFonts w:eastAsia="隶书" w:hint="default"/>
                <w:b/>
                <w:color w:val="000000"/>
                <w:szCs w:val="21"/>
              </w:rPr>
              <w:t xml:space="preserve"> </w:t>
            </w:r>
            <w:r>
              <w:rPr>
                <w:rFonts w:eastAsia="隶书"/>
                <w:b/>
                <w:color w:val="000000"/>
                <w:szCs w:val="21"/>
              </w:rPr>
              <w:t>期</w:t>
            </w:r>
            <w:r>
              <w:rPr>
                <w:rFonts w:eastAsia="隶书" w:hint="default"/>
                <w:b/>
                <w:color w:val="000000"/>
                <w:szCs w:val="21"/>
              </w:rPr>
              <w:t xml:space="preserve"> </w:t>
            </w:r>
            <w:r>
              <w:rPr>
                <w:rFonts w:eastAsia="隶书"/>
                <w:b/>
                <w:color w:val="000000"/>
                <w:szCs w:val="21"/>
              </w:rPr>
              <w:t>四</w:t>
            </w:r>
          </w:p>
        </w:tc>
        <w:tc>
          <w:tcPr>
            <w:tcW w:w="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308BF77" w14:textId="77777777" w:rsidR="002965D2" w:rsidRDefault="002965D2">
            <w:pPr>
              <w:tabs>
                <w:tab w:val="left" w:pos="1170"/>
              </w:tabs>
              <w:ind w:firstLineChars="100" w:firstLine="210"/>
              <w:rPr>
                <w:rFonts w:eastAsia="Times New Roman" w:hint="default"/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一</w:t>
            </w:r>
          </w:p>
          <w:p w14:paraId="1308BF78" w14:textId="77777777" w:rsidR="002965D2" w:rsidRDefault="002965D2">
            <w:pPr>
              <w:tabs>
                <w:tab w:val="left" w:pos="1170"/>
              </w:tabs>
              <w:ind w:firstLineChars="100" w:firstLine="210"/>
              <w:rPr>
                <w:rFonts w:eastAsia="Times New Roman" w:hint="default"/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人</w:t>
            </w:r>
          </w:p>
          <w:p w14:paraId="1308BF79" w14:textId="77777777" w:rsidR="002965D2" w:rsidRDefault="002965D2">
            <w:pPr>
              <w:tabs>
                <w:tab w:val="left" w:pos="1170"/>
              </w:tabs>
              <w:ind w:firstLineChars="100" w:firstLine="210"/>
              <w:rPr>
                <w:rFonts w:eastAsia="Times New Roman" w:hint="default"/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量</w:t>
            </w:r>
          </w:p>
          <w:p w14:paraId="1308BF7A" w14:textId="77777777" w:rsidR="002965D2" w:rsidRDefault="002965D2">
            <w:pPr>
              <w:rPr>
                <w:rFonts w:eastAsia="Times New Roman" w:hint="default"/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（克）</w:t>
            </w:r>
          </w:p>
        </w:tc>
        <w:tc>
          <w:tcPr>
            <w:tcW w:w="1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308BF7B" w14:textId="77777777" w:rsidR="002965D2" w:rsidRDefault="002965D2">
            <w:pPr>
              <w:rPr>
                <w:rFonts w:eastAsia="Times New Roman" w:hint="default"/>
                <w:color w:val="000000"/>
                <w:szCs w:val="21"/>
              </w:rPr>
            </w:pPr>
          </w:p>
          <w:p w14:paraId="1308BF7C" w14:textId="77777777" w:rsidR="002965D2" w:rsidRDefault="002965D2">
            <w:pPr>
              <w:ind w:firstLineChars="100" w:firstLine="211"/>
              <w:rPr>
                <w:rFonts w:eastAsia="隶书" w:hint="default"/>
                <w:b/>
                <w:color w:val="000000"/>
                <w:szCs w:val="21"/>
              </w:rPr>
            </w:pPr>
            <w:r>
              <w:rPr>
                <w:rFonts w:eastAsia="隶书"/>
                <w:b/>
                <w:color w:val="000000"/>
                <w:szCs w:val="21"/>
              </w:rPr>
              <w:t>星</w:t>
            </w:r>
            <w:r>
              <w:rPr>
                <w:rFonts w:eastAsia="隶书" w:hint="default"/>
                <w:b/>
                <w:color w:val="000000"/>
                <w:szCs w:val="21"/>
              </w:rPr>
              <w:t xml:space="preserve"> </w:t>
            </w:r>
            <w:r>
              <w:rPr>
                <w:rFonts w:eastAsia="隶书"/>
                <w:b/>
                <w:color w:val="000000"/>
                <w:szCs w:val="21"/>
              </w:rPr>
              <w:t>期</w:t>
            </w:r>
            <w:r>
              <w:rPr>
                <w:rFonts w:eastAsia="隶书" w:hint="default"/>
                <w:b/>
                <w:color w:val="000000"/>
                <w:szCs w:val="21"/>
              </w:rPr>
              <w:t xml:space="preserve"> </w:t>
            </w:r>
            <w:r>
              <w:rPr>
                <w:rFonts w:eastAsia="隶书"/>
                <w:b/>
                <w:color w:val="000000"/>
                <w:szCs w:val="21"/>
              </w:rPr>
              <w:t>五</w:t>
            </w:r>
          </w:p>
        </w:tc>
        <w:tc>
          <w:tcPr>
            <w:tcW w:w="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308BF7D" w14:textId="77777777" w:rsidR="002965D2" w:rsidRDefault="002965D2">
            <w:pPr>
              <w:tabs>
                <w:tab w:val="left" w:pos="1170"/>
              </w:tabs>
              <w:ind w:firstLineChars="100" w:firstLine="210"/>
              <w:rPr>
                <w:rFonts w:eastAsia="Times New Roman" w:hint="default"/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一</w:t>
            </w:r>
          </w:p>
          <w:p w14:paraId="1308BF7E" w14:textId="77777777" w:rsidR="002965D2" w:rsidRDefault="002965D2">
            <w:pPr>
              <w:tabs>
                <w:tab w:val="left" w:pos="1170"/>
              </w:tabs>
              <w:ind w:firstLineChars="100" w:firstLine="210"/>
              <w:rPr>
                <w:rFonts w:eastAsia="Times New Roman" w:hint="default"/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人</w:t>
            </w:r>
          </w:p>
          <w:p w14:paraId="1308BF7F" w14:textId="77777777" w:rsidR="002965D2" w:rsidRDefault="002965D2">
            <w:pPr>
              <w:tabs>
                <w:tab w:val="left" w:pos="1170"/>
              </w:tabs>
              <w:ind w:firstLineChars="100" w:firstLine="210"/>
              <w:rPr>
                <w:rFonts w:eastAsia="Times New Roman" w:hint="default"/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量</w:t>
            </w:r>
          </w:p>
          <w:p w14:paraId="1308BF80" w14:textId="77777777" w:rsidR="002965D2" w:rsidRDefault="002965D2">
            <w:pPr>
              <w:rPr>
                <w:rFonts w:eastAsia="Times New Roman" w:hint="default"/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（克）</w:t>
            </w:r>
          </w:p>
        </w:tc>
      </w:tr>
      <w:tr w:rsidR="00A727EF" w14:paraId="1308BFC5" w14:textId="77777777">
        <w:trPr>
          <w:trHeight w:val="2082"/>
          <w:jc w:val="center"/>
        </w:trPr>
        <w:tc>
          <w:tcPr>
            <w:tcW w:w="1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308BF82" w14:textId="77777777" w:rsidR="002965D2" w:rsidRDefault="002965D2">
            <w:pPr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</w:p>
          <w:p w14:paraId="1308BF83" w14:textId="77777777" w:rsidR="002965D2" w:rsidRDefault="002965D2">
            <w:pPr>
              <w:jc w:val="center"/>
              <w:rPr>
                <w:rFonts w:ascii="黑体" w:eastAsia="黑体" w:hAnsi="宋体"/>
                <w:b/>
                <w:bCs/>
                <w:color w:val="000000"/>
                <w:szCs w:val="21"/>
              </w:rPr>
            </w:pPr>
          </w:p>
          <w:p w14:paraId="1308BF84" w14:textId="77777777" w:rsidR="002965D2" w:rsidRDefault="002965D2">
            <w:pPr>
              <w:jc w:val="center"/>
              <w:rPr>
                <w:rFonts w:ascii="黑体" w:eastAsia="黑体" w:hAnsi="宋体"/>
                <w:b/>
                <w:bCs/>
                <w:color w:val="000000"/>
                <w:szCs w:val="21"/>
              </w:rPr>
            </w:pPr>
            <w:r>
              <w:rPr>
                <w:rFonts w:ascii="黑体" w:eastAsia="黑体" w:hAnsi="宋体"/>
                <w:b/>
                <w:bCs/>
                <w:color w:val="000000"/>
                <w:szCs w:val="21"/>
              </w:rPr>
              <w:t>早餐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308BF85" w14:textId="77777777" w:rsidR="002965D2" w:rsidRDefault="002965D2">
            <w:pPr>
              <w:spacing w:line="360" w:lineRule="exact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金玉</w:t>
            </w:r>
            <w:proofErr w:type="gramStart"/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翠</w:t>
            </w:r>
            <w:proofErr w:type="gramEnd"/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炒饭</w:t>
            </w:r>
          </w:p>
          <w:p w14:paraId="1308BF86" w14:textId="77777777" w:rsidR="002965D2" w:rsidRDefault="002965D2">
            <w:pPr>
              <w:spacing w:line="360" w:lineRule="exact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配：鸡蛋 胡萝卜    青豆  玉米</w:t>
            </w:r>
          </w:p>
          <w:p w14:paraId="1308BF87" w14:textId="77777777" w:rsidR="002965D2" w:rsidRDefault="002965D2">
            <w:pPr>
              <w:spacing w:line="360" w:lineRule="exact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芹菜炒山药</w:t>
            </w:r>
          </w:p>
          <w:p w14:paraId="1308BF88" w14:textId="77777777" w:rsidR="002965D2" w:rsidRDefault="002965D2">
            <w:pPr>
              <w:spacing w:line="360" w:lineRule="exact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配：芹菜 山药</w:t>
            </w:r>
          </w:p>
          <w:p w14:paraId="1308BF89" w14:textId="77777777" w:rsidR="002965D2" w:rsidRDefault="002965D2">
            <w:pPr>
              <w:spacing w:line="360" w:lineRule="exact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核桃仁</w:t>
            </w:r>
          </w:p>
          <w:p w14:paraId="1308BF8A" w14:textId="77777777" w:rsidR="002965D2" w:rsidRDefault="002965D2">
            <w:pPr>
              <w:spacing w:line="360" w:lineRule="exact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翡翠白玉汤</w:t>
            </w:r>
          </w:p>
        </w:tc>
        <w:tc>
          <w:tcPr>
            <w:tcW w:w="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308BF8B" w14:textId="77777777" w:rsidR="002965D2" w:rsidRDefault="002965D2">
            <w:pPr>
              <w:spacing w:line="360" w:lineRule="exact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50</w:t>
            </w:r>
          </w:p>
          <w:p w14:paraId="1308BF8C" w14:textId="77777777" w:rsidR="002965D2" w:rsidRDefault="002965D2">
            <w:pPr>
              <w:spacing w:line="360" w:lineRule="exact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20 10</w:t>
            </w:r>
          </w:p>
          <w:p w14:paraId="1308BF8D" w14:textId="77777777" w:rsidR="002965D2" w:rsidRDefault="002965D2">
            <w:pPr>
              <w:spacing w:line="360" w:lineRule="exact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8 10</w:t>
            </w:r>
          </w:p>
          <w:p w14:paraId="1308BF8E" w14:textId="77777777" w:rsidR="002965D2" w:rsidRDefault="002965D2">
            <w:pPr>
              <w:spacing w:line="360" w:lineRule="exact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 xml:space="preserve">       40 20</w:t>
            </w:r>
          </w:p>
          <w:p w14:paraId="1308BF8F" w14:textId="77777777" w:rsidR="002965D2" w:rsidRDefault="002965D2">
            <w:pPr>
              <w:spacing w:line="360" w:lineRule="exact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</w:p>
        </w:tc>
        <w:tc>
          <w:tcPr>
            <w:tcW w:w="1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308BF90" w14:textId="77777777" w:rsidR="002965D2" w:rsidRDefault="002965D2">
            <w:pPr>
              <w:spacing w:line="360" w:lineRule="exact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迷你花卷</w:t>
            </w:r>
          </w:p>
          <w:p w14:paraId="1308BF91" w14:textId="77777777" w:rsidR="002965D2" w:rsidRDefault="002965D2">
            <w:pPr>
              <w:spacing w:line="360" w:lineRule="exact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八宝粥</w:t>
            </w:r>
          </w:p>
          <w:p w14:paraId="1308BF92" w14:textId="77777777" w:rsidR="002965D2" w:rsidRDefault="002965D2">
            <w:pPr>
              <w:spacing w:line="360" w:lineRule="exact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 xml:space="preserve">配：大米  黑米    花生米  花豆   </w:t>
            </w:r>
          </w:p>
          <w:p w14:paraId="1308BF93" w14:textId="77777777" w:rsidR="002965D2" w:rsidRDefault="002965D2">
            <w:pPr>
              <w:spacing w:line="360" w:lineRule="exact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红枣</w:t>
            </w:r>
          </w:p>
          <w:p w14:paraId="1308BF94" w14:textId="77777777" w:rsidR="002965D2" w:rsidRDefault="002965D2">
            <w:pPr>
              <w:spacing w:line="360" w:lineRule="exact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银芽炒豆干</w:t>
            </w:r>
          </w:p>
          <w:p w14:paraId="1308BF95" w14:textId="77777777" w:rsidR="002965D2" w:rsidRDefault="002965D2">
            <w:pPr>
              <w:spacing w:line="360" w:lineRule="exact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配：黄豆芽 豆腐干 韭菜   彩</w:t>
            </w:r>
            <w:proofErr w:type="gramStart"/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椒</w:t>
            </w:r>
            <w:proofErr w:type="gramEnd"/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308BF96" w14:textId="77777777" w:rsidR="002965D2" w:rsidRDefault="002965D2">
            <w:pPr>
              <w:spacing w:line="360" w:lineRule="exact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40</w:t>
            </w:r>
          </w:p>
          <w:p w14:paraId="1308BF97" w14:textId="77777777" w:rsidR="002965D2" w:rsidRDefault="002965D2">
            <w:pPr>
              <w:spacing w:line="360" w:lineRule="exact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</w:p>
          <w:p w14:paraId="1308BF98" w14:textId="77777777" w:rsidR="002965D2" w:rsidRDefault="002965D2">
            <w:pPr>
              <w:spacing w:line="360" w:lineRule="exact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15  5</w:t>
            </w:r>
          </w:p>
          <w:p w14:paraId="1308BF99" w14:textId="77777777" w:rsidR="002965D2" w:rsidRDefault="002965D2">
            <w:pPr>
              <w:spacing w:line="360" w:lineRule="exact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5  5</w:t>
            </w:r>
          </w:p>
          <w:p w14:paraId="1308BF9A" w14:textId="77777777" w:rsidR="002965D2" w:rsidRDefault="002965D2">
            <w:pPr>
              <w:spacing w:line="360" w:lineRule="exact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</w:p>
          <w:p w14:paraId="1308BF9B" w14:textId="77777777" w:rsidR="002965D2" w:rsidRDefault="002965D2">
            <w:pPr>
              <w:spacing w:line="360" w:lineRule="exact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</w:p>
          <w:p w14:paraId="1308BF9C" w14:textId="77777777" w:rsidR="002965D2" w:rsidRDefault="002965D2">
            <w:pPr>
              <w:spacing w:line="360" w:lineRule="exact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50  10</w:t>
            </w:r>
          </w:p>
          <w:p w14:paraId="1308BF9D" w14:textId="77777777" w:rsidR="002965D2" w:rsidRDefault="002965D2">
            <w:pPr>
              <w:spacing w:line="360" w:lineRule="exact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8  5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308BF9E" w14:textId="77777777" w:rsidR="002965D2" w:rsidRDefault="002965D2">
            <w:pPr>
              <w:spacing w:line="360" w:lineRule="exact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蘑菇豆腐面</w:t>
            </w:r>
          </w:p>
          <w:p w14:paraId="1308BF9F" w14:textId="77777777" w:rsidR="002965D2" w:rsidRDefault="002965D2">
            <w:pPr>
              <w:spacing w:line="360" w:lineRule="exact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配：豆腐 土豆</w:t>
            </w:r>
          </w:p>
          <w:p w14:paraId="1308BFA0" w14:textId="77777777" w:rsidR="002965D2" w:rsidRDefault="002965D2">
            <w:pPr>
              <w:spacing w:line="360" w:lineRule="exact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 xml:space="preserve">南瓜 青菜 </w:t>
            </w:r>
          </w:p>
          <w:p w14:paraId="1308BFA1" w14:textId="77777777" w:rsidR="002965D2" w:rsidRDefault="002965D2">
            <w:pPr>
              <w:spacing w:line="360" w:lineRule="exact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 xml:space="preserve"> 西红柿 </w:t>
            </w:r>
          </w:p>
          <w:p w14:paraId="1308BFA2" w14:textId="77777777" w:rsidR="002965D2" w:rsidRDefault="002965D2">
            <w:pPr>
              <w:spacing w:line="360" w:lineRule="exact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四色小炒</w:t>
            </w:r>
          </w:p>
          <w:p w14:paraId="1308BFA3" w14:textId="77777777" w:rsidR="002965D2" w:rsidRDefault="002965D2">
            <w:pPr>
              <w:spacing w:line="360" w:lineRule="exact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配：胡萝卜 黄瓜  香菇 木耳</w:t>
            </w:r>
          </w:p>
          <w:p w14:paraId="1308BFA4" w14:textId="77777777" w:rsidR="002965D2" w:rsidRDefault="002965D2">
            <w:pPr>
              <w:spacing w:line="360" w:lineRule="exact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308BFA5" w14:textId="77777777" w:rsidR="002965D2" w:rsidRDefault="002965D2">
            <w:pPr>
              <w:spacing w:line="360" w:lineRule="exact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40</w:t>
            </w:r>
          </w:p>
          <w:p w14:paraId="1308BFA6" w14:textId="77777777" w:rsidR="002965D2" w:rsidRDefault="002965D2">
            <w:pPr>
              <w:spacing w:line="360" w:lineRule="exact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10 10</w:t>
            </w:r>
          </w:p>
          <w:p w14:paraId="1308BFA7" w14:textId="77777777" w:rsidR="002965D2" w:rsidRDefault="002965D2">
            <w:pPr>
              <w:spacing w:line="360" w:lineRule="exact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10 10</w:t>
            </w:r>
          </w:p>
          <w:p w14:paraId="1308BFA8" w14:textId="77777777" w:rsidR="002965D2" w:rsidRDefault="002965D2">
            <w:pPr>
              <w:spacing w:line="360" w:lineRule="exact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 xml:space="preserve">20 </w:t>
            </w:r>
          </w:p>
          <w:p w14:paraId="1308BFA9" w14:textId="77777777" w:rsidR="002965D2" w:rsidRDefault="002965D2">
            <w:pPr>
              <w:spacing w:line="360" w:lineRule="exact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</w:p>
          <w:p w14:paraId="1308BFAA" w14:textId="77777777" w:rsidR="002965D2" w:rsidRDefault="002965D2">
            <w:pPr>
              <w:spacing w:line="360" w:lineRule="exact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20  20</w:t>
            </w:r>
          </w:p>
          <w:p w14:paraId="1308BFAB" w14:textId="77777777" w:rsidR="002965D2" w:rsidRDefault="002965D2">
            <w:pPr>
              <w:spacing w:line="360" w:lineRule="exact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 xml:space="preserve">10  </w:t>
            </w:r>
          </w:p>
          <w:p w14:paraId="1308BFAC" w14:textId="77777777" w:rsidR="002965D2" w:rsidRDefault="002965D2">
            <w:pPr>
              <w:spacing w:line="360" w:lineRule="exact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308BFAD" w14:textId="77777777" w:rsidR="002965D2" w:rsidRDefault="002965D2">
            <w:pPr>
              <w:spacing w:line="360" w:lineRule="exact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南瓜吐司馒头</w:t>
            </w:r>
          </w:p>
          <w:p w14:paraId="1308BFAE" w14:textId="77777777" w:rsidR="002965D2" w:rsidRDefault="002965D2">
            <w:pPr>
              <w:spacing w:line="360" w:lineRule="exact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银耳莲子羹</w:t>
            </w:r>
          </w:p>
          <w:p w14:paraId="1308BFAF" w14:textId="77777777" w:rsidR="002965D2" w:rsidRDefault="002965D2">
            <w:pPr>
              <w:spacing w:line="360" w:lineRule="exact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 xml:space="preserve">配：糯米  银耳  </w:t>
            </w:r>
          </w:p>
          <w:p w14:paraId="1308BFB0" w14:textId="77777777" w:rsidR="002965D2" w:rsidRDefault="002965D2">
            <w:pPr>
              <w:spacing w:line="360" w:lineRule="exact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莲子 百合</w:t>
            </w:r>
          </w:p>
          <w:p w14:paraId="1308BFB1" w14:textId="77777777" w:rsidR="002965D2" w:rsidRDefault="002965D2">
            <w:pPr>
              <w:spacing w:line="360" w:lineRule="exact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金针菠菜</w:t>
            </w:r>
          </w:p>
          <w:p w14:paraId="1308BFB2" w14:textId="77777777" w:rsidR="002965D2" w:rsidRDefault="002965D2">
            <w:pPr>
              <w:spacing w:line="360" w:lineRule="exact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配：菠菜  金针</w:t>
            </w:r>
            <w:proofErr w:type="gramStart"/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菇</w:t>
            </w:r>
            <w:proofErr w:type="gramEnd"/>
          </w:p>
          <w:p w14:paraId="1308BFB3" w14:textId="77777777" w:rsidR="002965D2" w:rsidRDefault="002965D2">
            <w:pPr>
              <w:spacing w:line="360" w:lineRule="exact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</w:p>
        </w:tc>
        <w:tc>
          <w:tcPr>
            <w:tcW w:w="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308BFB4" w14:textId="77777777" w:rsidR="002965D2" w:rsidRDefault="002965D2">
            <w:pPr>
              <w:spacing w:line="360" w:lineRule="exact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40</w:t>
            </w:r>
          </w:p>
          <w:p w14:paraId="1308BFB5" w14:textId="77777777" w:rsidR="002965D2" w:rsidRDefault="002965D2">
            <w:pPr>
              <w:spacing w:line="360" w:lineRule="exact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</w:p>
          <w:p w14:paraId="1308BFB6" w14:textId="77777777" w:rsidR="002965D2" w:rsidRDefault="002965D2">
            <w:pPr>
              <w:spacing w:line="360" w:lineRule="exact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 xml:space="preserve">10 </w:t>
            </w:r>
          </w:p>
          <w:p w14:paraId="1308BFB7" w14:textId="77777777" w:rsidR="002965D2" w:rsidRDefault="002965D2">
            <w:pPr>
              <w:spacing w:line="360" w:lineRule="exact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适量</w:t>
            </w:r>
          </w:p>
          <w:p w14:paraId="1308BFB8" w14:textId="77777777" w:rsidR="002965D2" w:rsidRDefault="002965D2">
            <w:pPr>
              <w:spacing w:line="360" w:lineRule="exact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</w:p>
          <w:p w14:paraId="1308BFB9" w14:textId="77777777" w:rsidR="002965D2" w:rsidRDefault="002965D2">
            <w:pPr>
              <w:spacing w:line="360" w:lineRule="exact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50  20</w:t>
            </w:r>
          </w:p>
        </w:tc>
        <w:tc>
          <w:tcPr>
            <w:tcW w:w="1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308BFBA" w14:textId="77777777" w:rsidR="002965D2" w:rsidRDefault="002965D2">
            <w:pPr>
              <w:spacing w:line="360" w:lineRule="exact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豆沙酥条</w:t>
            </w:r>
          </w:p>
          <w:p w14:paraId="1308BFBB" w14:textId="77777777" w:rsidR="002965D2" w:rsidRDefault="002965D2">
            <w:pPr>
              <w:spacing w:line="360" w:lineRule="exact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玉米糁子</w:t>
            </w:r>
            <w:r>
              <w:rPr>
                <w:rFonts w:ascii="宋体" w:hAnsi="宋体" w:cs="宋体" w:hint="default"/>
                <w:bCs/>
                <w:color w:val="000000"/>
                <w:sz w:val="18"/>
                <w:szCs w:val="18"/>
              </w:rPr>
              <w:t>稀饭</w:t>
            </w:r>
          </w:p>
          <w:p w14:paraId="1308BFBC" w14:textId="77777777" w:rsidR="002965D2" w:rsidRDefault="002965D2">
            <w:pPr>
              <w:spacing w:line="360" w:lineRule="exact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default"/>
                <w:bCs/>
                <w:color w:val="000000"/>
                <w:sz w:val="18"/>
                <w:szCs w:val="18"/>
              </w:rPr>
              <w:t xml:space="preserve"> 双耳炒时蔬</w:t>
            </w:r>
          </w:p>
          <w:p w14:paraId="1308BFBD" w14:textId="77777777" w:rsidR="002965D2" w:rsidRDefault="002965D2">
            <w:pPr>
              <w:spacing w:line="360" w:lineRule="exact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default"/>
                <w:bCs/>
                <w:color w:val="000000"/>
                <w:sz w:val="18"/>
                <w:szCs w:val="18"/>
              </w:rPr>
              <w:t>配:木耳</w:t>
            </w: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宋体" w:hAnsi="宋体" w:cs="宋体" w:hint="default"/>
                <w:bCs/>
                <w:color w:val="000000"/>
                <w:sz w:val="18"/>
                <w:szCs w:val="18"/>
              </w:rPr>
              <w:t xml:space="preserve">银耳 </w:t>
            </w:r>
          </w:p>
          <w:p w14:paraId="1308BFBE" w14:textId="77777777" w:rsidR="002965D2" w:rsidRDefault="002965D2">
            <w:pPr>
              <w:spacing w:line="360" w:lineRule="exact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default"/>
                <w:bCs/>
                <w:color w:val="000000"/>
                <w:sz w:val="18"/>
                <w:szCs w:val="18"/>
              </w:rPr>
              <w:t>胡萝卜</w:t>
            </w: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 xml:space="preserve"> 青笋</w:t>
            </w:r>
          </w:p>
          <w:p w14:paraId="1308BFBF" w14:textId="77777777" w:rsidR="002965D2" w:rsidRDefault="002965D2">
            <w:pPr>
              <w:spacing w:line="360" w:lineRule="exact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</w:p>
        </w:tc>
        <w:tc>
          <w:tcPr>
            <w:tcW w:w="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308BFC0" w14:textId="77777777" w:rsidR="002965D2" w:rsidRDefault="002965D2">
            <w:pPr>
              <w:spacing w:line="360" w:lineRule="exact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40</w:t>
            </w:r>
          </w:p>
          <w:p w14:paraId="1308BFC1" w14:textId="77777777" w:rsidR="002965D2" w:rsidRDefault="002965D2">
            <w:pPr>
              <w:spacing w:line="360" w:lineRule="exact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20</w:t>
            </w:r>
          </w:p>
          <w:p w14:paraId="1308BFC2" w14:textId="77777777" w:rsidR="002965D2" w:rsidRDefault="002965D2">
            <w:pPr>
              <w:spacing w:line="360" w:lineRule="exact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</w:p>
          <w:p w14:paraId="1308BFC3" w14:textId="77777777" w:rsidR="002965D2" w:rsidRDefault="002965D2">
            <w:pPr>
              <w:spacing w:line="360" w:lineRule="exact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1  2</w:t>
            </w:r>
          </w:p>
          <w:p w14:paraId="1308BFC4" w14:textId="77777777" w:rsidR="002965D2" w:rsidRDefault="002965D2">
            <w:pPr>
              <w:spacing w:line="360" w:lineRule="exact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20 20</w:t>
            </w:r>
          </w:p>
        </w:tc>
      </w:tr>
      <w:tr w:rsidR="00A727EF" w14:paraId="1308BFD5" w14:textId="77777777">
        <w:trPr>
          <w:trHeight w:val="277"/>
          <w:jc w:val="center"/>
        </w:trPr>
        <w:tc>
          <w:tcPr>
            <w:tcW w:w="1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308BFC6" w14:textId="77777777" w:rsidR="002965D2" w:rsidRDefault="002965D2">
            <w:pPr>
              <w:jc w:val="center"/>
              <w:rPr>
                <w:rFonts w:ascii="黑体" w:eastAsia="黑体" w:hint="default"/>
                <w:b/>
                <w:bCs/>
                <w:color w:val="000000"/>
                <w:szCs w:val="21"/>
              </w:rPr>
            </w:pPr>
            <w:r>
              <w:rPr>
                <w:rFonts w:ascii="黑体" w:eastAsia="黑体"/>
                <w:b/>
                <w:bCs/>
                <w:color w:val="000000"/>
                <w:szCs w:val="21"/>
              </w:rPr>
              <w:t>早点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308BFC7" w14:textId="77777777" w:rsidR="002965D2" w:rsidRDefault="002965D2">
            <w:pPr>
              <w:spacing w:line="360" w:lineRule="exact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酥梨</w:t>
            </w:r>
          </w:p>
          <w:p w14:paraId="1308BFC8" w14:textId="77777777" w:rsidR="002965D2" w:rsidRDefault="002965D2">
            <w:pPr>
              <w:spacing w:line="360" w:lineRule="exact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甜瓜</w:t>
            </w:r>
          </w:p>
        </w:tc>
        <w:tc>
          <w:tcPr>
            <w:tcW w:w="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308BFC9" w14:textId="77777777" w:rsidR="002965D2" w:rsidRDefault="002965D2">
            <w:pPr>
              <w:spacing w:line="360" w:lineRule="exact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适量</w:t>
            </w:r>
          </w:p>
        </w:tc>
        <w:tc>
          <w:tcPr>
            <w:tcW w:w="1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308BFCA" w14:textId="77777777" w:rsidR="002965D2" w:rsidRDefault="002965D2">
            <w:pPr>
              <w:spacing w:line="360" w:lineRule="exact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苹果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308BFCB" w14:textId="77777777" w:rsidR="002965D2" w:rsidRDefault="002965D2">
            <w:pPr>
              <w:spacing w:line="360" w:lineRule="exact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适量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308BFCC" w14:textId="77777777" w:rsidR="002965D2" w:rsidRDefault="002965D2">
            <w:pPr>
              <w:spacing w:line="360" w:lineRule="exact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香蕉</w:t>
            </w:r>
          </w:p>
          <w:p w14:paraId="1308BFCD" w14:textId="77777777" w:rsidR="002965D2" w:rsidRDefault="002965D2">
            <w:pPr>
              <w:spacing w:line="360" w:lineRule="exact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冰糖橙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308BFCE" w14:textId="77777777" w:rsidR="002965D2" w:rsidRDefault="002965D2">
            <w:pPr>
              <w:spacing w:line="360" w:lineRule="exact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适量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308BFCF" w14:textId="77777777" w:rsidR="002965D2" w:rsidRDefault="002965D2">
            <w:pPr>
              <w:spacing w:line="360" w:lineRule="exact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腰果</w:t>
            </w:r>
          </w:p>
          <w:p w14:paraId="1308BFD0" w14:textId="77777777" w:rsidR="002965D2" w:rsidRDefault="002965D2">
            <w:pPr>
              <w:spacing w:line="360" w:lineRule="exact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蜂蜜柚子茶</w:t>
            </w:r>
          </w:p>
        </w:tc>
        <w:tc>
          <w:tcPr>
            <w:tcW w:w="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308BFD1" w14:textId="77777777" w:rsidR="002965D2" w:rsidRDefault="002965D2">
            <w:pPr>
              <w:spacing w:line="360" w:lineRule="exact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适量</w:t>
            </w:r>
          </w:p>
        </w:tc>
        <w:tc>
          <w:tcPr>
            <w:tcW w:w="1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308BFD2" w14:textId="77777777" w:rsidR="002965D2" w:rsidRDefault="002965D2">
            <w:pPr>
              <w:spacing w:line="360" w:lineRule="exact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桔子</w:t>
            </w:r>
          </w:p>
          <w:p w14:paraId="1308BFD3" w14:textId="77777777" w:rsidR="002965D2" w:rsidRDefault="002965D2">
            <w:pPr>
              <w:spacing w:line="360" w:lineRule="exact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</w:p>
        </w:tc>
        <w:tc>
          <w:tcPr>
            <w:tcW w:w="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308BFD4" w14:textId="77777777" w:rsidR="002965D2" w:rsidRDefault="002965D2">
            <w:pPr>
              <w:spacing w:line="360" w:lineRule="exact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适量</w:t>
            </w:r>
          </w:p>
        </w:tc>
      </w:tr>
      <w:tr w:rsidR="00A727EF" w14:paraId="1308C01B" w14:textId="77777777">
        <w:trPr>
          <w:trHeight w:val="2533"/>
          <w:jc w:val="center"/>
        </w:trPr>
        <w:tc>
          <w:tcPr>
            <w:tcW w:w="1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308BFD6" w14:textId="77777777" w:rsidR="002965D2" w:rsidRDefault="002965D2">
            <w:pPr>
              <w:jc w:val="center"/>
              <w:rPr>
                <w:rFonts w:eastAsia="Times New Roman" w:hint="default"/>
                <w:b/>
                <w:bCs/>
                <w:color w:val="000000"/>
                <w:szCs w:val="21"/>
              </w:rPr>
            </w:pPr>
          </w:p>
          <w:p w14:paraId="1308BFD7" w14:textId="77777777" w:rsidR="002965D2" w:rsidRDefault="002965D2">
            <w:pPr>
              <w:jc w:val="center"/>
              <w:rPr>
                <w:rFonts w:ascii="黑体" w:eastAsia="黑体" w:hint="default"/>
                <w:b/>
                <w:bCs/>
                <w:color w:val="000000"/>
                <w:szCs w:val="21"/>
              </w:rPr>
            </w:pPr>
          </w:p>
          <w:p w14:paraId="1308BFD8" w14:textId="77777777" w:rsidR="002965D2" w:rsidRDefault="002965D2">
            <w:pPr>
              <w:jc w:val="center"/>
              <w:rPr>
                <w:rFonts w:ascii="黑体" w:eastAsia="黑体" w:hint="default"/>
                <w:b/>
                <w:bCs/>
                <w:color w:val="000000"/>
                <w:szCs w:val="21"/>
              </w:rPr>
            </w:pPr>
            <w:r>
              <w:rPr>
                <w:rFonts w:ascii="黑体" w:eastAsia="黑体"/>
                <w:b/>
                <w:bCs/>
                <w:color w:val="000000"/>
                <w:szCs w:val="21"/>
              </w:rPr>
              <w:t>午餐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308BFD9" w14:textId="77777777" w:rsidR="002965D2" w:rsidRDefault="002965D2">
            <w:pPr>
              <w:spacing w:line="360" w:lineRule="exact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二米饭</w:t>
            </w:r>
          </w:p>
          <w:p w14:paraId="1308BFDA" w14:textId="77777777" w:rsidR="002965D2" w:rsidRDefault="002965D2">
            <w:pPr>
              <w:spacing w:line="360" w:lineRule="exact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青椒牛柳</w:t>
            </w:r>
          </w:p>
          <w:p w14:paraId="1308BFDB" w14:textId="77777777" w:rsidR="002965D2" w:rsidRDefault="002965D2">
            <w:pPr>
              <w:spacing w:line="360" w:lineRule="exact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 xml:space="preserve">配：牛肉  青椒    </w:t>
            </w:r>
          </w:p>
          <w:p w14:paraId="1308BFDC" w14:textId="77777777" w:rsidR="002965D2" w:rsidRDefault="002965D2">
            <w:pPr>
              <w:spacing w:line="360" w:lineRule="exact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素炒三丝</w:t>
            </w:r>
          </w:p>
          <w:p w14:paraId="1308BFDD" w14:textId="77777777" w:rsidR="002965D2" w:rsidRDefault="002965D2">
            <w:pPr>
              <w:spacing w:line="360" w:lineRule="exact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配：胡萝卜</w:t>
            </w:r>
          </w:p>
          <w:p w14:paraId="1308BFDE" w14:textId="77777777" w:rsidR="002965D2" w:rsidRDefault="002965D2">
            <w:pPr>
              <w:spacing w:line="360" w:lineRule="exact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青笋  豆腐皮</w:t>
            </w:r>
          </w:p>
          <w:p w14:paraId="1308BFDF" w14:textId="77777777" w:rsidR="002965D2" w:rsidRDefault="002965D2">
            <w:pPr>
              <w:spacing w:line="360" w:lineRule="exact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丝瓜香菜汤</w:t>
            </w:r>
          </w:p>
        </w:tc>
        <w:tc>
          <w:tcPr>
            <w:tcW w:w="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308BFE0" w14:textId="77777777" w:rsidR="002965D2" w:rsidRDefault="002965D2">
            <w:pPr>
              <w:spacing w:line="360" w:lineRule="exact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50</w:t>
            </w:r>
          </w:p>
          <w:p w14:paraId="1308BFE1" w14:textId="77777777" w:rsidR="002965D2" w:rsidRDefault="002965D2">
            <w:pPr>
              <w:spacing w:line="360" w:lineRule="exact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</w:p>
          <w:p w14:paraId="1308BFE2" w14:textId="77777777" w:rsidR="002965D2" w:rsidRDefault="002965D2">
            <w:pPr>
              <w:spacing w:line="360" w:lineRule="exact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30  30</w:t>
            </w:r>
          </w:p>
          <w:p w14:paraId="1308BFE3" w14:textId="77777777" w:rsidR="002965D2" w:rsidRDefault="002965D2">
            <w:pPr>
              <w:spacing w:line="360" w:lineRule="exact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</w:p>
          <w:p w14:paraId="1308BFE4" w14:textId="77777777" w:rsidR="002965D2" w:rsidRDefault="002965D2">
            <w:pPr>
              <w:spacing w:line="360" w:lineRule="exact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30</w:t>
            </w:r>
          </w:p>
          <w:p w14:paraId="1308BFE5" w14:textId="77777777" w:rsidR="002965D2" w:rsidRDefault="002965D2">
            <w:pPr>
              <w:spacing w:line="360" w:lineRule="exact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20  8</w:t>
            </w:r>
          </w:p>
          <w:p w14:paraId="1308BFE6" w14:textId="77777777" w:rsidR="002965D2" w:rsidRDefault="002965D2">
            <w:pPr>
              <w:spacing w:line="360" w:lineRule="exact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</w:p>
        </w:tc>
        <w:tc>
          <w:tcPr>
            <w:tcW w:w="1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308BFE7" w14:textId="77777777" w:rsidR="002965D2" w:rsidRDefault="002965D2">
            <w:pPr>
              <w:spacing w:line="360" w:lineRule="exact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麦仁米饭</w:t>
            </w:r>
          </w:p>
          <w:p w14:paraId="1308BFE8" w14:textId="77777777" w:rsidR="002965D2" w:rsidRDefault="002965D2">
            <w:pPr>
              <w:spacing w:line="360" w:lineRule="exact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香卤鸡翅根</w:t>
            </w:r>
          </w:p>
          <w:p w14:paraId="1308BFE9" w14:textId="77777777" w:rsidR="002965D2" w:rsidRDefault="002965D2">
            <w:pPr>
              <w:spacing w:line="360" w:lineRule="exact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小炒西葫芦</w:t>
            </w:r>
          </w:p>
          <w:p w14:paraId="1308BFEA" w14:textId="77777777" w:rsidR="002965D2" w:rsidRDefault="002965D2">
            <w:pPr>
              <w:spacing w:line="360" w:lineRule="exact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配：西葫芦 面筋   西红柿</w:t>
            </w:r>
          </w:p>
          <w:p w14:paraId="1308BFEB" w14:textId="77777777" w:rsidR="002965D2" w:rsidRDefault="002965D2">
            <w:pPr>
              <w:spacing w:line="360" w:lineRule="exact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黄瓜香菜汤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308BFEC" w14:textId="77777777" w:rsidR="002965D2" w:rsidRDefault="002965D2">
            <w:pPr>
              <w:spacing w:line="360" w:lineRule="exact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50</w:t>
            </w:r>
          </w:p>
          <w:p w14:paraId="1308BFED" w14:textId="77777777" w:rsidR="002965D2" w:rsidRDefault="002965D2">
            <w:pPr>
              <w:spacing w:line="360" w:lineRule="exact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 xml:space="preserve">80 </w:t>
            </w:r>
          </w:p>
          <w:p w14:paraId="1308BFEE" w14:textId="77777777" w:rsidR="002965D2" w:rsidRDefault="002965D2">
            <w:pPr>
              <w:spacing w:line="360" w:lineRule="exact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</w:p>
          <w:p w14:paraId="1308BFEF" w14:textId="77777777" w:rsidR="002965D2" w:rsidRDefault="002965D2">
            <w:pPr>
              <w:spacing w:line="360" w:lineRule="exact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50  10</w:t>
            </w:r>
          </w:p>
          <w:p w14:paraId="1308BFF0" w14:textId="77777777" w:rsidR="002965D2" w:rsidRDefault="002965D2">
            <w:pPr>
              <w:spacing w:line="360" w:lineRule="exact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10</w:t>
            </w:r>
          </w:p>
          <w:p w14:paraId="1308BFF1" w14:textId="77777777" w:rsidR="002965D2" w:rsidRDefault="002965D2">
            <w:pPr>
              <w:spacing w:line="360" w:lineRule="exact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308BFF2" w14:textId="77777777" w:rsidR="002965D2" w:rsidRDefault="002965D2">
            <w:pPr>
              <w:spacing w:line="360" w:lineRule="exact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绿豆米饭</w:t>
            </w:r>
          </w:p>
          <w:p w14:paraId="1308BFF3" w14:textId="77777777" w:rsidR="002965D2" w:rsidRDefault="002965D2">
            <w:pPr>
              <w:spacing w:line="360" w:lineRule="exact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山药玉米炖羊排</w:t>
            </w:r>
          </w:p>
          <w:p w14:paraId="1308BFF4" w14:textId="77777777" w:rsidR="002965D2" w:rsidRDefault="002965D2">
            <w:pPr>
              <w:spacing w:line="360" w:lineRule="exact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配：羊肉 山药</w:t>
            </w:r>
          </w:p>
          <w:p w14:paraId="1308BFF5" w14:textId="77777777" w:rsidR="002965D2" w:rsidRDefault="002965D2">
            <w:pPr>
              <w:spacing w:line="360" w:lineRule="exact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玉米</w:t>
            </w:r>
          </w:p>
          <w:p w14:paraId="1308BFF6" w14:textId="77777777" w:rsidR="002965D2" w:rsidRDefault="002965D2">
            <w:pPr>
              <w:spacing w:line="360" w:lineRule="exact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平菇炒小白菜</w:t>
            </w:r>
          </w:p>
          <w:p w14:paraId="1308BFF7" w14:textId="77777777" w:rsidR="002965D2" w:rsidRDefault="002965D2">
            <w:pPr>
              <w:spacing w:line="360" w:lineRule="exact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配：平菇  小白菜</w:t>
            </w:r>
          </w:p>
          <w:p w14:paraId="1308BFF8" w14:textId="77777777" w:rsidR="002965D2" w:rsidRDefault="002965D2">
            <w:pPr>
              <w:spacing w:line="360" w:lineRule="exact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308BFF9" w14:textId="77777777" w:rsidR="002965D2" w:rsidRDefault="002965D2">
            <w:pPr>
              <w:spacing w:line="360" w:lineRule="exact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50</w:t>
            </w:r>
          </w:p>
          <w:p w14:paraId="1308BFFA" w14:textId="77777777" w:rsidR="002965D2" w:rsidRDefault="002965D2">
            <w:pPr>
              <w:spacing w:line="360" w:lineRule="exact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</w:p>
          <w:p w14:paraId="1308BFFB" w14:textId="77777777" w:rsidR="002965D2" w:rsidRDefault="002965D2">
            <w:pPr>
              <w:spacing w:line="360" w:lineRule="exact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50  20</w:t>
            </w:r>
          </w:p>
          <w:p w14:paraId="1308BFFC" w14:textId="77777777" w:rsidR="002965D2" w:rsidRDefault="002965D2">
            <w:pPr>
              <w:spacing w:line="360" w:lineRule="exact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 xml:space="preserve">   20</w:t>
            </w:r>
          </w:p>
          <w:p w14:paraId="1308BFFD" w14:textId="77777777" w:rsidR="002965D2" w:rsidRDefault="002965D2">
            <w:pPr>
              <w:spacing w:line="360" w:lineRule="exact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</w:p>
          <w:p w14:paraId="1308BFFE" w14:textId="77777777" w:rsidR="002965D2" w:rsidRDefault="002965D2">
            <w:pPr>
              <w:spacing w:line="360" w:lineRule="exact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 xml:space="preserve">30 50  </w:t>
            </w:r>
          </w:p>
          <w:p w14:paraId="1308BFFF" w14:textId="77777777" w:rsidR="002965D2" w:rsidRDefault="002965D2">
            <w:pPr>
              <w:spacing w:line="360" w:lineRule="exact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308C000" w14:textId="77777777" w:rsidR="002965D2" w:rsidRDefault="002965D2">
            <w:pPr>
              <w:spacing w:line="360" w:lineRule="exact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玉米米饭</w:t>
            </w:r>
          </w:p>
          <w:p w14:paraId="1308C001" w14:textId="77777777" w:rsidR="002965D2" w:rsidRDefault="002965D2">
            <w:pPr>
              <w:spacing w:line="360" w:lineRule="exact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鱼香肉丝</w:t>
            </w:r>
          </w:p>
          <w:p w14:paraId="1308C002" w14:textId="77777777" w:rsidR="002965D2" w:rsidRDefault="002965D2">
            <w:pPr>
              <w:spacing w:line="360" w:lineRule="exact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配：牛肉 胡萝卜</w:t>
            </w:r>
          </w:p>
          <w:p w14:paraId="1308C003" w14:textId="77777777" w:rsidR="002965D2" w:rsidRDefault="002965D2">
            <w:pPr>
              <w:spacing w:line="360" w:lineRule="exact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青笋   木耳</w:t>
            </w:r>
          </w:p>
          <w:p w14:paraId="1308C004" w14:textId="77777777" w:rsidR="002965D2" w:rsidRDefault="002965D2">
            <w:pPr>
              <w:spacing w:line="360" w:lineRule="exact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豆腐抱蛋</w:t>
            </w:r>
          </w:p>
          <w:p w14:paraId="1308C005" w14:textId="77777777" w:rsidR="002965D2" w:rsidRDefault="002965D2">
            <w:pPr>
              <w:spacing w:line="360" w:lineRule="exact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配： 鸡蛋    豆腐  小葱</w:t>
            </w:r>
          </w:p>
          <w:p w14:paraId="1308C006" w14:textId="77777777" w:rsidR="002965D2" w:rsidRDefault="002965D2">
            <w:pPr>
              <w:spacing w:line="360" w:lineRule="exact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紫菜蛋花汤</w:t>
            </w:r>
          </w:p>
        </w:tc>
        <w:tc>
          <w:tcPr>
            <w:tcW w:w="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308C007" w14:textId="77777777" w:rsidR="002965D2" w:rsidRDefault="002965D2">
            <w:pPr>
              <w:spacing w:line="360" w:lineRule="exact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50</w:t>
            </w:r>
          </w:p>
          <w:p w14:paraId="1308C008" w14:textId="77777777" w:rsidR="002965D2" w:rsidRDefault="002965D2">
            <w:pPr>
              <w:spacing w:line="360" w:lineRule="exact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</w:p>
          <w:p w14:paraId="1308C009" w14:textId="77777777" w:rsidR="002965D2" w:rsidRDefault="002965D2">
            <w:pPr>
              <w:spacing w:line="360" w:lineRule="exact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20  20</w:t>
            </w:r>
          </w:p>
          <w:p w14:paraId="1308C00A" w14:textId="77777777" w:rsidR="002965D2" w:rsidRDefault="002965D2">
            <w:pPr>
              <w:spacing w:line="360" w:lineRule="exact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 xml:space="preserve">20 </w:t>
            </w:r>
          </w:p>
          <w:p w14:paraId="1308C00B" w14:textId="77777777" w:rsidR="002965D2" w:rsidRDefault="002965D2">
            <w:pPr>
              <w:spacing w:line="360" w:lineRule="exact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</w:p>
          <w:p w14:paraId="1308C00C" w14:textId="77777777" w:rsidR="002965D2" w:rsidRDefault="002965D2">
            <w:pPr>
              <w:spacing w:line="360" w:lineRule="exact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 xml:space="preserve">20 40  </w:t>
            </w:r>
          </w:p>
          <w:p w14:paraId="1308C00D" w14:textId="77777777" w:rsidR="002965D2" w:rsidRDefault="002965D2">
            <w:pPr>
              <w:spacing w:line="360" w:lineRule="exact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308C00E" w14:textId="77777777" w:rsidR="002965D2" w:rsidRDefault="002965D2">
            <w:pPr>
              <w:spacing w:line="360" w:lineRule="exact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紫米饭</w:t>
            </w:r>
          </w:p>
          <w:p w14:paraId="1308C00F" w14:textId="77777777" w:rsidR="002965D2" w:rsidRDefault="002965D2">
            <w:pPr>
              <w:spacing w:line="360" w:lineRule="exact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蒜薹炒肉</w:t>
            </w:r>
          </w:p>
          <w:p w14:paraId="1308C010" w14:textId="77777777" w:rsidR="002965D2" w:rsidRDefault="002965D2">
            <w:pPr>
              <w:spacing w:line="360" w:lineRule="exact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配：牛肉 蒜薹</w:t>
            </w:r>
          </w:p>
          <w:p w14:paraId="1308C011" w14:textId="77777777" w:rsidR="002965D2" w:rsidRDefault="002965D2">
            <w:pPr>
              <w:spacing w:line="360" w:lineRule="exact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素炒鸡腿</w:t>
            </w:r>
            <w:proofErr w:type="gramStart"/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菇</w:t>
            </w:r>
            <w:proofErr w:type="gramEnd"/>
          </w:p>
          <w:p w14:paraId="1308C012" w14:textId="77777777" w:rsidR="002965D2" w:rsidRDefault="002965D2">
            <w:pPr>
              <w:spacing w:line="360" w:lineRule="exact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 xml:space="preserve">配：鸡腿菇 黄瓜    胡萝卜 </w:t>
            </w:r>
          </w:p>
          <w:p w14:paraId="1308C013" w14:textId="77777777" w:rsidR="002965D2" w:rsidRDefault="002965D2">
            <w:pPr>
              <w:spacing w:line="360" w:lineRule="exact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海带豆花汤</w:t>
            </w:r>
          </w:p>
        </w:tc>
        <w:tc>
          <w:tcPr>
            <w:tcW w:w="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308C014" w14:textId="77777777" w:rsidR="002965D2" w:rsidRDefault="002965D2">
            <w:pPr>
              <w:spacing w:line="360" w:lineRule="exact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50</w:t>
            </w:r>
          </w:p>
          <w:p w14:paraId="1308C015" w14:textId="77777777" w:rsidR="002965D2" w:rsidRDefault="002965D2">
            <w:pPr>
              <w:spacing w:line="360" w:lineRule="exact"/>
              <w:ind w:firstLineChars="100" w:firstLine="180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</w:p>
          <w:p w14:paraId="1308C016" w14:textId="77777777" w:rsidR="002965D2" w:rsidRDefault="002965D2">
            <w:pPr>
              <w:spacing w:line="360" w:lineRule="exact"/>
              <w:ind w:firstLineChars="100" w:firstLine="180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30 30</w:t>
            </w:r>
          </w:p>
          <w:p w14:paraId="1308C017" w14:textId="77777777" w:rsidR="002965D2" w:rsidRDefault="002965D2">
            <w:pPr>
              <w:spacing w:line="360" w:lineRule="exact"/>
              <w:ind w:firstLineChars="100" w:firstLine="180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</w:p>
          <w:p w14:paraId="1308C018" w14:textId="77777777" w:rsidR="002965D2" w:rsidRDefault="002965D2">
            <w:pPr>
              <w:spacing w:line="360" w:lineRule="exact"/>
              <w:ind w:firstLineChars="100" w:firstLine="180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20 20</w:t>
            </w:r>
          </w:p>
          <w:p w14:paraId="1308C019" w14:textId="77777777" w:rsidR="002965D2" w:rsidRDefault="002965D2">
            <w:pPr>
              <w:spacing w:line="360" w:lineRule="exact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 xml:space="preserve">20  </w:t>
            </w:r>
          </w:p>
          <w:p w14:paraId="1308C01A" w14:textId="77777777" w:rsidR="002965D2" w:rsidRDefault="002965D2">
            <w:pPr>
              <w:spacing w:line="360" w:lineRule="exact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</w:p>
        </w:tc>
      </w:tr>
      <w:tr w:rsidR="00A727EF" w14:paraId="1308C031" w14:textId="77777777">
        <w:trPr>
          <w:trHeight w:val="620"/>
          <w:jc w:val="center"/>
        </w:trPr>
        <w:tc>
          <w:tcPr>
            <w:tcW w:w="1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308C01C" w14:textId="77777777" w:rsidR="002965D2" w:rsidRDefault="002965D2">
            <w:pPr>
              <w:jc w:val="center"/>
              <w:rPr>
                <w:rFonts w:ascii="黑体" w:eastAsia="黑体" w:hint="default"/>
                <w:b/>
                <w:bCs/>
                <w:color w:val="000000"/>
                <w:szCs w:val="21"/>
              </w:rPr>
            </w:pPr>
            <w:r>
              <w:rPr>
                <w:rFonts w:ascii="黑体" w:eastAsia="黑体"/>
                <w:b/>
                <w:bCs/>
                <w:color w:val="000000"/>
                <w:szCs w:val="21"/>
              </w:rPr>
              <w:t>午点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308C01D" w14:textId="77777777" w:rsidR="002965D2" w:rsidRDefault="002965D2">
            <w:pPr>
              <w:spacing w:line="360" w:lineRule="exact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 xml:space="preserve">自制蛋糕 </w:t>
            </w:r>
          </w:p>
          <w:p w14:paraId="1308C01E" w14:textId="77777777" w:rsidR="002965D2" w:rsidRDefault="002965D2">
            <w:pPr>
              <w:spacing w:line="360" w:lineRule="exact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纯鲜牛奶</w:t>
            </w:r>
          </w:p>
        </w:tc>
        <w:tc>
          <w:tcPr>
            <w:tcW w:w="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308C01F" w14:textId="77777777" w:rsidR="002965D2" w:rsidRDefault="002965D2">
            <w:pPr>
              <w:spacing w:line="360" w:lineRule="exact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适量</w:t>
            </w:r>
          </w:p>
          <w:p w14:paraId="1308C020" w14:textId="77777777" w:rsidR="002965D2" w:rsidRDefault="002965D2">
            <w:pPr>
              <w:spacing w:line="360" w:lineRule="exact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200</w:t>
            </w:r>
          </w:p>
        </w:tc>
        <w:tc>
          <w:tcPr>
            <w:tcW w:w="1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308C021" w14:textId="77777777" w:rsidR="002965D2" w:rsidRDefault="002965D2">
            <w:pPr>
              <w:spacing w:line="360" w:lineRule="exact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蒸</w:t>
            </w:r>
            <w:proofErr w:type="gramEnd"/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玉米</w:t>
            </w:r>
          </w:p>
          <w:p w14:paraId="1308C022" w14:textId="77777777" w:rsidR="002965D2" w:rsidRDefault="002965D2">
            <w:pPr>
              <w:spacing w:line="360" w:lineRule="exact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纯鲜牛奶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308C023" w14:textId="77777777" w:rsidR="002965D2" w:rsidRDefault="002965D2">
            <w:pPr>
              <w:spacing w:line="360" w:lineRule="exact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适量</w:t>
            </w:r>
          </w:p>
          <w:p w14:paraId="1308C024" w14:textId="77777777" w:rsidR="002965D2" w:rsidRDefault="002965D2">
            <w:pPr>
              <w:spacing w:line="360" w:lineRule="exact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200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308C025" w14:textId="77777777" w:rsidR="002965D2" w:rsidRDefault="002965D2">
            <w:pPr>
              <w:spacing w:line="360" w:lineRule="exact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茴香小油条</w:t>
            </w:r>
          </w:p>
          <w:p w14:paraId="1308C026" w14:textId="77777777" w:rsidR="002965D2" w:rsidRDefault="002965D2">
            <w:pPr>
              <w:spacing w:line="360" w:lineRule="exact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纯鲜牛奶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308C027" w14:textId="77777777" w:rsidR="002965D2" w:rsidRDefault="002965D2">
            <w:pPr>
              <w:spacing w:line="360" w:lineRule="exact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适量</w:t>
            </w:r>
          </w:p>
          <w:p w14:paraId="1308C028" w14:textId="77777777" w:rsidR="002965D2" w:rsidRDefault="002965D2">
            <w:pPr>
              <w:spacing w:line="360" w:lineRule="exact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200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308C029" w14:textId="77777777" w:rsidR="002965D2" w:rsidRDefault="002965D2">
            <w:pPr>
              <w:spacing w:line="360" w:lineRule="exact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奶香南瓜</w:t>
            </w:r>
            <w:proofErr w:type="gramStart"/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饼</w:t>
            </w:r>
            <w:proofErr w:type="gramEnd"/>
          </w:p>
          <w:p w14:paraId="1308C02A" w14:textId="77777777" w:rsidR="002965D2" w:rsidRDefault="002965D2">
            <w:pPr>
              <w:spacing w:line="360" w:lineRule="exact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纯鲜牛奶</w:t>
            </w:r>
          </w:p>
        </w:tc>
        <w:tc>
          <w:tcPr>
            <w:tcW w:w="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308C02B" w14:textId="77777777" w:rsidR="002965D2" w:rsidRDefault="002965D2">
            <w:pPr>
              <w:spacing w:line="360" w:lineRule="exact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适量</w:t>
            </w:r>
          </w:p>
          <w:p w14:paraId="1308C02C" w14:textId="77777777" w:rsidR="002965D2" w:rsidRDefault="002965D2">
            <w:pPr>
              <w:spacing w:line="360" w:lineRule="exact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200</w:t>
            </w:r>
          </w:p>
        </w:tc>
        <w:tc>
          <w:tcPr>
            <w:tcW w:w="1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308C02D" w14:textId="77777777" w:rsidR="002965D2" w:rsidRDefault="002965D2">
            <w:pPr>
              <w:spacing w:line="360" w:lineRule="exact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 xml:space="preserve">   五香花生米</w:t>
            </w:r>
          </w:p>
          <w:p w14:paraId="1308C02E" w14:textId="77777777" w:rsidR="002965D2" w:rsidRDefault="002965D2">
            <w:pPr>
              <w:spacing w:line="360" w:lineRule="exact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 xml:space="preserve">  纯鲜牛奶</w:t>
            </w:r>
          </w:p>
        </w:tc>
        <w:tc>
          <w:tcPr>
            <w:tcW w:w="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308C02F" w14:textId="77777777" w:rsidR="002965D2" w:rsidRDefault="002965D2">
            <w:pPr>
              <w:spacing w:line="360" w:lineRule="exact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适量</w:t>
            </w:r>
          </w:p>
          <w:p w14:paraId="1308C030" w14:textId="77777777" w:rsidR="002965D2" w:rsidRDefault="002965D2">
            <w:pPr>
              <w:spacing w:line="360" w:lineRule="exact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200</w:t>
            </w:r>
          </w:p>
        </w:tc>
      </w:tr>
      <w:tr w:rsidR="00A727EF" w14:paraId="1308C063" w14:textId="77777777">
        <w:trPr>
          <w:trHeight w:val="1562"/>
          <w:jc w:val="center"/>
        </w:trPr>
        <w:tc>
          <w:tcPr>
            <w:tcW w:w="1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308C032" w14:textId="77777777" w:rsidR="002965D2" w:rsidRDefault="002965D2">
            <w:pPr>
              <w:jc w:val="center"/>
              <w:rPr>
                <w:rFonts w:eastAsia="Times New Roman" w:hint="default"/>
                <w:b/>
                <w:bCs/>
                <w:color w:val="000000"/>
                <w:szCs w:val="21"/>
              </w:rPr>
            </w:pPr>
          </w:p>
          <w:p w14:paraId="1308C033" w14:textId="77777777" w:rsidR="002965D2" w:rsidRDefault="002965D2">
            <w:pPr>
              <w:jc w:val="center"/>
              <w:rPr>
                <w:rFonts w:ascii="黑体" w:eastAsia="黑体" w:hint="default"/>
                <w:b/>
                <w:bCs/>
                <w:color w:val="000000"/>
                <w:szCs w:val="21"/>
              </w:rPr>
            </w:pPr>
            <w:r>
              <w:rPr>
                <w:rFonts w:ascii="黑体" w:eastAsia="黑体"/>
                <w:b/>
                <w:bCs/>
                <w:color w:val="000000"/>
                <w:szCs w:val="21"/>
              </w:rPr>
              <w:t>晚餐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308C034" w14:textId="77777777" w:rsidR="002965D2" w:rsidRDefault="002965D2">
            <w:pPr>
              <w:spacing w:line="360" w:lineRule="exact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炸酱面</w:t>
            </w:r>
          </w:p>
          <w:p w14:paraId="1308C035" w14:textId="77777777" w:rsidR="002965D2" w:rsidRDefault="002965D2">
            <w:pPr>
              <w:spacing w:line="360" w:lineRule="exact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 xml:space="preserve">配：牛肉 蒜苔    </w:t>
            </w:r>
            <w:proofErr w:type="gramStart"/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茭</w:t>
            </w:r>
            <w:proofErr w:type="gramEnd"/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瓜 洋葱</w:t>
            </w:r>
          </w:p>
          <w:p w14:paraId="1308C036" w14:textId="77777777" w:rsidR="002965D2" w:rsidRDefault="002965D2">
            <w:pPr>
              <w:spacing w:line="360" w:lineRule="exact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小白菜   西红柿</w:t>
            </w:r>
          </w:p>
          <w:p w14:paraId="1308C037" w14:textId="77777777" w:rsidR="002965D2" w:rsidRDefault="002965D2">
            <w:pPr>
              <w:spacing w:line="360" w:lineRule="exact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香菜</w:t>
            </w:r>
          </w:p>
          <w:p w14:paraId="1308C038" w14:textId="77777777" w:rsidR="002965D2" w:rsidRDefault="002965D2">
            <w:pPr>
              <w:spacing w:line="360" w:lineRule="exact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</w:p>
        </w:tc>
        <w:tc>
          <w:tcPr>
            <w:tcW w:w="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308C039" w14:textId="77777777" w:rsidR="002965D2" w:rsidRDefault="002965D2">
            <w:pPr>
              <w:spacing w:line="360" w:lineRule="exact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lastRenderedPageBreak/>
              <w:t>40</w:t>
            </w:r>
          </w:p>
          <w:p w14:paraId="1308C03A" w14:textId="77777777" w:rsidR="002965D2" w:rsidRDefault="002965D2">
            <w:pPr>
              <w:spacing w:line="360" w:lineRule="exact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 xml:space="preserve"> 15 10  10  8</w:t>
            </w:r>
          </w:p>
          <w:p w14:paraId="1308C03B" w14:textId="77777777" w:rsidR="002965D2" w:rsidRDefault="002965D2">
            <w:pPr>
              <w:spacing w:line="360" w:lineRule="exact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 xml:space="preserve"> 10  20 5</w:t>
            </w:r>
          </w:p>
          <w:p w14:paraId="1308C03C" w14:textId="77777777" w:rsidR="002965D2" w:rsidRDefault="002965D2">
            <w:pPr>
              <w:spacing w:line="360" w:lineRule="exact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</w:p>
        </w:tc>
        <w:tc>
          <w:tcPr>
            <w:tcW w:w="1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308C03D" w14:textId="77777777" w:rsidR="002965D2" w:rsidRDefault="002965D2">
            <w:pPr>
              <w:spacing w:line="360" w:lineRule="exact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lastRenderedPageBreak/>
              <w:t>韭菜盒子</w:t>
            </w:r>
          </w:p>
          <w:p w14:paraId="1308C03E" w14:textId="77777777" w:rsidR="002965D2" w:rsidRDefault="002965D2">
            <w:pPr>
              <w:spacing w:line="360" w:lineRule="exact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馅：鸡蛋  韭菜</w:t>
            </w:r>
          </w:p>
          <w:p w14:paraId="1308C03F" w14:textId="77777777" w:rsidR="002965D2" w:rsidRDefault="002965D2">
            <w:pPr>
              <w:spacing w:line="360" w:lineRule="exact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 xml:space="preserve"> 豆腐  粉条</w:t>
            </w:r>
          </w:p>
          <w:p w14:paraId="1308C040" w14:textId="77777777" w:rsidR="002965D2" w:rsidRDefault="002965D2">
            <w:pPr>
              <w:spacing w:line="360" w:lineRule="exact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 xml:space="preserve"> 虾皮</w:t>
            </w:r>
          </w:p>
          <w:p w14:paraId="1308C041" w14:textId="77777777" w:rsidR="002965D2" w:rsidRDefault="002965D2">
            <w:pPr>
              <w:spacing w:line="360" w:lineRule="exact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红薯小米</w:t>
            </w:r>
            <w:proofErr w:type="gramStart"/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羹</w:t>
            </w:r>
            <w:proofErr w:type="gramEnd"/>
          </w:p>
          <w:p w14:paraId="1308C042" w14:textId="77777777" w:rsidR="002965D2" w:rsidRDefault="002965D2">
            <w:pPr>
              <w:spacing w:line="360" w:lineRule="exact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308C043" w14:textId="77777777" w:rsidR="002965D2" w:rsidRDefault="002965D2">
            <w:pPr>
              <w:spacing w:line="360" w:lineRule="exact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lastRenderedPageBreak/>
              <w:t>50</w:t>
            </w:r>
          </w:p>
          <w:p w14:paraId="1308C044" w14:textId="77777777" w:rsidR="002965D2" w:rsidRDefault="002965D2">
            <w:pPr>
              <w:spacing w:line="360" w:lineRule="exact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30  30</w:t>
            </w:r>
          </w:p>
          <w:p w14:paraId="1308C045" w14:textId="77777777" w:rsidR="002965D2" w:rsidRDefault="002965D2">
            <w:pPr>
              <w:spacing w:line="360" w:lineRule="exact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10 6</w:t>
            </w:r>
          </w:p>
          <w:p w14:paraId="1308C046" w14:textId="77777777" w:rsidR="002965D2" w:rsidRDefault="002965D2">
            <w:pPr>
              <w:spacing w:line="360" w:lineRule="exact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</w:p>
          <w:p w14:paraId="1308C047" w14:textId="77777777" w:rsidR="002965D2" w:rsidRDefault="002965D2">
            <w:pPr>
              <w:spacing w:line="360" w:lineRule="exact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20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308C048" w14:textId="77777777" w:rsidR="002965D2" w:rsidRDefault="002965D2">
            <w:pPr>
              <w:spacing w:line="360" w:lineRule="exact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鸡肉煲仔饭</w:t>
            </w:r>
          </w:p>
          <w:p w14:paraId="1308C049" w14:textId="77777777" w:rsidR="002965D2" w:rsidRDefault="002965D2">
            <w:pPr>
              <w:spacing w:line="360" w:lineRule="exact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 xml:space="preserve">配：鸡肉 胡萝卜    土豆  洋葱       </w:t>
            </w:r>
          </w:p>
          <w:p w14:paraId="1308C04A" w14:textId="77777777" w:rsidR="002965D2" w:rsidRDefault="002965D2">
            <w:pPr>
              <w:spacing w:line="360" w:lineRule="exact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冬瓜海带汤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308C04B" w14:textId="77777777" w:rsidR="002965D2" w:rsidRDefault="002965D2">
            <w:pPr>
              <w:spacing w:line="360" w:lineRule="exact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60</w:t>
            </w:r>
          </w:p>
          <w:p w14:paraId="1308C04C" w14:textId="77777777" w:rsidR="002965D2" w:rsidRDefault="002965D2">
            <w:pPr>
              <w:spacing w:line="360" w:lineRule="exact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40  10</w:t>
            </w:r>
          </w:p>
          <w:p w14:paraId="1308C04D" w14:textId="77777777" w:rsidR="002965D2" w:rsidRDefault="002965D2">
            <w:pPr>
              <w:spacing w:line="360" w:lineRule="exact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10 6</w:t>
            </w:r>
          </w:p>
          <w:p w14:paraId="1308C04E" w14:textId="77777777" w:rsidR="002965D2" w:rsidRDefault="002965D2">
            <w:pPr>
              <w:spacing w:line="360" w:lineRule="exact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308C04F" w14:textId="77777777" w:rsidR="002965D2" w:rsidRDefault="002965D2">
            <w:pPr>
              <w:spacing w:line="360" w:lineRule="exact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米饭</w:t>
            </w:r>
          </w:p>
          <w:p w14:paraId="1308C050" w14:textId="77777777" w:rsidR="002965D2" w:rsidRDefault="002965D2">
            <w:pPr>
              <w:spacing w:line="360" w:lineRule="exact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回乡</w:t>
            </w:r>
            <w:proofErr w:type="gramStart"/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烩</w:t>
            </w:r>
            <w:proofErr w:type="gramEnd"/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牛肉</w:t>
            </w:r>
          </w:p>
          <w:p w14:paraId="1308C051" w14:textId="77777777" w:rsidR="002965D2" w:rsidRDefault="002965D2">
            <w:pPr>
              <w:spacing w:line="360" w:lineRule="exact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配：牛肉 冬瓜</w:t>
            </w:r>
          </w:p>
          <w:p w14:paraId="1308C052" w14:textId="77777777" w:rsidR="002965D2" w:rsidRDefault="002965D2">
            <w:pPr>
              <w:spacing w:line="360" w:lineRule="exact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粉条 西红柿       香菜</w:t>
            </w:r>
          </w:p>
          <w:p w14:paraId="1308C053" w14:textId="77777777" w:rsidR="002965D2" w:rsidRDefault="002965D2">
            <w:pPr>
              <w:spacing w:line="360" w:lineRule="exact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</w:p>
        </w:tc>
        <w:tc>
          <w:tcPr>
            <w:tcW w:w="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308C054" w14:textId="77777777" w:rsidR="002965D2" w:rsidRDefault="002965D2">
            <w:pPr>
              <w:spacing w:line="360" w:lineRule="exact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lastRenderedPageBreak/>
              <w:t>50</w:t>
            </w:r>
          </w:p>
          <w:p w14:paraId="1308C055" w14:textId="77777777" w:rsidR="002965D2" w:rsidRDefault="002965D2">
            <w:pPr>
              <w:spacing w:line="360" w:lineRule="exact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</w:p>
          <w:p w14:paraId="1308C056" w14:textId="77777777" w:rsidR="002965D2" w:rsidRDefault="002965D2">
            <w:pPr>
              <w:spacing w:line="360" w:lineRule="exact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40  40</w:t>
            </w:r>
          </w:p>
          <w:p w14:paraId="1308C057" w14:textId="77777777" w:rsidR="002965D2" w:rsidRDefault="002965D2">
            <w:pPr>
              <w:spacing w:line="360" w:lineRule="exact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6  10</w:t>
            </w:r>
          </w:p>
          <w:p w14:paraId="1308C058" w14:textId="77777777" w:rsidR="002965D2" w:rsidRDefault="002965D2">
            <w:pPr>
              <w:spacing w:line="360" w:lineRule="exact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 xml:space="preserve">  5</w:t>
            </w:r>
          </w:p>
          <w:p w14:paraId="1308C059" w14:textId="77777777" w:rsidR="002965D2" w:rsidRDefault="002965D2">
            <w:pPr>
              <w:spacing w:line="360" w:lineRule="exact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308C05A" w14:textId="77777777" w:rsidR="002965D2" w:rsidRDefault="002965D2">
            <w:pPr>
              <w:spacing w:line="360" w:lineRule="exact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lastRenderedPageBreak/>
              <w:t xml:space="preserve">   铁锅焖面</w:t>
            </w:r>
          </w:p>
          <w:p w14:paraId="1308C05B" w14:textId="77777777" w:rsidR="002965D2" w:rsidRDefault="002965D2">
            <w:pPr>
              <w:spacing w:line="360" w:lineRule="exact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配：牛肉</w:t>
            </w:r>
            <w:r>
              <w:rPr>
                <w:rFonts w:ascii="宋体" w:hAnsi="宋体" w:cs="宋体" w:hint="default"/>
                <w:bCs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莲花菜   蒜苔 土豆</w:t>
            </w:r>
          </w:p>
          <w:p w14:paraId="1308C05C" w14:textId="77777777" w:rsidR="002965D2" w:rsidRDefault="002965D2">
            <w:pPr>
              <w:spacing w:line="360" w:lineRule="exact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 xml:space="preserve"> 西红柿</w:t>
            </w:r>
          </w:p>
          <w:p w14:paraId="1308C05D" w14:textId="77777777" w:rsidR="002965D2" w:rsidRDefault="002965D2">
            <w:pPr>
              <w:spacing w:line="360" w:lineRule="exact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榨菜肉丝汤</w:t>
            </w:r>
          </w:p>
        </w:tc>
        <w:tc>
          <w:tcPr>
            <w:tcW w:w="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308C05E" w14:textId="77777777" w:rsidR="002965D2" w:rsidRDefault="002965D2">
            <w:pPr>
              <w:spacing w:line="360" w:lineRule="exact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60</w:t>
            </w:r>
          </w:p>
          <w:p w14:paraId="1308C05F" w14:textId="77777777" w:rsidR="002965D2" w:rsidRDefault="002965D2">
            <w:pPr>
              <w:spacing w:line="360" w:lineRule="exact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1</w:t>
            </w:r>
            <w:r>
              <w:rPr>
                <w:rFonts w:ascii="宋体" w:hAnsi="宋体" w:cs="宋体" w:hint="default"/>
                <w:bCs/>
                <w:color w:val="000000"/>
                <w:sz w:val="18"/>
                <w:szCs w:val="18"/>
              </w:rPr>
              <w:t>0</w:t>
            </w: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 xml:space="preserve">  20</w:t>
            </w:r>
          </w:p>
          <w:p w14:paraId="1308C060" w14:textId="77777777" w:rsidR="002965D2" w:rsidRDefault="002965D2">
            <w:pPr>
              <w:spacing w:line="360" w:lineRule="exact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10 1</w:t>
            </w:r>
            <w:r>
              <w:rPr>
                <w:rFonts w:ascii="宋体" w:hAnsi="宋体" w:cs="宋体" w:hint="default"/>
                <w:bCs/>
                <w:color w:val="000000"/>
                <w:sz w:val="18"/>
                <w:szCs w:val="18"/>
              </w:rPr>
              <w:t>0</w:t>
            </w:r>
          </w:p>
          <w:p w14:paraId="1308C061" w14:textId="77777777" w:rsidR="002965D2" w:rsidRDefault="002965D2">
            <w:pPr>
              <w:spacing w:line="360" w:lineRule="exact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default"/>
                <w:bCs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2</w:t>
            </w:r>
            <w:r>
              <w:rPr>
                <w:rFonts w:ascii="宋体" w:hAnsi="宋体" w:cs="宋体" w:hint="default"/>
                <w:bCs/>
                <w:color w:val="000000"/>
                <w:sz w:val="18"/>
                <w:szCs w:val="18"/>
              </w:rPr>
              <w:t>0</w:t>
            </w:r>
          </w:p>
          <w:p w14:paraId="1308C062" w14:textId="77777777" w:rsidR="002965D2" w:rsidRDefault="002965D2">
            <w:pPr>
              <w:spacing w:line="360" w:lineRule="exact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</w:p>
        </w:tc>
      </w:tr>
    </w:tbl>
    <w:p w14:paraId="1308C064" w14:textId="77777777" w:rsidR="002965D2" w:rsidRDefault="002965D2">
      <w:pPr>
        <w:tabs>
          <w:tab w:val="left" w:pos="1170"/>
        </w:tabs>
        <w:rPr>
          <w:rFonts w:ascii="宋体" w:hAnsi="宋体"/>
          <w:b/>
          <w:bCs/>
          <w:color w:val="FF0000"/>
          <w:sz w:val="18"/>
          <w:szCs w:val="18"/>
        </w:rPr>
      </w:pPr>
    </w:p>
    <w:sectPr w:rsidR="002965D2">
      <w:pgSz w:w="16838" w:h="11906" w:orient="landscape"/>
      <w:pgMar w:top="283" w:right="567" w:bottom="283" w:left="56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5A60E4" w14:textId="77777777" w:rsidR="00236BA7" w:rsidRDefault="00236BA7" w:rsidP="00236BA7">
      <w:pPr>
        <w:rPr>
          <w:rFonts w:hint="default"/>
        </w:rPr>
      </w:pPr>
      <w:r>
        <w:separator/>
      </w:r>
    </w:p>
  </w:endnote>
  <w:endnote w:type="continuationSeparator" w:id="0">
    <w:p w14:paraId="11BD39BB" w14:textId="77777777" w:rsidR="00236BA7" w:rsidRDefault="00236BA7" w:rsidP="00236BA7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2A513D" w14:textId="77777777" w:rsidR="00236BA7" w:rsidRDefault="00236BA7" w:rsidP="00236BA7">
      <w:pPr>
        <w:rPr>
          <w:rFonts w:hint="default"/>
        </w:rPr>
      </w:pPr>
      <w:r>
        <w:separator/>
      </w:r>
    </w:p>
  </w:footnote>
  <w:footnote w:type="continuationSeparator" w:id="0">
    <w:p w14:paraId="2F191B86" w14:textId="77777777" w:rsidR="00236BA7" w:rsidRDefault="00236BA7" w:rsidP="00236BA7">
      <w:pPr>
        <w:rPr>
          <w:rFonts w:hint="default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307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wrapTrailSpaces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ommondata" w:val="eyJoZGlkIjoiODdjNzEzOTg5MDRhYzYzNDYyNDRjYTgxZjllZDRkMzkifQ=="/>
  </w:docVars>
  <w:rsids>
    <w:rsidRoot w:val="00172A27"/>
    <w:rsid w:val="00172A27"/>
    <w:rsid w:val="00236BA7"/>
    <w:rsid w:val="002965D2"/>
    <w:rsid w:val="009F78FF"/>
    <w:rsid w:val="00A727EF"/>
    <w:rsid w:val="00D16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3"/>
    <o:shapelayout v:ext="edit">
      <o:idmap v:ext="edit" data="1"/>
    </o:shapelayout>
  </w:shapeDefaults>
  <w:decimalSymbol w:val="."/>
  <w:listSeparator w:val=","/>
  <w14:docId w14:val="1308BF60"/>
  <w15:chartTrackingRefBased/>
  <w15:docId w15:val="{1E20B5B0-71A1-42FC-8BAF-583ED659C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hint="eastAsia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Balloon Text"/>
    <w:basedOn w:val="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x-cp20936"/>
  <w:optimizeForBrowser/>
  <w:allowPNG/>
  <w:pixelsPerInch w:val="19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23\Documents\Normal.wp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1</TotalTime>
  <Pages>2</Pages>
  <Words>192</Words>
  <Characters>1097</Characters>
  <Application>Microsoft Office Word</Application>
  <DocSecurity>0</DocSecurity>
  <PresentationFormat/>
  <Lines>9</Lines>
  <Paragraphs>2</Paragraphs>
  <Slides>0</Slides>
  <Notes>0</Notes>
  <HiddenSlides>0</HiddenSlides>
  <MMClips>0</MMClips>
  <ScaleCrop>false</ScaleCrop>
  <Manager/>
  <Company>MS</Company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石 3嘴 山 市 实 验 幼 儿 园 带 量 食 谱</dc:title>
  <dc:subject/>
  <dc:creator>Administrator</dc:creator>
  <cp:keywords/>
  <dc:description/>
  <cp:lastModifiedBy>发蟒 江</cp:lastModifiedBy>
  <cp:revision>4</cp:revision>
  <cp:lastPrinted>2019-11-29T06:39:00Z</cp:lastPrinted>
  <dcterms:created xsi:type="dcterms:W3CDTF">2025-06-11T12:48:00Z</dcterms:created>
  <dcterms:modified xsi:type="dcterms:W3CDTF">2025-06-17T01:53:00Z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2052-8.1.0.3477</vt:lpwstr>
  </property>
  <property fmtid="{D5CDD505-2E9C-101B-9397-08002B2CF9AE}" pid="3" name="ICV">
    <vt:lpwstr>EE0187B69643404784E4ED19DE5B5815</vt:lpwstr>
  </property>
</Properties>
</file>