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7EE7CA" w14:textId="473FC8D7" w:rsidR="00905629" w:rsidRPr="001D580B" w:rsidRDefault="00905629" w:rsidP="001D580B">
      <w:pPr>
        <w:ind w:firstLineChars="593" w:firstLine="2619"/>
        <w:rPr>
          <w:rFonts w:eastAsia="楷体_GB2312"/>
          <w:b/>
          <w:sz w:val="44"/>
        </w:rPr>
      </w:pPr>
      <w:r>
        <w:rPr>
          <w:rFonts w:eastAsia="楷体_GB2312"/>
          <w:b/>
          <w:sz w:val="44"/>
        </w:rPr>
        <w:t xml:space="preserve">    </w:t>
      </w:r>
      <w:r w:rsidR="001D580B" w:rsidRPr="00D1645A">
        <w:rPr>
          <w:rFonts w:eastAsia="楷体_GB2312"/>
          <w:b/>
          <w:sz w:val="44"/>
        </w:rPr>
        <w:t>萌</w:t>
      </w:r>
      <w:r w:rsidR="001D580B" w:rsidRPr="00D1645A">
        <w:rPr>
          <w:rFonts w:eastAsia="楷体_GB2312"/>
          <w:b/>
          <w:sz w:val="44"/>
        </w:rPr>
        <w:t xml:space="preserve"> </w:t>
      </w:r>
      <w:r w:rsidR="001D580B" w:rsidRPr="00D1645A">
        <w:rPr>
          <w:rFonts w:eastAsia="楷体_GB2312"/>
          <w:b/>
          <w:sz w:val="44"/>
        </w:rPr>
        <w:t>芽</w:t>
      </w:r>
      <w:r w:rsidR="001D580B" w:rsidRPr="00D1645A">
        <w:rPr>
          <w:rFonts w:eastAsia="楷体_GB2312"/>
          <w:b/>
          <w:sz w:val="44"/>
        </w:rPr>
        <w:t xml:space="preserve"> </w:t>
      </w:r>
      <w:r w:rsidR="001D580B" w:rsidRPr="00D1645A">
        <w:rPr>
          <w:rFonts w:eastAsia="楷体_GB2312"/>
          <w:b/>
          <w:sz w:val="44"/>
        </w:rPr>
        <w:t>星</w:t>
      </w:r>
      <w:r w:rsidR="001D580B" w:rsidRPr="00D1645A">
        <w:rPr>
          <w:rFonts w:eastAsia="楷体_GB2312"/>
          <w:b/>
          <w:sz w:val="44"/>
        </w:rPr>
        <w:t xml:space="preserve"> </w:t>
      </w:r>
      <w:r w:rsidR="001D580B" w:rsidRPr="00D1645A">
        <w:rPr>
          <w:rFonts w:eastAsia="楷体_GB2312"/>
          <w:b/>
          <w:sz w:val="44"/>
        </w:rPr>
        <w:t>乐</w:t>
      </w:r>
      <w:r w:rsidR="001D580B" w:rsidRPr="00D1645A">
        <w:rPr>
          <w:rFonts w:eastAsia="楷体_GB2312"/>
          <w:b/>
          <w:sz w:val="44"/>
        </w:rPr>
        <w:t xml:space="preserve"> </w:t>
      </w:r>
      <w:r w:rsidR="001D580B" w:rsidRPr="00D1645A">
        <w:rPr>
          <w:rFonts w:eastAsia="楷体_GB2312"/>
          <w:b/>
          <w:sz w:val="44"/>
        </w:rPr>
        <w:t>测</w:t>
      </w:r>
      <w:r w:rsidR="001D580B" w:rsidRPr="00D1645A">
        <w:rPr>
          <w:rFonts w:eastAsia="楷体_GB2312"/>
          <w:b/>
          <w:sz w:val="44"/>
        </w:rPr>
        <w:t xml:space="preserve"> </w:t>
      </w:r>
      <w:r w:rsidR="001D580B" w:rsidRPr="00D1645A">
        <w:rPr>
          <w:rFonts w:eastAsia="楷体_GB2312"/>
          <w:b/>
          <w:sz w:val="44"/>
        </w:rPr>
        <w:t>试</w:t>
      </w:r>
      <w:r w:rsidR="001D580B">
        <w:rPr>
          <w:rFonts w:eastAsia="楷体_GB2312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幼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儿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园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带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量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食</w:t>
      </w:r>
      <w:r w:rsidR="001D580B">
        <w:rPr>
          <w:rFonts w:eastAsia="楷体_GB2312" w:hint="default"/>
          <w:b/>
          <w:sz w:val="44"/>
        </w:rPr>
        <w:t xml:space="preserve"> </w:t>
      </w:r>
      <w:r w:rsidR="001D580B">
        <w:rPr>
          <w:rFonts w:eastAsia="楷体_GB2312"/>
          <w:b/>
          <w:sz w:val="44"/>
        </w:rPr>
        <w:t>谱</w:t>
      </w:r>
    </w:p>
    <w:p w14:paraId="7B8EF17E" w14:textId="77777777" w:rsidR="00905629" w:rsidRDefault="00905629">
      <w:pPr>
        <w:ind w:firstLineChars="3800" w:firstLine="9120"/>
        <w:rPr>
          <w:rFonts w:eastAsia="Times New Roman" w:hint="default"/>
          <w:sz w:val="24"/>
        </w:rPr>
      </w:pPr>
      <w:r>
        <w:rPr>
          <w:sz w:val="24"/>
        </w:rPr>
        <w:t>时间：</w:t>
      </w:r>
      <w:r>
        <w:rPr>
          <w:rFonts w:hint="default"/>
          <w:sz w:val="24"/>
        </w:rPr>
        <w:t>2</w:t>
      </w:r>
      <w:r>
        <w:rPr>
          <w:sz w:val="24"/>
        </w:rPr>
        <w:t>024</w:t>
      </w:r>
      <w:r>
        <w:rPr>
          <w:sz w:val="24"/>
        </w:rPr>
        <w:t>年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18</w:t>
      </w:r>
      <w:r>
        <w:rPr>
          <w:sz w:val="24"/>
        </w:rPr>
        <w:t>日至</w:t>
      </w:r>
      <w:r>
        <w:rPr>
          <w:sz w:val="24"/>
        </w:rPr>
        <w:t>11</w:t>
      </w:r>
      <w:r>
        <w:rPr>
          <w:sz w:val="24"/>
        </w:rPr>
        <w:t>月</w:t>
      </w:r>
      <w:r>
        <w:rPr>
          <w:sz w:val="24"/>
        </w:rPr>
        <w:t>29</w:t>
      </w:r>
      <w:r>
        <w:rPr>
          <w:sz w:val="24"/>
        </w:rPr>
        <w:t>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3"/>
        <w:gridCol w:w="1800"/>
        <w:gridCol w:w="968"/>
        <w:gridCol w:w="1912"/>
        <w:gridCol w:w="900"/>
        <w:gridCol w:w="1800"/>
        <w:gridCol w:w="900"/>
        <w:gridCol w:w="1980"/>
        <w:gridCol w:w="1080"/>
        <w:gridCol w:w="1812"/>
        <w:gridCol w:w="966"/>
      </w:tblGrid>
      <w:tr w:rsidR="007F6EBA" w14:paraId="7FE7AB60" w14:textId="77777777">
        <w:trPr>
          <w:trHeight w:val="765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D3690F" w14:textId="77777777" w:rsidR="00905629" w:rsidRDefault="00905629">
            <w:pPr>
              <w:rPr>
                <w:rFonts w:hint="default"/>
              </w:rPr>
            </w:pPr>
            <w:r>
              <w:rPr>
                <w:rFonts w:ascii="宋体" w:hAnsi="宋体" w:cs="宋体"/>
              </w:rPr>
              <w:t>餐次</w:t>
            </w:r>
            <w:r>
              <w:rPr>
                <w:rFonts w:ascii="宋体" w:hAnsi="宋体" w:cs="宋体"/>
                <w:sz w:val="36"/>
                <w:szCs w:val="36"/>
              </w:rPr>
              <w:t>\</w:t>
            </w:r>
            <w:r>
              <w:rPr>
                <w:rFonts w:ascii="宋体" w:hAnsi="宋体" w:cs="宋体"/>
              </w:rPr>
              <w:t>星期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7228B6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</w:p>
          <w:p w14:paraId="589093CD" w14:textId="77777777" w:rsidR="00905629" w:rsidRDefault="00905629">
            <w:pPr>
              <w:spacing w:line="200" w:lineRule="exact"/>
              <w:ind w:firstLineChars="99" w:firstLine="179"/>
              <w:rPr>
                <w:rFonts w:eastAsia="隶书" w:hint="default"/>
                <w:b/>
                <w:color w:val="000000"/>
                <w:sz w:val="18"/>
                <w:szCs w:val="18"/>
              </w:rPr>
            </w:pPr>
            <w:r>
              <w:rPr>
                <w:rFonts w:eastAsia="隶书"/>
                <w:b/>
                <w:color w:val="000000"/>
                <w:sz w:val="18"/>
                <w:szCs w:val="18"/>
              </w:rPr>
              <w:t>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eastAsia="隶书"/>
                <w:b/>
                <w:color w:val="000000"/>
                <w:sz w:val="18"/>
                <w:szCs w:val="18"/>
              </w:rPr>
              <w:t>一</w:t>
            </w:r>
            <w:proofErr w:type="gramEnd"/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82F677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一</w:t>
            </w:r>
          </w:p>
          <w:p w14:paraId="643608A6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</w:t>
            </w:r>
          </w:p>
          <w:p w14:paraId="07F6A4D8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量</w:t>
            </w:r>
          </w:p>
          <w:p w14:paraId="1C1EB276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B110FD" w14:textId="77777777" w:rsidR="00905629" w:rsidRDefault="00905629">
            <w:pPr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</w:p>
          <w:p w14:paraId="03E595A0" w14:textId="77777777" w:rsidR="00905629" w:rsidRDefault="00905629">
            <w:pPr>
              <w:spacing w:line="200" w:lineRule="exact"/>
              <w:ind w:firstLineChars="100" w:firstLine="181"/>
              <w:rPr>
                <w:rFonts w:eastAsia="隶书" w:hint="default"/>
                <w:b/>
                <w:color w:val="000000"/>
                <w:sz w:val="18"/>
                <w:szCs w:val="18"/>
              </w:rPr>
            </w:pPr>
            <w:r>
              <w:rPr>
                <w:rFonts w:eastAsia="隶书"/>
                <w:b/>
                <w:color w:val="000000"/>
                <w:sz w:val="18"/>
                <w:szCs w:val="18"/>
              </w:rPr>
              <w:t>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二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A9DB31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一</w:t>
            </w:r>
          </w:p>
          <w:p w14:paraId="244AA5E4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</w:t>
            </w:r>
          </w:p>
          <w:p w14:paraId="5ECAF36B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量</w:t>
            </w:r>
          </w:p>
          <w:p w14:paraId="2AE936AD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（克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E3466A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</w:p>
          <w:p w14:paraId="5D1139DB" w14:textId="77777777" w:rsidR="00905629" w:rsidRDefault="00905629">
            <w:pPr>
              <w:spacing w:line="200" w:lineRule="exact"/>
              <w:ind w:firstLineChars="100" w:firstLine="181"/>
              <w:rPr>
                <w:rFonts w:eastAsia="隶书" w:hint="default"/>
                <w:b/>
                <w:color w:val="000000"/>
                <w:sz w:val="18"/>
                <w:szCs w:val="18"/>
              </w:rPr>
            </w:pPr>
            <w:r>
              <w:rPr>
                <w:rFonts w:eastAsia="隶书"/>
                <w:b/>
                <w:color w:val="000000"/>
                <w:sz w:val="18"/>
                <w:szCs w:val="18"/>
              </w:rPr>
              <w:t>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三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E56F3B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一</w:t>
            </w:r>
          </w:p>
          <w:p w14:paraId="14E9211F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</w:t>
            </w:r>
          </w:p>
          <w:p w14:paraId="4EA8714F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量</w:t>
            </w:r>
          </w:p>
          <w:p w14:paraId="2F0FD5BE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879F09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</w:p>
          <w:p w14:paraId="26ECDAE9" w14:textId="77777777" w:rsidR="00905629" w:rsidRDefault="00905629">
            <w:pPr>
              <w:spacing w:line="200" w:lineRule="exact"/>
              <w:ind w:firstLineChars="100" w:firstLine="181"/>
              <w:rPr>
                <w:rFonts w:eastAsia="隶书" w:hint="default"/>
                <w:b/>
                <w:color w:val="000000"/>
                <w:sz w:val="18"/>
                <w:szCs w:val="18"/>
              </w:rPr>
            </w:pPr>
            <w:r>
              <w:rPr>
                <w:rFonts w:eastAsia="隶书"/>
                <w:b/>
                <w:color w:val="000000"/>
                <w:sz w:val="18"/>
                <w:szCs w:val="18"/>
              </w:rPr>
              <w:t>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四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6F0C9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一</w:t>
            </w:r>
          </w:p>
          <w:p w14:paraId="24A04E8D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</w:t>
            </w:r>
          </w:p>
          <w:p w14:paraId="34F2308B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量</w:t>
            </w:r>
          </w:p>
          <w:p w14:paraId="4A3D1C9D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（克）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7F7DE4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</w:p>
          <w:p w14:paraId="270D58EA" w14:textId="77777777" w:rsidR="00905629" w:rsidRDefault="00905629">
            <w:pPr>
              <w:spacing w:line="200" w:lineRule="exact"/>
              <w:ind w:firstLineChars="100" w:firstLine="181"/>
              <w:rPr>
                <w:rFonts w:eastAsia="隶书" w:hint="default"/>
                <w:b/>
                <w:color w:val="000000"/>
                <w:sz w:val="18"/>
                <w:szCs w:val="18"/>
              </w:rPr>
            </w:pPr>
            <w:r>
              <w:rPr>
                <w:rFonts w:eastAsia="隶书"/>
                <w:b/>
                <w:color w:val="000000"/>
                <w:sz w:val="18"/>
                <w:szCs w:val="18"/>
              </w:rPr>
              <w:t>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期</w:t>
            </w:r>
            <w:r>
              <w:rPr>
                <w:rFonts w:eastAsia="隶书" w:hint="default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隶书"/>
                <w:b/>
                <w:color w:val="000000"/>
                <w:sz w:val="18"/>
                <w:szCs w:val="18"/>
              </w:rPr>
              <w:t>五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18CE9E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一</w:t>
            </w:r>
          </w:p>
          <w:p w14:paraId="40BB536C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人</w:t>
            </w:r>
          </w:p>
          <w:p w14:paraId="6D7C2FC5" w14:textId="77777777" w:rsidR="00905629" w:rsidRDefault="00905629">
            <w:pPr>
              <w:tabs>
                <w:tab w:val="left" w:pos="1170"/>
              </w:tabs>
              <w:spacing w:line="200" w:lineRule="exact"/>
              <w:ind w:firstLineChars="100" w:firstLine="180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量</w:t>
            </w:r>
          </w:p>
          <w:p w14:paraId="50419B17" w14:textId="77777777" w:rsidR="00905629" w:rsidRDefault="00905629">
            <w:pPr>
              <w:spacing w:line="200" w:lineRule="exact"/>
              <w:rPr>
                <w:rFonts w:eastAsia="Times New Roman" w:hint="default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（克）</w:t>
            </w:r>
          </w:p>
        </w:tc>
      </w:tr>
      <w:tr w:rsidR="007F6EBA" w14:paraId="5081FCC1" w14:textId="77777777">
        <w:trPr>
          <w:trHeight w:val="1673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A682E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0FF8A9A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191BF3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早餐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608BD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煮鸡蛋</w:t>
            </w:r>
          </w:p>
          <w:p w14:paraId="15E2D86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豆腐烩面</w:t>
            </w:r>
          </w:p>
          <w:p w14:paraId="3A93F06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配：豆腐 蒜苔    蘑菇   菠菜    </w:t>
            </w:r>
          </w:p>
          <w:p w14:paraId="587B9B1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西红柿  </w:t>
            </w:r>
          </w:p>
          <w:p w14:paraId="18F9366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蒜香黄瓜</w:t>
            </w:r>
          </w:p>
          <w:p w14:paraId="2BA96CC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3366"/>
                <w:sz w:val="18"/>
                <w:szCs w:val="18"/>
              </w:rPr>
              <w:t>配：黄瓜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BEFA3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一个</w:t>
            </w:r>
          </w:p>
          <w:p w14:paraId="4290F2D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DC1993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10  10</w:t>
            </w:r>
          </w:p>
          <w:p w14:paraId="171FD52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10  10</w:t>
            </w:r>
          </w:p>
          <w:p w14:paraId="3B40406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  <w:p w14:paraId="2AF2D0E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04638C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FD80A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蜂蜜小面包</w:t>
            </w:r>
          </w:p>
          <w:p w14:paraId="783DC71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配：鸡蛋</w:t>
            </w:r>
          </w:p>
          <w:p w14:paraId="750B5BD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南瓜小米粥</w:t>
            </w:r>
          </w:p>
          <w:p w14:paraId="4FCF915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配：南瓜 小米 </w:t>
            </w:r>
          </w:p>
          <w:p w14:paraId="690773A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白灼西蓝花</w:t>
            </w:r>
          </w:p>
          <w:p w14:paraId="5DED68B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配:西蓝花</w:t>
            </w:r>
          </w:p>
          <w:p w14:paraId="77D84A5D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A9CFF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709C0C1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  <w:p w14:paraId="2D880A7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706883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10  20 </w:t>
            </w:r>
          </w:p>
          <w:p w14:paraId="30A49207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</w:p>
          <w:p w14:paraId="3482ED89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60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DF7631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馍片</w:t>
            </w:r>
          </w:p>
          <w:p w14:paraId="20C5EBF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 xml:space="preserve"> 山药疙瘩汤</w:t>
            </w:r>
          </w:p>
          <w:p w14:paraId="63FA95C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配：鸡蛋 山药    西红柿  青菜 </w:t>
            </w:r>
          </w:p>
          <w:p w14:paraId="1F5204B0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炝拌三丝</w:t>
            </w:r>
          </w:p>
          <w:p w14:paraId="288A894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配：胡萝卜 豆腐皮 海带丝  粉丝 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C19BF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4F88785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17E85BD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20  10</w:t>
            </w:r>
          </w:p>
          <w:p w14:paraId="2DDD8A7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20  10</w:t>
            </w:r>
          </w:p>
          <w:p w14:paraId="2715B2CD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0679257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20  10</w:t>
            </w:r>
          </w:p>
          <w:p w14:paraId="709EE22D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适量 3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57CF0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蜜豆千层</w:t>
            </w:r>
            <w:proofErr w:type="gramEnd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卷</w:t>
            </w:r>
          </w:p>
          <w:p w14:paraId="35AE5B5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红枣核桃</w:t>
            </w: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粥</w:t>
            </w:r>
            <w:proofErr w:type="gramEnd"/>
          </w:p>
          <w:p w14:paraId="7CF2247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什锦菜</w:t>
            </w:r>
          </w:p>
          <w:p w14:paraId="706DD49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配:花菜 芹菜      胡萝卜 花生米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081FD0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40</w:t>
            </w:r>
          </w:p>
          <w:p w14:paraId="55D4AA5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20</w:t>
            </w:r>
          </w:p>
          <w:p w14:paraId="5A98B42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  <w:p w14:paraId="2F4464D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30  20</w:t>
            </w:r>
          </w:p>
          <w:p w14:paraId="6DDD145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10适量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62736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小馒头</w:t>
            </w:r>
          </w:p>
          <w:p w14:paraId="3CF2CF0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牛肉粉汤</w:t>
            </w:r>
          </w:p>
          <w:p w14:paraId="49FCFC6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冬瓜</w:t>
            </w:r>
          </w:p>
          <w:p w14:paraId="096B285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凉粉  西红柿 </w:t>
            </w:r>
          </w:p>
          <w:p w14:paraId="6EF6C12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木耳 香菜</w:t>
            </w:r>
          </w:p>
          <w:p w14:paraId="0B5C0C0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蒜苗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46E1F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</w:t>
            </w:r>
          </w:p>
          <w:p w14:paraId="6B5827C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2FFC10E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50  40</w:t>
            </w:r>
          </w:p>
          <w:p w14:paraId="7422677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20 20</w:t>
            </w:r>
          </w:p>
          <w:p w14:paraId="66E8BE8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2  2</w:t>
            </w:r>
          </w:p>
          <w:p w14:paraId="09E27A7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</w:t>
            </w:r>
          </w:p>
        </w:tc>
      </w:tr>
      <w:tr w:rsidR="007F6EBA" w14:paraId="64A241EF" w14:textId="77777777">
        <w:trPr>
          <w:trHeight w:val="457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CA4EC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早点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E14B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黄元帅</w:t>
            </w:r>
          </w:p>
          <w:p w14:paraId="31AEAA0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小番茄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E4CD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63970D6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EA09D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库尔勒香梨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87C29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0D3A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大杏仁           苹果红枣山楂饮</w:t>
            </w:r>
          </w:p>
          <w:p w14:paraId="72047B5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FDACD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DCE9A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蜜桔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FCB04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3F40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火龙果</w:t>
            </w:r>
          </w:p>
          <w:p w14:paraId="0AB6898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香蕉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C64AE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80</w:t>
            </w:r>
          </w:p>
          <w:p w14:paraId="2D34FB8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</w:tc>
      </w:tr>
      <w:tr w:rsidR="007F6EBA" w14:paraId="6D9D439A" w14:textId="77777777">
        <w:trPr>
          <w:trHeight w:val="1673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84A2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01D0F22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47E6F9BE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午餐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07C89E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 xml:space="preserve"> 玉米米饭</w:t>
            </w:r>
          </w:p>
          <w:p w14:paraId="5CA810A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配;大米  玉米   </w:t>
            </w:r>
          </w:p>
          <w:p w14:paraId="36943D9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牛肉小炒</w:t>
            </w:r>
          </w:p>
          <w:p w14:paraId="700C0061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 青椒 </w:t>
            </w:r>
          </w:p>
          <w:p w14:paraId="1777755D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土豆  洋葱 </w:t>
            </w:r>
          </w:p>
          <w:p w14:paraId="5CDE2875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豆皮炒</w:t>
            </w: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瓜</w:t>
            </w:r>
          </w:p>
          <w:p w14:paraId="51C2E8C5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茭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瓜  豆腐皮</w:t>
            </w:r>
          </w:p>
          <w:p w14:paraId="3D68A65B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西红柿 木耳</w:t>
            </w:r>
          </w:p>
          <w:p w14:paraId="72C2D443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翡翠白玉汤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5FB10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</w:t>
            </w:r>
          </w:p>
          <w:p w14:paraId="788D5DDD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50  5</w:t>
            </w:r>
          </w:p>
          <w:p w14:paraId="6256EB4F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30  10</w:t>
            </w:r>
          </w:p>
          <w:p w14:paraId="3B8E11A3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40  10  </w:t>
            </w:r>
          </w:p>
          <w:p w14:paraId="54476F2F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381372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60 10</w:t>
            </w:r>
          </w:p>
          <w:p w14:paraId="1F2E1EF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适量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6712B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金银米饭</w:t>
            </w:r>
          </w:p>
          <w:p w14:paraId="5845012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配：大米 玉米碴子</w:t>
            </w:r>
          </w:p>
          <w:p w14:paraId="6A49B10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土豆炖牛腩</w:t>
            </w:r>
          </w:p>
          <w:p w14:paraId="2819F393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土豆  </w:t>
            </w:r>
          </w:p>
          <w:p w14:paraId="06A21C8E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洋葱 南瓜</w:t>
            </w:r>
          </w:p>
          <w:p w14:paraId="142E3860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蒜蓉粉丝娃娃菜</w:t>
            </w:r>
          </w:p>
          <w:p w14:paraId="4C35649C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配：娃娃菜  粉丝</w:t>
            </w:r>
          </w:p>
          <w:p w14:paraId="3761952E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紫菜蛋花汤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4DDC1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0DBF900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50 3</w:t>
            </w:r>
          </w:p>
          <w:p w14:paraId="61EC3E3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30 30  10  20</w:t>
            </w:r>
          </w:p>
          <w:p w14:paraId="3F1B3C7D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2EC5AF5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06A30C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60 5</w:t>
            </w:r>
          </w:p>
          <w:p w14:paraId="54DE694F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7AD0D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黄豆米饭</w:t>
            </w:r>
          </w:p>
          <w:p w14:paraId="49A9C8F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配：大米 黄豆</w:t>
            </w:r>
          </w:p>
          <w:p w14:paraId="118F093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default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大盘鸡</w:t>
            </w:r>
          </w:p>
          <w:p w14:paraId="37605A6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配：鸡肉  土豆</w:t>
            </w:r>
          </w:p>
          <w:p w14:paraId="0678940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洋葱  粉条</w:t>
            </w:r>
          </w:p>
          <w:p w14:paraId="5AD2D6D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银芽炒豆干</w:t>
            </w:r>
          </w:p>
          <w:p w14:paraId="6589905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配：绿豆芽 豆腐干   韭菜   彩</w:t>
            </w: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椒</w:t>
            </w:r>
            <w:proofErr w:type="gramEnd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黄瓜香菜汤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73FC7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21A9B31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50 3</w:t>
            </w:r>
          </w:p>
          <w:p w14:paraId="0648E40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560DCD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80 20</w:t>
            </w:r>
          </w:p>
          <w:p w14:paraId="600557C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10 8</w:t>
            </w:r>
          </w:p>
          <w:p w14:paraId="4805838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16938CC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50  10</w:t>
            </w:r>
          </w:p>
          <w:p w14:paraId="358CE47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10  5 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24B2B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红豆米饭</w:t>
            </w:r>
          </w:p>
          <w:p w14:paraId="0FE822D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配：大米 红豆</w:t>
            </w:r>
          </w:p>
          <w:p w14:paraId="578E6E2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肉饼</w:t>
            </w: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蒸</w:t>
            </w:r>
            <w:proofErr w:type="gramEnd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太阳蛋</w:t>
            </w:r>
          </w:p>
          <w:p w14:paraId="0E2476E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胡萝卜    鸡蛋</w:t>
            </w:r>
          </w:p>
          <w:p w14:paraId="27F35B1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醋溜白菜</w:t>
            </w:r>
          </w:p>
          <w:p w14:paraId="3DFB020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配：白菜 西红柿</w:t>
            </w:r>
          </w:p>
          <w:p w14:paraId="618ADED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青菜虾皮汤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933BA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5663C72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50 3</w:t>
            </w:r>
          </w:p>
          <w:p w14:paraId="4CDB6B4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</w:p>
          <w:p w14:paraId="18AF22F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</w:t>
            </w:r>
          </w:p>
          <w:p w14:paraId="11DC281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80</w:t>
            </w:r>
          </w:p>
          <w:p w14:paraId="45FB624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57F55EA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60  20 </w:t>
            </w:r>
          </w:p>
          <w:p w14:paraId="7B3C52D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42710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燕麦米饭</w:t>
            </w:r>
          </w:p>
          <w:p w14:paraId="13F6BD2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配：大米 燕麦</w:t>
            </w:r>
          </w:p>
          <w:p w14:paraId="7BC2A5E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包菜粉丝炒鸡蛋</w:t>
            </w:r>
          </w:p>
          <w:p w14:paraId="756385F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配：鸡蛋  莲花菜   粉丝 </w:t>
            </w:r>
          </w:p>
          <w:p w14:paraId="0617B9C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地三鲜</w:t>
            </w:r>
          </w:p>
          <w:p w14:paraId="573F387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配：土豆 茄子</w:t>
            </w:r>
          </w:p>
          <w:p w14:paraId="2F67503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青椒 胡萝卜西红柿</w:t>
            </w:r>
          </w:p>
          <w:p w14:paraId="297DB71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西红柿菠菜蛋花汤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E57DB0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D13B9B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50 3</w:t>
            </w:r>
          </w:p>
          <w:p w14:paraId="38C8166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6F0FD8A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35 50</w:t>
            </w:r>
          </w:p>
          <w:p w14:paraId="4DF7BF8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</w:t>
            </w:r>
          </w:p>
          <w:p w14:paraId="347BB33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0897845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30  30  8  8 20</w:t>
            </w:r>
          </w:p>
          <w:p w14:paraId="37BD20B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  <w:tr w:rsidR="007F6EBA" w14:paraId="37E52C2A" w14:textId="77777777">
        <w:trPr>
          <w:trHeight w:val="510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37687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午点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AEE73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 xml:space="preserve">琥珀核桃 </w:t>
            </w:r>
          </w:p>
          <w:p w14:paraId="45E8B78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 xml:space="preserve">    纯鲜牛奶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D5261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</w:t>
            </w:r>
          </w:p>
          <w:p w14:paraId="0B22D963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FA51B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蒸</w:t>
            </w:r>
            <w:proofErr w:type="gramEnd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 xml:space="preserve">红薯 </w:t>
            </w:r>
          </w:p>
          <w:p w14:paraId="681D3CB5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AECF2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014F195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150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8BDB3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红糖枣糕        纯鲜牛奶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5F186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适量</w:t>
            </w:r>
          </w:p>
          <w:p w14:paraId="13EF827D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6DC2F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蒸果蔬（胡萝卜山药） 纯鲜牛奶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DD312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0FB2B00F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150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8E69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小乳瓜          纯鲜牛奶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53496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1134F69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150</w:t>
            </w:r>
          </w:p>
        </w:tc>
      </w:tr>
      <w:tr w:rsidR="007F6EBA" w14:paraId="027CFE0C" w14:textId="77777777">
        <w:trPr>
          <w:trHeight w:val="1541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C2644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  <w:p w14:paraId="31B4E4D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晚餐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BB890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牛肉手抓饭</w:t>
            </w:r>
          </w:p>
          <w:p w14:paraId="4C84E6F3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配：牛肉  胡萝卜  黄萝卜 洋葱    </w:t>
            </w:r>
          </w:p>
          <w:p w14:paraId="219CD976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番茄菌菇汤</w:t>
            </w:r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4F4DE6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60</w:t>
            </w:r>
          </w:p>
          <w:p w14:paraId="126C35B7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10 10  10  10</w:t>
            </w:r>
          </w:p>
          <w:p w14:paraId="5C557A0E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385D5A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牛肉包子</w:t>
            </w:r>
          </w:p>
          <w:p w14:paraId="4B621F9C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馅：牛肉  胡萝卜</w:t>
            </w:r>
          </w:p>
          <w:p w14:paraId="0E637C51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花豆稀饭</w:t>
            </w:r>
            <w:proofErr w:type="gramEnd"/>
          </w:p>
          <w:p w14:paraId="19A4DE5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F2317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55</w:t>
            </w:r>
          </w:p>
          <w:p w14:paraId="3A6103EA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30  30</w:t>
            </w:r>
          </w:p>
          <w:p w14:paraId="36E005BE" w14:textId="77777777" w:rsidR="00905629" w:rsidRDefault="00905629">
            <w:pPr>
              <w:spacing w:line="180" w:lineRule="auto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 20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492CC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牛肉青拌面</w:t>
            </w:r>
          </w:p>
          <w:p w14:paraId="5147B791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配：牛肉 蒜苔 </w:t>
            </w:r>
          </w:p>
          <w:p w14:paraId="475A176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土豆 豆腐</w:t>
            </w:r>
          </w:p>
          <w:p w14:paraId="663FDF0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青椒 西红柿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5C9E0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50</w:t>
            </w:r>
          </w:p>
          <w:p w14:paraId="6B278E7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20 10</w:t>
            </w:r>
          </w:p>
          <w:p w14:paraId="67916B3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 xml:space="preserve">20 10 </w:t>
            </w:r>
          </w:p>
          <w:p w14:paraId="50CAB36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5 20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509C5C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牛肉调和</w:t>
            </w:r>
          </w:p>
          <w:p w14:paraId="2E8B1C29" w14:textId="77777777" w:rsidR="00905629" w:rsidRDefault="00905629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配：大米  面</w:t>
            </w:r>
          </w:p>
          <w:p w14:paraId="29C42737" w14:textId="77777777" w:rsidR="00905629" w:rsidRDefault="00905629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牛肉  土豆   </w:t>
            </w:r>
          </w:p>
          <w:p w14:paraId="6521260C" w14:textId="77777777" w:rsidR="00905629" w:rsidRDefault="00905629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白萝卜  青菜</w:t>
            </w:r>
          </w:p>
          <w:p w14:paraId="43BD759F" w14:textId="77777777" w:rsidR="00905629" w:rsidRDefault="00905629">
            <w:pPr>
              <w:tabs>
                <w:tab w:val="left" w:pos="1170"/>
              </w:tabs>
              <w:ind w:firstLineChars="50" w:firstLine="90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65637BE" w14:textId="77777777" w:rsidR="00905629" w:rsidRDefault="00905629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 xml:space="preserve">  </w:t>
            </w:r>
          </w:p>
          <w:p w14:paraId="44A54BD7" w14:textId="77777777" w:rsidR="00905629" w:rsidRDefault="00905629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20  8</w:t>
            </w:r>
          </w:p>
          <w:p w14:paraId="145B4C74" w14:textId="77777777" w:rsidR="00905629" w:rsidRDefault="00905629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10  20</w:t>
            </w:r>
          </w:p>
          <w:p w14:paraId="0D90AD59" w14:textId="77777777" w:rsidR="00905629" w:rsidRDefault="00905629">
            <w:pPr>
              <w:tabs>
                <w:tab w:val="left" w:pos="1170"/>
              </w:tabs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10  10</w:t>
            </w:r>
          </w:p>
          <w:p w14:paraId="0256F372" w14:textId="77777777" w:rsidR="00905629" w:rsidRDefault="00905629">
            <w:pPr>
              <w:tabs>
                <w:tab w:val="left" w:pos="1170"/>
              </w:tabs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C6142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FF0000"/>
                <w:sz w:val="18"/>
                <w:szCs w:val="18"/>
              </w:rPr>
              <w:t>红烧牛肉面</w:t>
            </w:r>
          </w:p>
          <w:p w14:paraId="3600482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配：牛肉 南瓜</w:t>
            </w:r>
          </w:p>
          <w:p w14:paraId="43DC05A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豆腐 青菜 木耳</w:t>
            </w:r>
          </w:p>
          <w:p w14:paraId="6AD1FEE8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西红柿 土豆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2CF44F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40     20  10</w:t>
            </w:r>
          </w:p>
          <w:p w14:paraId="78A52F1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10 10 2</w:t>
            </w:r>
          </w:p>
          <w:p w14:paraId="740BC47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20  10</w:t>
            </w:r>
          </w:p>
        </w:tc>
      </w:tr>
      <w:tr w:rsidR="007F6EBA" w14:paraId="0C49ACA0" w14:textId="77777777">
        <w:trPr>
          <w:trHeight w:val="521"/>
          <w:jc w:val="center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ACCB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陪餐人员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FCE884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张冬慧</w:t>
            </w:r>
            <w:proofErr w:type="gramEnd"/>
          </w:p>
        </w:tc>
        <w:tc>
          <w:tcPr>
            <w:tcW w:w="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7104D8" w14:textId="77777777" w:rsidR="00905629" w:rsidRDefault="00905629">
            <w:pPr>
              <w:tabs>
                <w:tab w:val="left" w:pos="1170"/>
              </w:tabs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393B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刘振佳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D74ECA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F67DC5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郭丹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438EA2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C3D329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王颖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88C4E7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6B92B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sz w:val="18"/>
                <w:szCs w:val="18"/>
              </w:rPr>
              <w:t>哈瑞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2A8C00" w14:textId="77777777" w:rsidR="00905629" w:rsidRDefault="00905629">
            <w:pPr>
              <w:spacing w:line="180" w:lineRule="auto"/>
              <w:jc w:val="center"/>
              <w:rPr>
                <w:rFonts w:ascii="宋体" w:hAnsi="宋体" w:cs="宋体"/>
                <w:bCs/>
                <w:color w:val="000000"/>
                <w:sz w:val="18"/>
                <w:szCs w:val="18"/>
              </w:rPr>
            </w:pPr>
          </w:p>
        </w:tc>
      </w:tr>
    </w:tbl>
    <w:p w14:paraId="01703AB0" w14:textId="77777777" w:rsidR="00905629" w:rsidRDefault="00905629">
      <w:pPr>
        <w:tabs>
          <w:tab w:val="left" w:pos="1170"/>
        </w:tabs>
        <w:spacing w:line="180" w:lineRule="auto"/>
        <w:rPr>
          <w:rFonts w:ascii="宋体" w:hAnsi="宋体"/>
          <w:color w:val="FF0000"/>
          <w:sz w:val="18"/>
          <w:szCs w:val="18"/>
        </w:rPr>
      </w:pPr>
    </w:p>
    <w:sectPr w:rsidR="00905629">
      <w:pgSz w:w="16838" w:h="11906" w:orient="landscape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1A1C3" w14:textId="77777777" w:rsidR="001D580B" w:rsidRDefault="001D580B" w:rsidP="001D580B">
      <w:pPr>
        <w:rPr>
          <w:rFonts w:hint="default"/>
        </w:rPr>
      </w:pPr>
      <w:r>
        <w:separator/>
      </w:r>
    </w:p>
  </w:endnote>
  <w:endnote w:type="continuationSeparator" w:id="0">
    <w:p w14:paraId="13EA61BE" w14:textId="77777777" w:rsidR="001D580B" w:rsidRDefault="001D580B" w:rsidP="001D580B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97E06" w14:textId="77777777" w:rsidR="001D580B" w:rsidRDefault="001D580B" w:rsidP="001D580B">
      <w:pPr>
        <w:rPr>
          <w:rFonts w:hint="default"/>
        </w:rPr>
      </w:pPr>
      <w:r>
        <w:separator/>
      </w:r>
    </w:p>
  </w:footnote>
  <w:footnote w:type="continuationSeparator" w:id="0">
    <w:p w14:paraId="2A45EDFB" w14:textId="77777777" w:rsidR="001D580B" w:rsidRDefault="001D580B" w:rsidP="001D580B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DdjNzEzOTg5MDRhYzYzNDYyNDRjYTgxZjllZDRkMzkifQ=="/>
  </w:docVars>
  <w:rsids>
    <w:rsidRoot w:val="00172A27"/>
    <w:rsid w:val="00172A27"/>
    <w:rsid w:val="001D580B"/>
    <w:rsid w:val="007F6EBA"/>
    <w:rsid w:val="00905629"/>
    <w:rsid w:val="009F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1"/>
    </o:shapelayout>
  </w:shapeDefaults>
  <w:decimalSymbol w:val="."/>
  <w:listSeparator w:val=","/>
  <w14:docId w14:val="6FC3D54D"/>
  <w15:chartTrackingRefBased/>
  <w15:docId w15:val="{19088708-F527-4206-8F9D-18B19FFA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Balloon Text"/>
    <w:basedOn w:val="a"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\Documents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224</Words>
  <Characters>1280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>MS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石 3嘴 山 市 实 验 幼 儿 园 带 量 食 谱</dc:title>
  <dc:subject/>
  <dc:creator>Administrator</dc:creator>
  <cp:keywords/>
  <dc:description/>
  <cp:lastModifiedBy>发蟒 江</cp:lastModifiedBy>
  <cp:revision>3</cp:revision>
  <cp:lastPrinted>2024-11-14T02:20:00Z</cp:lastPrinted>
  <dcterms:created xsi:type="dcterms:W3CDTF">2025-06-11T12:39:00Z</dcterms:created>
  <dcterms:modified xsi:type="dcterms:W3CDTF">2025-06-17T01:54:00Z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  <property fmtid="{D5CDD505-2E9C-101B-9397-08002B2CF9AE}" pid="3" name="ICV">
    <vt:lpwstr>90205B322BF74EFB9C567C4913C38731_13</vt:lpwstr>
  </property>
</Properties>
</file>