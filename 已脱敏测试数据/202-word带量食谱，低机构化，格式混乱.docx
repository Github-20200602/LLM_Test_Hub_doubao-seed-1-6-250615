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183E483" w14:textId="77777777" w:rsidR="00695739" w:rsidRDefault="00695739" w:rsidP="00695739">
      <w:pPr>
        <w:ind w:firstLineChars="593" w:firstLine="2619"/>
        <w:rPr>
          <w:rFonts w:eastAsia="楷体_GB2312" w:hint="default"/>
          <w:b/>
          <w:sz w:val="44"/>
        </w:rPr>
      </w:pPr>
      <w:r w:rsidRPr="00D1645A">
        <w:rPr>
          <w:rFonts w:eastAsia="楷体_GB2312"/>
          <w:b/>
          <w:sz w:val="44"/>
        </w:rPr>
        <w:t>萌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芽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星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乐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测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试</w:t>
      </w:r>
      <w:r>
        <w:rPr>
          <w:rFonts w:eastAsia="楷体_GB2312"/>
          <w:b/>
          <w:sz w:val="44"/>
        </w:rPr>
        <w:t xml:space="preserve"> </w:t>
      </w:r>
      <w:r>
        <w:rPr>
          <w:rFonts w:eastAsia="楷体_GB2312"/>
          <w:b/>
          <w:sz w:val="44"/>
        </w:rPr>
        <w:t>幼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儿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园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带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量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食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谱</w:t>
      </w:r>
    </w:p>
    <w:p w14:paraId="37FA63BF" w14:textId="77777777" w:rsidR="0055580A" w:rsidRDefault="0055580A">
      <w:pPr>
        <w:ind w:firstLineChars="3800" w:firstLine="9120"/>
        <w:rPr>
          <w:rFonts w:eastAsia="Times New Roman" w:hint="default"/>
          <w:sz w:val="24"/>
        </w:rPr>
      </w:pPr>
      <w:r>
        <w:rPr>
          <w:sz w:val="24"/>
        </w:rPr>
        <w:t>时间：</w:t>
      </w:r>
      <w:r>
        <w:rPr>
          <w:rFonts w:hint="default"/>
          <w:sz w:val="24"/>
        </w:rPr>
        <w:t>2</w:t>
      </w:r>
      <w:r>
        <w:rPr>
          <w:sz w:val="24"/>
        </w:rPr>
        <w:t>024</w:t>
      </w:r>
      <w:r>
        <w:rPr>
          <w:sz w:val="24"/>
        </w:rPr>
        <w:t>年</w:t>
      </w:r>
      <w:r>
        <w:rPr>
          <w:sz w:val="24"/>
        </w:rPr>
        <w:t>11</w:t>
      </w:r>
      <w:r>
        <w:rPr>
          <w:sz w:val="24"/>
        </w:rPr>
        <w:t>月</w:t>
      </w:r>
      <w:r>
        <w:rPr>
          <w:sz w:val="24"/>
        </w:rPr>
        <w:t>11</w:t>
      </w:r>
      <w:r>
        <w:rPr>
          <w:sz w:val="24"/>
        </w:rPr>
        <w:t>日至</w:t>
      </w:r>
      <w:r>
        <w:rPr>
          <w:sz w:val="24"/>
        </w:rPr>
        <w:t>11</w:t>
      </w:r>
      <w:r>
        <w:rPr>
          <w:sz w:val="24"/>
        </w:rPr>
        <w:t>月</w:t>
      </w:r>
      <w:r>
        <w:rPr>
          <w:sz w:val="24"/>
        </w:rPr>
        <w:t>15</w:t>
      </w:r>
      <w:r>
        <w:rPr>
          <w:sz w:val="24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3"/>
        <w:gridCol w:w="1800"/>
        <w:gridCol w:w="968"/>
        <w:gridCol w:w="1912"/>
        <w:gridCol w:w="900"/>
        <w:gridCol w:w="1800"/>
        <w:gridCol w:w="900"/>
        <w:gridCol w:w="1980"/>
        <w:gridCol w:w="978"/>
        <w:gridCol w:w="1914"/>
        <w:gridCol w:w="966"/>
      </w:tblGrid>
      <w:tr w:rsidR="005A1C26" w14:paraId="0182A4EB" w14:textId="77777777">
        <w:trPr>
          <w:trHeight w:val="1158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D172ED" w14:textId="77777777" w:rsidR="0055580A" w:rsidRDefault="00695739">
            <w:pPr>
              <w:spacing w:line="180" w:lineRule="auto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rFonts w:eastAsia="Times New Roman" w:hint="default"/>
                <w:color w:val="000000"/>
                <w:szCs w:val="21"/>
              </w:rPr>
              <w:pict w14:anchorId="520C9610">
                <v:group id="_x0000_s1026" style="position:absolute;left:0;text-align:left;margin-left:-7.65pt;margin-top:0;width:81pt;height:69pt;z-index:251657728" coordsize="1123,1175">
                  <v:line id="__TH_L2" o:spid="_x0000_s1027" style="position:absolute;mso-wrap-style:square" from="0,0" to="1123,1175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3" o:spid="_x0000_s1028" type="#_x0000_t202" style="position:absolute;left:503;top:102;width:253;height:262;mso-wrap-style:square" filled="f" stroked="f">
                    <v:textbox inset="0,0,0,0">
                      <w:txbxContent>
                        <w:p w14:paraId="63832378" w14:textId="77777777" w:rsidR="0055580A" w:rsidRDefault="0055580A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星</w:t>
                          </w:r>
                        </w:p>
                      </w:txbxContent>
                    </v:textbox>
                  </v:shape>
                  <v:shape id="__TH_B124" o:spid="_x0000_s1029" type="#_x0000_t202" style="position:absolute;left:748;top:358;width:253;height:262;mso-wrap-style:square" filled="f" stroked="f">
                    <v:textbox inset="0,0,0,0">
                      <w:txbxContent>
                        <w:p w14:paraId="2EB9E4D9" w14:textId="77777777" w:rsidR="0055580A" w:rsidRDefault="0055580A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t>期</w:t>
                          </w:r>
                        </w:p>
                      </w:txbxContent>
                    </v:textbox>
                  </v:shape>
                  <v:shape id="__TH_B215" o:spid="_x0000_s1030" type="#_x0000_t202" style="position:absolute;left:139;top:518;width:253;height:262;mso-wrap-style:square" filled="f" stroked="f">
                    <v:textbox inset="0,0,0,0">
                      <w:txbxContent>
                        <w:p w14:paraId="356DCF36" w14:textId="77777777" w:rsidR="0055580A" w:rsidRDefault="0055580A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餐</w:t>
                          </w:r>
                        </w:p>
                      </w:txbxContent>
                    </v:textbox>
                  </v:shape>
                  <v:shape id="__TH_B226" o:spid="_x0000_s1031" type="#_x0000_t202" style="position:absolute;left:407;top:798;width:253;height:263;mso-wrap-style:square" filled="f" stroked="f">
                    <v:textbox inset="0,0,0,0">
                      <w:txbxContent>
                        <w:p w14:paraId="3961A06F" w14:textId="77777777" w:rsidR="0055580A" w:rsidRDefault="0055580A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t>次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6CA186" w14:textId="77777777" w:rsidR="0055580A" w:rsidRDefault="0055580A">
            <w:pPr>
              <w:spacing w:line="180" w:lineRule="auto"/>
              <w:rPr>
                <w:rFonts w:eastAsia="Times New Roman" w:hint="default"/>
                <w:color w:val="000000"/>
                <w:szCs w:val="21"/>
              </w:rPr>
            </w:pPr>
          </w:p>
          <w:p w14:paraId="207D811A" w14:textId="77777777" w:rsidR="0055580A" w:rsidRDefault="0055580A">
            <w:pPr>
              <w:spacing w:line="180" w:lineRule="auto"/>
              <w:ind w:firstLineChars="99" w:firstLine="209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一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CE79BF" w14:textId="77777777" w:rsidR="0055580A" w:rsidRDefault="0055580A">
            <w:pPr>
              <w:tabs>
                <w:tab w:val="left" w:pos="1170"/>
              </w:tabs>
              <w:spacing w:line="180" w:lineRule="auto"/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512149CF" w14:textId="77777777" w:rsidR="0055580A" w:rsidRDefault="0055580A">
            <w:pPr>
              <w:tabs>
                <w:tab w:val="left" w:pos="1170"/>
              </w:tabs>
              <w:spacing w:line="180" w:lineRule="auto"/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05197799" w14:textId="77777777" w:rsidR="0055580A" w:rsidRDefault="0055580A">
            <w:pPr>
              <w:tabs>
                <w:tab w:val="left" w:pos="1170"/>
              </w:tabs>
              <w:spacing w:line="180" w:lineRule="auto"/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3D0DE38D" w14:textId="77777777" w:rsidR="0055580A" w:rsidRDefault="0055580A">
            <w:pPr>
              <w:spacing w:line="180" w:lineRule="auto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DF7030" w14:textId="77777777" w:rsidR="0055580A" w:rsidRDefault="0055580A">
            <w:pPr>
              <w:spacing w:line="180" w:lineRule="auto"/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</w:p>
          <w:p w14:paraId="0EDFC4B9" w14:textId="77777777" w:rsidR="0055580A" w:rsidRDefault="0055580A">
            <w:pPr>
              <w:spacing w:line="180" w:lineRule="auto"/>
              <w:ind w:firstLineChars="100" w:firstLine="211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二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8A942C" w14:textId="77777777" w:rsidR="0055580A" w:rsidRDefault="0055580A">
            <w:pPr>
              <w:tabs>
                <w:tab w:val="left" w:pos="1170"/>
              </w:tabs>
              <w:spacing w:line="180" w:lineRule="auto"/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146320D9" w14:textId="77777777" w:rsidR="0055580A" w:rsidRDefault="0055580A">
            <w:pPr>
              <w:tabs>
                <w:tab w:val="left" w:pos="1170"/>
              </w:tabs>
              <w:spacing w:line="180" w:lineRule="auto"/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39EFD589" w14:textId="77777777" w:rsidR="0055580A" w:rsidRDefault="0055580A">
            <w:pPr>
              <w:tabs>
                <w:tab w:val="left" w:pos="1170"/>
              </w:tabs>
              <w:spacing w:line="180" w:lineRule="auto"/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40DFC528" w14:textId="77777777" w:rsidR="0055580A" w:rsidRDefault="0055580A">
            <w:pPr>
              <w:spacing w:line="180" w:lineRule="auto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9B67F2" w14:textId="77777777" w:rsidR="0055580A" w:rsidRDefault="0055580A">
            <w:pPr>
              <w:spacing w:line="180" w:lineRule="auto"/>
              <w:rPr>
                <w:rFonts w:eastAsia="Times New Roman" w:hint="default"/>
                <w:color w:val="000000"/>
                <w:szCs w:val="21"/>
              </w:rPr>
            </w:pPr>
          </w:p>
          <w:p w14:paraId="5BEF95A4" w14:textId="77777777" w:rsidR="0055580A" w:rsidRDefault="0055580A">
            <w:pPr>
              <w:spacing w:line="180" w:lineRule="auto"/>
              <w:ind w:firstLineChars="100" w:firstLine="211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三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4C8F8B" w14:textId="77777777" w:rsidR="0055580A" w:rsidRDefault="0055580A">
            <w:pPr>
              <w:tabs>
                <w:tab w:val="left" w:pos="1170"/>
              </w:tabs>
              <w:spacing w:line="180" w:lineRule="auto"/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412B8E9A" w14:textId="77777777" w:rsidR="0055580A" w:rsidRDefault="0055580A">
            <w:pPr>
              <w:tabs>
                <w:tab w:val="left" w:pos="1170"/>
              </w:tabs>
              <w:spacing w:line="180" w:lineRule="auto"/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3F0A923F" w14:textId="77777777" w:rsidR="0055580A" w:rsidRDefault="0055580A">
            <w:pPr>
              <w:tabs>
                <w:tab w:val="left" w:pos="1170"/>
              </w:tabs>
              <w:spacing w:line="180" w:lineRule="auto"/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13994EBC" w14:textId="77777777" w:rsidR="0055580A" w:rsidRDefault="0055580A">
            <w:pPr>
              <w:spacing w:line="180" w:lineRule="auto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6E3F96" w14:textId="77777777" w:rsidR="0055580A" w:rsidRDefault="0055580A">
            <w:pPr>
              <w:spacing w:line="180" w:lineRule="auto"/>
              <w:rPr>
                <w:rFonts w:eastAsia="Times New Roman" w:hint="default"/>
                <w:color w:val="000000"/>
                <w:szCs w:val="21"/>
              </w:rPr>
            </w:pPr>
          </w:p>
          <w:p w14:paraId="4F8A4DA9" w14:textId="77777777" w:rsidR="0055580A" w:rsidRDefault="0055580A">
            <w:pPr>
              <w:spacing w:line="180" w:lineRule="auto"/>
              <w:ind w:firstLineChars="100" w:firstLine="211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四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D22317" w14:textId="77777777" w:rsidR="0055580A" w:rsidRDefault="0055580A">
            <w:pPr>
              <w:tabs>
                <w:tab w:val="left" w:pos="1170"/>
              </w:tabs>
              <w:spacing w:line="180" w:lineRule="auto"/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2398E2E7" w14:textId="77777777" w:rsidR="0055580A" w:rsidRDefault="0055580A">
            <w:pPr>
              <w:tabs>
                <w:tab w:val="left" w:pos="1170"/>
              </w:tabs>
              <w:spacing w:line="180" w:lineRule="auto"/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3B457E93" w14:textId="77777777" w:rsidR="0055580A" w:rsidRDefault="0055580A">
            <w:pPr>
              <w:tabs>
                <w:tab w:val="left" w:pos="1170"/>
              </w:tabs>
              <w:spacing w:line="180" w:lineRule="auto"/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7415B241" w14:textId="77777777" w:rsidR="0055580A" w:rsidRDefault="0055580A">
            <w:pPr>
              <w:spacing w:line="180" w:lineRule="auto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64542E" w14:textId="77777777" w:rsidR="0055580A" w:rsidRDefault="0055580A">
            <w:pPr>
              <w:spacing w:line="180" w:lineRule="auto"/>
              <w:rPr>
                <w:rFonts w:eastAsia="Times New Roman" w:hint="default"/>
                <w:color w:val="000000"/>
                <w:szCs w:val="21"/>
              </w:rPr>
            </w:pPr>
          </w:p>
          <w:p w14:paraId="46FE708E" w14:textId="77777777" w:rsidR="0055580A" w:rsidRDefault="0055580A">
            <w:pPr>
              <w:spacing w:line="180" w:lineRule="auto"/>
              <w:ind w:firstLineChars="100" w:firstLine="211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五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30DD91" w14:textId="77777777" w:rsidR="0055580A" w:rsidRDefault="0055580A">
            <w:pPr>
              <w:tabs>
                <w:tab w:val="left" w:pos="1170"/>
              </w:tabs>
              <w:spacing w:line="180" w:lineRule="auto"/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2FB0BF52" w14:textId="77777777" w:rsidR="0055580A" w:rsidRDefault="0055580A">
            <w:pPr>
              <w:tabs>
                <w:tab w:val="left" w:pos="1170"/>
              </w:tabs>
              <w:spacing w:line="180" w:lineRule="auto"/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2AA876BF" w14:textId="77777777" w:rsidR="0055580A" w:rsidRDefault="0055580A">
            <w:pPr>
              <w:tabs>
                <w:tab w:val="left" w:pos="1170"/>
              </w:tabs>
              <w:spacing w:line="180" w:lineRule="auto"/>
              <w:ind w:firstLineChars="100" w:firstLine="210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1BE03B94" w14:textId="77777777" w:rsidR="0055580A" w:rsidRDefault="0055580A">
            <w:pPr>
              <w:spacing w:line="180" w:lineRule="auto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</w:tr>
      <w:tr w:rsidR="005A1C26" w14:paraId="3ED02E00" w14:textId="77777777">
        <w:trPr>
          <w:trHeight w:val="280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FD6BE5" w14:textId="77777777" w:rsidR="0055580A" w:rsidRDefault="0055580A">
            <w:pPr>
              <w:spacing w:line="180" w:lineRule="auto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1420DD3A" w14:textId="77777777" w:rsidR="0055580A" w:rsidRDefault="0055580A">
            <w:pPr>
              <w:spacing w:line="180" w:lineRule="auto"/>
              <w:jc w:val="center"/>
              <w:rPr>
                <w:rFonts w:ascii="黑体" w:eastAsia="黑体" w:hAnsi="宋体"/>
                <w:b/>
                <w:bCs/>
                <w:color w:val="000000"/>
                <w:szCs w:val="21"/>
              </w:rPr>
            </w:pPr>
          </w:p>
          <w:p w14:paraId="4BD3BF6B" w14:textId="77777777" w:rsidR="0055580A" w:rsidRDefault="0055580A">
            <w:pPr>
              <w:spacing w:line="180" w:lineRule="auto"/>
              <w:jc w:val="center"/>
              <w:rPr>
                <w:rFonts w:ascii="黑体" w:eastAsia="黑体" w:hAnsi="宋体"/>
                <w:b/>
                <w:bCs/>
                <w:color w:val="000000"/>
                <w:szCs w:val="21"/>
              </w:rPr>
            </w:pPr>
            <w:r>
              <w:rPr>
                <w:rFonts w:ascii="黑体" w:eastAsia="黑体" w:hAnsi="宋体"/>
                <w:b/>
                <w:bCs/>
                <w:color w:val="000000"/>
                <w:szCs w:val="21"/>
              </w:rPr>
              <w:t>早餐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6336B1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金玉翠炒饭</w:t>
            </w:r>
          </w:p>
          <w:p w14:paraId="1A35D2C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配：鸡蛋 胡萝卜    青豆  玉米</w:t>
            </w:r>
          </w:p>
          <w:p w14:paraId="1DE327A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芹菜炒山药</w:t>
            </w:r>
          </w:p>
          <w:p w14:paraId="2E742C7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配：芹菜 山药</w:t>
            </w:r>
          </w:p>
          <w:p w14:paraId="39D9ECE7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核桃仁</w:t>
            </w:r>
          </w:p>
          <w:p w14:paraId="78622B70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翡翠白玉汤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295980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  <w:p w14:paraId="725B8067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50 15</w:t>
            </w:r>
          </w:p>
          <w:p w14:paraId="3B59E7C1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15 10</w:t>
            </w:r>
          </w:p>
          <w:p w14:paraId="031CA62B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     40 20</w:t>
            </w:r>
          </w:p>
          <w:p w14:paraId="7D1F64EF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701033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迷你花卷</w:t>
            </w:r>
          </w:p>
          <w:p w14:paraId="3E2A4A2C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八宝粥</w:t>
            </w:r>
          </w:p>
          <w:p w14:paraId="776C450F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配：大米  黑米    花生米  花豆   </w:t>
            </w:r>
          </w:p>
          <w:p w14:paraId="0FA250CE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红枣</w:t>
            </w:r>
          </w:p>
          <w:p w14:paraId="6102A828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银芽炒豆干</w:t>
            </w:r>
          </w:p>
          <w:p w14:paraId="3DF9DEA6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配：黄豆芽 豆腐干 韭菜   彩椒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DF5129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</w:t>
            </w:r>
          </w:p>
          <w:p w14:paraId="533956FA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59CAA0CA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15  5</w:t>
            </w:r>
          </w:p>
          <w:p w14:paraId="4D875BC5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5  5</w:t>
            </w:r>
          </w:p>
          <w:p w14:paraId="5CD86E1B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7604DDF8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3C45CF8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50  10</w:t>
            </w:r>
          </w:p>
          <w:p w14:paraId="0F2F62E6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8  5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F1CC00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蘑菇豆腐面</w:t>
            </w:r>
          </w:p>
          <w:p w14:paraId="022BE98E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配：鸡蛋 豆腐</w:t>
            </w:r>
          </w:p>
          <w:p w14:paraId="69AB9FFC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土豆 南瓜 </w:t>
            </w:r>
          </w:p>
          <w:p w14:paraId="7825779D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青菜 西红柿 </w:t>
            </w:r>
          </w:p>
          <w:p w14:paraId="506AB68C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四色小炒</w:t>
            </w:r>
          </w:p>
          <w:p w14:paraId="28EA0415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配：胡萝卜 黄瓜  香菇 木耳</w:t>
            </w:r>
          </w:p>
          <w:p w14:paraId="34AB70B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0F390D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</w:t>
            </w:r>
          </w:p>
          <w:p w14:paraId="530C8023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10 10 </w:t>
            </w:r>
          </w:p>
          <w:p w14:paraId="219CA57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10 10</w:t>
            </w:r>
          </w:p>
          <w:p w14:paraId="1183BB04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10 20 </w:t>
            </w:r>
          </w:p>
          <w:p w14:paraId="05AA4F90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71BB093F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20  20</w:t>
            </w:r>
          </w:p>
          <w:p w14:paraId="2F5EB019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10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966C7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南瓜吐司馒头</w:t>
            </w:r>
          </w:p>
          <w:p w14:paraId="4BCB488D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银耳莲子羹</w:t>
            </w:r>
          </w:p>
          <w:p w14:paraId="50AB1BB8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配：糯米  银耳  </w:t>
            </w:r>
          </w:p>
          <w:p w14:paraId="4F533B28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莲子 百合</w:t>
            </w:r>
          </w:p>
          <w:p w14:paraId="47115B27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金针菠菜</w:t>
            </w:r>
          </w:p>
          <w:p w14:paraId="7FE2B70A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配：菠菜  金针菇</w:t>
            </w:r>
          </w:p>
          <w:p w14:paraId="3794EC99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458E0F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</w:t>
            </w:r>
          </w:p>
          <w:p w14:paraId="7267C58A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2123526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10 </w:t>
            </w:r>
          </w:p>
          <w:p w14:paraId="5F8DA993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  <w:p w14:paraId="58AF6423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5BA17698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50  20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4F83ED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豆沙酥条</w:t>
            </w:r>
          </w:p>
          <w:p w14:paraId="71850BB6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玉米糁子</w:t>
            </w: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>稀饭</w:t>
            </w:r>
          </w:p>
          <w:p w14:paraId="181F458C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 xml:space="preserve"> 双耳炒时蔬</w:t>
            </w:r>
          </w:p>
          <w:p w14:paraId="02BBCC3A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>配:木耳</w:t>
            </w: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 xml:space="preserve">银耳 </w:t>
            </w:r>
          </w:p>
          <w:p w14:paraId="799681AB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>胡萝卜</w:t>
            </w: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青笋</w:t>
            </w:r>
          </w:p>
          <w:p w14:paraId="1DF96A99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五香鹌鹑蛋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7B222A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</w:t>
            </w:r>
          </w:p>
          <w:p w14:paraId="02DA49AD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</w:t>
            </w:r>
          </w:p>
          <w:p w14:paraId="0B492FF7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1C1E077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1  2</w:t>
            </w:r>
          </w:p>
          <w:p w14:paraId="55CCF58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20 20</w:t>
            </w:r>
          </w:p>
          <w:p w14:paraId="32F36756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</w:t>
            </w:r>
          </w:p>
        </w:tc>
      </w:tr>
      <w:tr w:rsidR="005A1C26" w14:paraId="11C144F4" w14:textId="77777777">
        <w:trPr>
          <w:trHeight w:val="625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819515" w14:textId="77777777" w:rsidR="0055580A" w:rsidRDefault="0055580A">
            <w:pPr>
              <w:spacing w:line="180" w:lineRule="auto"/>
              <w:jc w:val="center"/>
              <w:rPr>
                <w:rFonts w:ascii="黑体" w:eastAsia="黑体" w:hint="default"/>
                <w:b/>
                <w:bCs/>
                <w:color w:val="000000"/>
                <w:szCs w:val="21"/>
              </w:rPr>
            </w:pPr>
            <w:r>
              <w:rPr>
                <w:rFonts w:ascii="黑体" w:eastAsia="黑体"/>
                <w:b/>
                <w:bCs/>
                <w:color w:val="000000"/>
                <w:szCs w:val="21"/>
              </w:rPr>
              <w:t>早点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4133BA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酥梨</w:t>
            </w:r>
          </w:p>
          <w:p w14:paraId="396A2C08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甜瓜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27F0FE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55220E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苹果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084E7F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B84F0E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香蕉</w:t>
            </w:r>
          </w:p>
          <w:p w14:paraId="0FBD9BBD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冰糖橙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0C585B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A68BD4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腰果</w:t>
            </w:r>
          </w:p>
          <w:p w14:paraId="6C4F05BA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蜂蜜柚子茶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9B95E0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D17C08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桔子</w:t>
            </w:r>
          </w:p>
          <w:p w14:paraId="7C900795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7FE6AD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</w:tc>
      </w:tr>
      <w:tr w:rsidR="005A1C26" w14:paraId="4F221878" w14:textId="77777777">
        <w:trPr>
          <w:trHeight w:val="2533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7F10C5" w14:textId="77777777" w:rsidR="0055580A" w:rsidRDefault="0055580A">
            <w:pPr>
              <w:spacing w:line="180" w:lineRule="auto"/>
              <w:jc w:val="center"/>
              <w:rPr>
                <w:rFonts w:eastAsia="Times New Roman" w:hint="default"/>
                <w:b/>
                <w:bCs/>
                <w:color w:val="000000"/>
                <w:szCs w:val="21"/>
              </w:rPr>
            </w:pPr>
          </w:p>
          <w:p w14:paraId="2BB31E06" w14:textId="77777777" w:rsidR="0055580A" w:rsidRDefault="0055580A">
            <w:pPr>
              <w:spacing w:line="180" w:lineRule="auto"/>
              <w:jc w:val="center"/>
              <w:rPr>
                <w:rFonts w:ascii="黑体" w:eastAsia="黑体" w:hint="default"/>
                <w:b/>
                <w:bCs/>
                <w:color w:val="000000"/>
                <w:szCs w:val="21"/>
              </w:rPr>
            </w:pPr>
          </w:p>
          <w:p w14:paraId="11939876" w14:textId="77777777" w:rsidR="0055580A" w:rsidRDefault="0055580A">
            <w:pPr>
              <w:spacing w:line="180" w:lineRule="auto"/>
              <w:jc w:val="center"/>
              <w:rPr>
                <w:rFonts w:ascii="黑体" w:eastAsia="黑体" w:hint="default"/>
                <w:b/>
                <w:bCs/>
                <w:color w:val="000000"/>
                <w:szCs w:val="21"/>
              </w:rPr>
            </w:pPr>
            <w:r>
              <w:rPr>
                <w:rFonts w:ascii="黑体" w:eastAsia="黑体"/>
                <w:b/>
                <w:bCs/>
                <w:color w:val="000000"/>
                <w:szCs w:val="21"/>
              </w:rPr>
              <w:t>午餐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4C96E5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二米饭</w:t>
            </w:r>
          </w:p>
          <w:p w14:paraId="2345B997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青椒牛柳</w:t>
            </w:r>
          </w:p>
          <w:p w14:paraId="44EDACFF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配：牛肉  青椒    </w:t>
            </w:r>
          </w:p>
          <w:p w14:paraId="6D1295FD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素炒三丝</w:t>
            </w:r>
          </w:p>
          <w:p w14:paraId="7D110590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配：胡萝卜</w:t>
            </w:r>
          </w:p>
          <w:p w14:paraId="110F72DB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青笋  豆腐皮</w:t>
            </w:r>
          </w:p>
          <w:p w14:paraId="18B5F3AF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丝瓜香菜汤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5235ED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  <w:p w14:paraId="47EB8529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1605B59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30  30</w:t>
            </w:r>
          </w:p>
          <w:p w14:paraId="589D3CEC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2337108A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30</w:t>
            </w:r>
          </w:p>
          <w:p w14:paraId="128239B4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20  8</w:t>
            </w:r>
          </w:p>
          <w:p w14:paraId="28EC7161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C6588E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麦仁米饭</w:t>
            </w:r>
          </w:p>
          <w:p w14:paraId="013FE98D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香卤鸡翅根</w:t>
            </w:r>
          </w:p>
          <w:p w14:paraId="0BEF6EEA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小炒西葫芦</w:t>
            </w:r>
          </w:p>
          <w:p w14:paraId="7B7EAC5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配：西葫芦 面筋   西红柿</w:t>
            </w:r>
          </w:p>
          <w:p w14:paraId="45A5BCAA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黄瓜香菜汤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43932A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  <w:p w14:paraId="757157B8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80 </w:t>
            </w:r>
          </w:p>
          <w:p w14:paraId="183F2728" w14:textId="77777777" w:rsidR="0055580A" w:rsidRDefault="0055580A">
            <w:pPr>
              <w:spacing w:line="180" w:lineRule="auto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49CDF6EF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50  10</w:t>
            </w:r>
          </w:p>
          <w:p w14:paraId="7D86FAA6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</w:t>
            </w:r>
          </w:p>
          <w:p w14:paraId="3E4AAB9D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A682DF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绿豆米饭</w:t>
            </w:r>
          </w:p>
          <w:p w14:paraId="7BF780DF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山药玉米炖羊排</w:t>
            </w:r>
          </w:p>
          <w:p w14:paraId="6117DF60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配：羊肉 山药</w:t>
            </w:r>
          </w:p>
          <w:p w14:paraId="6BE14329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玉米</w:t>
            </w:r>
          </w:p>
          <w:p w14:paraId="3BDA5B34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平菇炒小白菜</w:t>
            </w:r>
          </w:p>
          <w:p w14:paraId="42E9B587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配：平菇  小白菜</w:t>
            </w:r>
          </w:p>
          <w:p w14:paraId="1AE5DB81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22A712" w14:textId="77777777" w:rsidR="0055580A" w:rsidRDefault="0055580A">
            <w:pPr>
              <w:spacing w:line="180" w:lineRule="auto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  <w:p w14:paraId="6F705B1E" w14:textId="77777777" w:rsidR="0055580A" w:rsidRDefault="0055580A">
            <w:pPr>
              <w:spacing w:line="180" w:lineRule="auto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44647839" w14:textId="77777777" w:rsidR="0055580A" w:rsidRDefault="0055580A">
            <w:pPr>
              <w:spacing w:line="180" w:lineRule="auto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50  20</w:t>
            </w:r>
          </w:p>
          <w:p w14:paraId="5D64F2F4" w14:textId="77777777" w:rsidR="0055580A" w:rsidRDefault="0055580A">
            <w:pPr>
              <w:spacing w:line="180" w:lineRule="auto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 20</w:t>
            </w:r>
          </w:p>
          <w:p w14:paraId="04C96917" w14:textId="77777777" w:rsidR="0055580A" w:rsidRDefault="0055580A">
            <w:pPr>
              <w:spacing w:line="180" w:lineRule="auto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DD140CB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30 50  </w:t>
            </w:r>
          </w:p>
          <w:p w14:paraId="1FAF706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7721C4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玉米米饭</w:t>
            </w:r>
          </w:p>
          <w:p w14:paraId="7D571E96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鱼香肉丝</w:t>
            </w:r>
          </w:p>
          <w:p w14:paraId="123D5E26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配：牛肉 胡萝卜</w:t>
            </w:r>
          </w:p>
          <w:p w14:paraId="5751A2CF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青笋   木耳</w:t>
            </w:r>
          </w:p>
          <w:p w14:paraId="71DFB238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豆腐抱蛋</w:t>
            </w:r>
          </w:p>
          <w:p w14:paraId="2DC4F213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 鸡蛋    豆腐  小葱</w:t>
            </w:r>
          </w:p>
          <w:p w14:paraId="778793BF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紫菜蛋花汤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3C0637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  <w:p w14:paraId="44C74153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2B21E2B9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20  20</w:t>
            </w:r>
          </w:p>
          <w:p w14:paraId="4E039751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20 </w:t>
            </w:r>
          </w:p>
          <w:p w14:paraId="7AD0DC88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9A95301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35 40  </w:t>
            </w:r>
          </w:p>
          <w:p w14:paraId="2FE2221C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43505C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紫米饭</w:t>
            </w:r>
          </w:p>
          <w:p w14:paraId="5E6E9823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蒜薹炒肉</w:t>
            </w:r>
          </w:p>
          <w:p w14:paraId="53CF51D4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配：牛肉 蒜薹</w:t>
            </w:r>
          </w:p>
          <w:p w14:paraId="5383070F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素炒鸡腿菇</w:t>
            </w:r>
          </w:p>
          <w:p w14:paraId="64B2AA81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配：鸡腿菇 黄瓜    胡萝卜 </w:t>
            </w:r>
          </w:p>
          <w:p w14:paraId="354411D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海带豆花汤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6C81E7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  <w:p w14:paraId="50C041E0" w14:textId="77777777" w:rsidR="0055580A" w:rsidRDefault="0055580A">
            <w:pPr>
              <w:spacing w:line="180" w:lineRule="auto"/>
              <w:ind w:firstLineChars="100" w:firstLine="18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7AAC08BC" w14:textId="77777777" w:rsidR="0055580A" w:rsidRDefault="0055580A">
            <w:pPr>
              <w:spacing w:line="180" w:lineRule="auto"/>
              <w:ind w:firstLineChars="100" w:firstLine="18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30 30</w:t>
            </w:r>
          </w:p>
          <w:p w14:paraId="34D816BF" w14:textId="77777777" w:rsidR="0055580A" w:rsidRDefault="0055580A">
            <w:pPr>
              <w:spacing w:line="180" w:lineRule="auto"/>
              <w:ind w:firstLineChars="100" w:firstLine="18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60ED805E" w14:textId="77777777" w:rsidR="0055580A" w:rsidRDefault="0055580A">
            <w:pPr>
              <w:spacing w:line="180" w:lineRule="auto"/>
              <w:ind w:firstLineChars="100" w:firstLine="18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20 20</w:t>
            </w:r>
          </w:p>
          <w:p w14:paraId="12626DF8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20  </w:t>
            </w:r>
          </w:p>
          <w:p w14:paraId="6521721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</w:tr>
      <w:tr w:rsidR="005A1C26" w14:paraId="33B548E9" w14:textId="77777777">
        <w:trPr>
          <w:trHeight w:val="55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119E11" w14:textId="77777777" w:rsidR="0055580A" w:rsidRDefault="0055580A">
            <w:pPr>
              <w:spacing w:line="180" w:lineRule="auto"/>
              <w:jc w:val="center"/>
              <w:rPr>
                <w:rFonts w:ascii="黑体" w:eastAsia="黑体" w:hint="default"/>
                <w:b/>
                <w:bCs/>
                <w:color w:val="000000"/>
                <w:szCs w:val="21"/>
              </w:rPr>
            </w:pPr>
            <w:r>
              <w:rPr>
                <w:rFonts w:ascii="黑体" w:eastAsia="黑体"/>
                <w:b/>
                <w:bCs/>
                <w:color w:val="000000"/>
                <w:szCs w:val="21"/>
              </w:rPr>
              <w:t>午点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E9D049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自制蛋糕 </w:t>
            </w:r>
          </w:p>
          <w:p w14:paraId="64E85FC0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AE43C8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  <w:p w14:paraId="556B333C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996E00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蒸玉米</w:t>
            </w:r>
          </w:p>
          <w:p w14:paraId="751DAA5F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1DFD7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  <w:p w14:paraId="2F90A681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505D28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茴香小油条</w:t>
            </w:r>
          </w:p>
          <w:p w14:paraId="3512AD8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97363C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  <w:p w14:paraId="4C0865C0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345B4D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奶香南瓜饼</w:t>
            </w:r>
          </w:p>
          <w:p w14:paraId="689F9008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6574DF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  <w:p w14:paraId="6B41736A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F592A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 五香花生米</w:t>
            </w:r>
          </w:p>
          <w:p w14:paraId="100724B3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纯鲜牛奶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17A451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  <w:p w14:paraId="0F07A799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150</w:t>
            </w:r>
          </w:p>
        </w:tc>
      </w:tr>
      <w:tr w:rsidR="005A1C26" w14:paraId="01B6ACB6" w14:textId="77777777">
        <w:trPr>
          <w:trHeight w:val="1562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BAF28D" w14:textId="77777777" w:rsidR="0055580A" w:rsidRDefault="0055580A">
            <w:pPr>
              <w:spacing w:line="180" w:lineRule="auto"/>
              <w:jc w:val="center"/>
              <w:rPr>
                <w:rFonts w:eastAsia="Times New Roman" w:hint="default"/>
                <w:b/>
                <w:bCs/>
                <w:color w:val="000000"/>
                <w:szCs w:val="21"/>
              </w:rPr>
            </w:pPr>
          </w:p>
          <w:p w14:paraId="3AF7F83E" w14:textId="77777777" w:rsidR="0055580A" w:rsidRDefault="0055580A">
            <w:pPr>
              <w:spacing w:line="180" w:lineRule="auto"/>
              <w:jc w:val="center"/>
              <w:rPr>
                <w:rFonts w:ascii="黑体" w:eastAsia="黑体" w:hint="default"/>
                <w:b/>
                <w:bCs/>
                <w:color w:val="000000"/>
                <w:szCs w:val="21"/>
              </w:rPr>
            </w:pPr>
            <w:r>
              <w:rPr>
                <w:rFonts w:ascii="黑体" w:eastAsia="黑体"/>
                <w:b/>
                <w:bCs/>
                <w:color w:val="000000"/>
                <w:szCs w:val="21"/>
              </w:rPr>
              <w:t>晚餐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FB4760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炸酱面</w:t>
            </w:r>
          </w:p>
          <w:p w14:paraId="23EE1A73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配：牛肉 蒜苔    茭瓜 洋葱</w:t>
            </w:r>
          </w:p>
          <w:p w14:paraId="007968D3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小白菜   西红柿</w:t>
            </w:r>
          </w:p>
          <w:p w14:paraId="4CB71F39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香菜</w:t>
            </w:r>
          </w:p>
          <w:p w14:paraId="2835ACDE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3599D1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</w:t>
            </w:r>
          </w:p>
          <w:p w14:paraId="595AA03F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15 10  10  8</w:t>
            </w:r>
          </w:p>
          <w:p w14:paraId="04C2690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10  20 5</w:t>
            </w:r>
          </w:p>
          <w:p w14:paraId="31431638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B8276D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韭菜盒子</w:t>
            </w:r>
          </w:p>
          <w:p w14:paraId="34CD6C9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馅：鸡蛋  韭菜</w:t>
            </w:r>
          </w:p>
          <w:p w14:paraId="47CAED23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豆腐  粉条</w:t>
            </w:r>
          </w:p>
          <w:p w14:paraId="4EF83839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虾皮</w:t>
            </w:r>
          </w:p>
          <w:p w14:paraId="2391BAC0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红薯小米羹</w:t>
            </w:r>
          </w:p>
          <w:p w14:paraId="28B61BA3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4F056B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  <w:p w14:paraId="0B8FC579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45  30</w:t>
            </w:r>
          </w:p>
          <w:p w14:paraId="25976024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10 6</w:t>
            </w:r>
          </w:p>
          <w:p w14:paraId="3B500CDC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090A2E37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9BA2BC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鸡肉煲仔饭</w:t>
            </w:r>
          </w:p>
          <w:p w14:paraId="7BBEED5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配：鸡肉 胡萝卜    土豆  洋葱       </w:t>
            </w:r>
          </w:p>
          <w:p w14:paraId="66A359A0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冬瓜海带汤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B22C43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60</w:t>
            </w:r>
          </w:p>
          <w:p w14:paraId="0558D7B7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40  10</w:t>
            </w:r>
          </w:p>
          <w:p w14:paraId="3C5844FF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10 6</w:t>
            </w:r>
          </w:p>
          <w:p w14:paraId="215BC959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482596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米饭</w:t>
            </w:r>
          </w:p>
          <w:p w14:paraId="3FD6C58E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回乡烩牛肉</w:t>
            </w:r>
          </w:p>
          <w:p w14:paraId="2D65BF2A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配：牛肉 冬瓜</w:t>
            </w:r>
          </w:p>
          <w:p w14:paraId="33637B49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粉条 西红柿       香菜</w:t>
            </w:r>
          </w:p>
          <w:p w14:paraId="0A7D6EDF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132234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  <w:p w14:paraId="3E13D96A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A889E03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40  40</w:t>
            </w:r>
          </w:p>
          <w:p w14:paraId="06229F27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6  10</w:t>
            </w:r>
          </w:p>
          <w:p w14:paraId="79404846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5</w:t>
            </w:r>
          </w:p>
          <w:p w14:paraId="32218C9B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1BF4CB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 铁锅焖面</w:t>
            </w:r>
          </w:p>
          <w:p w14:paraId="678AEB75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配：牛肉</w:t>
            </w: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莲花菜   蒜苔 土豆</w:t>
            </w:r>
          </w:p>
          <w:p w14:paraId="5777CDEE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西红柿</w:t>
            </w:r>
          </w:p>
          <w:p w14:paraId="2A2408EA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榨菜肉丝汤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76D099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60</w:t>
            </w:r>
          </w:p>
          <w:p w14:paraId="402D646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20</w:t>
            </w:r>
          </w:p>
          <w:p w14:paraId="2870E589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10 1</w:t>
            </w: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>0</w:t>
            </w:r>
          </w:p>
          <w:p w14:paraId="0E227BC2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</w:t>
            </w: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>0</w:t>
            </w:r>
          </w:p>
          <w:p w14:paraId="5BF283C9" w14:textId="77777777" w:rsidR="0055580A" w:rsidRDefault="0055580A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</w:tr>
    </w:tbl>
    <w:p w14:paraId="580C6ACD" w14:textId="77777777" w:rsidR="0055580A" w:rsidRDefault="0055580A">
      <w:pPr>
        <w:tabs>
          <w:tab w:val="left" w:pos="1170"/>
        </w:tabs>
        <w:rPr>
          <w:rFonts w:ascii="宋体" w:hAnsi="宋体"/>
          <w:b/>
          <w:bCs/>
          <w:color w:val="FF0000"/>
          <w:sz w:val="18"/>
          <w:szCs w:val="18"/>
        </w:rPr>
      </w:pPr>
    </w:p>
    <w:sectPr w:rsidR="0055580A">
      <w:pgSz w:w="16838" w:h="11906" w:orient="landscape"/>
      <w:pgMar w:top="283" w:right="567" w:bottom="283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30A9F" w14:textId="77777777" w:rsidR="00695739" w:rsidRDefault="00695739" w:rsidP="00695739">
      <w:pPr>
        <w:rPr>
          <w:rFonts w:hint="default"/>
        </w:rPr>
      </w:pPr>
      <w:r>
        <w:separator/>
      </w:r>
    </w:p>
  </w:endnote>
  <w:endnote w:type="continuationSeparator" w:id="0">
    <w:p w14:paraId="742F9DE2" w14:textId="77777777" w:rsidR="00695739" w:rsidRDefault="00695739" w:rsidP="0069573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D8603" w14:textId="77777777" w:rsidR="00695739" w:rsidRDefault="00695739" w:rsidP="00695739">
      <w:pPr>
        <w:rPr>
          <w:rFonts w:hint="default"/>
        </w:rPr>
      </w:pPr>
      <w:r>
        <w:separator/>
      </w:r>
    </w:p>
  </w:footnote>
  <w:footnote w:type="continuationSeparator" w:id="0">
    <w:p w14:paraId="6C7692E4" w14:textId="77777777" w:rsidR="00695739" w:rsidRDefault="00695739" w:rsidP="00695739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DdjNzEzOTg5MDRhYzYzNDYyNDRjYTgxZjllZDRkMzkifQ=="/>
  </w:docVars>
  <w:rsids>
    <w:rsidRoot w:val="00172A27"/>
    <w:rsid w:val="00172A27"/>
    <w:rsid w:val="0055580A"/>
    <w:rsid w:val="005A1C26"/>
    <w:rsid w:val="00695739"/>
    <w:rsid w:val="009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38902241"/>
  <w15:chartTrackingRefBased/>
  <w15:docId w15:val="{90A98065-3D73-442E-AA17-23C8ACB3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Documents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</Pages>
  <Words>194</Words>
  <Characters>1112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MS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 3嘴 山 市 实 验 幼 儿 园 带 量 食 谱</dc:title>
  <dc:subject/>
  <dc:creator>Administrator</dc:creator>
  <cp:keywords/>
  <dc:description/>
  <cp:lastModifiedBy>发蟒 江</cp:lastModifiedBy>
  <cp:revision>3</cp:revision>
  <cp:lastPrinted>2019-11-29T06:39:00Z</cp:lastPrinted>
  <dcterms:created xsi:type="dcterms:W3CDTF">2025-06-11T12:39:00Z</dcterms:created>
  <dcterms:modified xsi:type="dcterms:W3CDTF">2025-06-17T01:53:00Z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  <property fmtid="{D5CDD505-2E9C-101B-9397-08002B2CF9AE}" pid="3" name="ICV">
    <vt:lpwstr>EE0187B69643404784E4ED19DE5B5815</vt:lpwstr>
  </property>
</Properties>
</file>