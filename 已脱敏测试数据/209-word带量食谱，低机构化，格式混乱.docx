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7AE3A5" w14:textId="77777777" w:rsidR="009F0BDC" w:rsidRDefault="009F0BDC" w:rsidP="009F0BDC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1473B30D" w14:textId="77777777" w:rsidR="002F7F05" w:rsidRDefault="002F7F05">
      <w:pPr>
        <w:jc w:val="center"/>
        <w:rPr>
          <w:rFonts w:eastAsia="Times New Roman" w:hint="default"/>
          <w:sz w:val="24"/>
        </w:rPr>
      </w:pPr>
      <w:r>
        <w:rPr>
          <w:sz w:val="24"/>
        </w:rPr>
        <w:t xml:space="preserve">                                                                             </w:t>
      </w:r>
      <w:r>
        <w:rPr>
          <w:sz w:val="24"/>
        </w:rPr>
        <w:t>时间：</w:t>
      </w:r>
      <w:r>
        <w:rPr>
          <w:rFonts w:hint="default"/>
          <w:sz w:val="24"/>
        </w:rPr>
        <w:t>20</w:t>
      </w:r>
      <w:r>
        <w:rPr>
          <w:sz w:val="24"/>
        </w:rPr>
        <w:t>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9</w:t>
      </w:r>
      <w:r>
        <w:rPr>
          <w:sz w:val="24"/>
        </w:rPr>
        <w:t>日</w:t>
      </w:r>
      <w:r>
        <w:rPr>
          <w:sz w:val="24"/>
        </w:rPr>
        <w:t>-----2024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13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630"/>
        <w:gridCol w:w="1290"/>
        <w:gridCol w:w="1710"/>
        <w:gridCol w:w="1190"/>
        <w:gridCol w:w="1605"/>
        <w:gridCol w:w="1230"/>
        <w:gridCol w:w="1890"/>
        <w:gridCol w:w="1245"/>
        <w:gridCol w:w="1720"/>
        <w:gridCol w:w="1265"/>
      </w:tblGrid>
      <w:tr w:rsidR="007C453A" w14:paraId="1473B319" w14:textId="77777777">
        <w:trPr>
          <w:trHeight w:val="733"/>
          <w:jc w:val="center"/>
        </w:trPr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0E" w14:textId="77777777" w:rsidR="002F7F05" w:rsidRDefault="002F7F05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餐次/星期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0F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 xml:space="preserve">星 期 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0" w14:textId="77777777" w:rsidR="002F7F05" w:rsidRDefault="002F7F05">
            <w:pPr>
              <w:tabs>
                <w:tab w:val="left" w:pos="1170"/>
              </w:tabs>
              <w:spacing w:line="180" w:lineRule="exac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一人量（克）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1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星 期 二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2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一人量（克）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3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星 期 三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4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一人量（克）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5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星 期 四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6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一人量（克）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7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星 期 五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8" w14:textId="77777777" w:rsidR="002F7F05" w:rsidRDefault="002F7F05">
            <w:pPr>
              <w:spacing w:line="180" w:lineRule="exac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一人量（克）</w:t>
            </w:r>
          </w:p>
        </w:tc>
      </w:tr>
      <w:tr w:rsidR="007C453A" w14:paraId="1473B361" w14:textId="77777777">
        <w:trPr>
          <w:trHeight w:val="2024"/>
          <w:jc w:val="center"/>
        </w:trPr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1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1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早餐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1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扬州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炒饭</w:t>
            </w:r>
          </w:p>
          <w:p w14:paraId="1473B31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配：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大米   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 xml:space="preserve">鸡蛋 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蒜苔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胡萝卜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青豆</w:t>
            </w:r>
          </w:p>
          <w:p w14:paraId="1473B31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木耳拌黄瓜</w:t>
            </w:r>
          </w:p>
          <w:p w14:paraId="1473B32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配：黄瓜木耳花生米</w:t>
            </w:r>
          </w:p>
          <w:p w14:paraId="1473B32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番茄蛋花汤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2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2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60 40</w:t>
            </w:r>
          </w:p>
          <w:p w14:paraId="1473B32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10 10</w:t>
            </w:r>
          </w:p>
          <w:p w14:paraId="1473B32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</w:t>
            </w:r>
          </w:p>
          <w:p w14:paraId="1473B32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2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1 2</w:t>
            </w:r>
          </w:p>
          <w:p w14:paraId="1473B32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2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果蔬小花卷</w:t>
            </w:r>
            <w:proofErr w:type="gramEnd"/>
          </w:p>
          <w:p w14:paraId="1473B32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</w:t>
            </w:r>
          </w:p>
          <w:p w14:paraId="1473B32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黑米稀饭</w:t>
            </w:r>
          </w:p>
          <w:p w14:paraId="1473B32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配：黑米 大米      核桃仁</w:t>
            </w:r>
          </w:p>
          <w:p w14:paraId="1473B32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蒜苔炒鸡蛋</w:t>
            </w:r>
          </w:p>
          <w:p w14:paraId="1473B32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配：鸡蛋 蒜苔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2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3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40</w:t>
            </w:r>
          </w:p>
          <w:p w14:paraId="1473B33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3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3 10</w:t>
            </w:r>
          </w:p>
          <w:p w14:paraId="1473B33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</w:t>
            </w:r>
          </w:p>
          <w:p w14:paraId="1473B33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3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50  20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3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番茄浓汤面</w:t>
            </w:r>
          </w:p>
          <w:p w14:paraId="1473B33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配：面粉 蘑菇</w:t>
            </w:r>
          </w:p>
          <w:p w14:paraId="1473B33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豆腐 西红柿</w:t>
            </w:r>
          </w:p>
          <w:p w14:paraId="1473B33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青菜</w:t>
            </w:r>
          </w:p>
          <w:p w14:paraId="1473B33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芝麻菠菜</w:t>
            </w:r>
          </w:p>
          <w:p w14:paraId="1473B33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配：菠菜 胡萝卜   粉丝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3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3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40 10</w:t>
            </w:r>
          </w:p>
          <w:p w14:paraId="1473B33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10  20</w:t>
            </w:r>
          </w:p>
          <w:p w14:paraId="1473B33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20</w:t>
            </w:r>
          </w:p>
          <w:p w14:paraId="1473B34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4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50 8</w:t>
            </w:r>
          </w:p>
          <w:p w14:paraId="1473B34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4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五香鹌鹑蛋</w:t>
            </w:r>
          </w:p>
          <w:p w14:paraId="1473B34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FF0000"/>
                <w:sz w:val="15"/>
                <w:szCs w:val="15"/>
              </w:rPr>
              <w:t>馍片</w:t>
            </w:r>
          </w:p>
          <w:p w14:paraId="1473B34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杂粮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粥</w:t>
            </w:r>
            <w:proofErr w:type="gramEnd"/>
          </w:p>
          <w:p w14:paraId="1473B34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配：大米  花生米</w:t>
            </w:r>
          </w:p>
          <w:p w14:paraId="1473B34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花豆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   红枣</w:t>
            </w:r>
          </w:p>
          <w:p w14:paraId="1473B34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香芹炒豆干</w:t>
            </w:r>
          </w:p>
          <w:p w14:paraId="1473B34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配:香芹 豆腐干</w:t>
            </w:r>
          </w:p>
          <w:p w14:paraId="1473B34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彩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椒</w:t>
            </w:r>
            <w:proofErr w:type="gramEnd"/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4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40</w:t>
            </w:r>
          </w:p>
          <w:p w14:paraId="1473B34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FF0000"/>
                <w:sz w:val="15"/>
                <w:szCs w:val="15"/>
              </w:rPr>
              <w:t>40</w:t>
            </w:r>
          </w:p>
          <w:p w14:paraId="1473B34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15 2</w:t>
            </w:r>
          </w:p>
          <w:p w14:paraId="1473B34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3 2</w:t>
            </w:r>
          </w:p>
          <w:p w14:paraId="1473B34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5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20 20</w:t>
            </w:r>
          </w:p>
          <w:p w14:paraId="1473B35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5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黑米馒头</w:t>
            </w:r>
          </w:p>
          <w:p w14:paraId="1473B35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配：面粉 黑米</w:t>
            </w:r>
          </w:p>
          <w:p w14:paraId="1473B35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银耳莲子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粥</w:t>
            </w:r>
            <w:proofErr w:type="gramEnd"/>
          </w:p>
          <w:p w14:paraId="1473B35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配：大米 银耳       莲子</w:t>
            </w:r>
          </w:p>
          <w:p w14:paraId="1473B35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清炒土豆丝</w:t>
            </w:r>
          </w:p>
          <w:p w14:paraId="1473B35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配：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土豆  香芹</w:t>
            </w:r>
          </w:p>
          <w:p w14:paraId="1473B35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西红柿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5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5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40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2</w:t>
            </w:r>
          </w:p>
          <w:p w14:paraId="1473B35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5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15 1</w:t>
            </w:r>
          </w:p>
          <w:p w14:paraId="1473B35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</w:t>
            </w:r>
          </w:p>
          <w:p w14:paraId="1473B35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5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50 10</w:t>
            </w:r>
          </w:p>
          <w:p w14:paraId="1473B36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20</w:t>
            </w:r>
          </w:p>
        </w:tc>
      </w:tr>
      <w:tr w:rsidR="007C453A" w14:paraId="1473B372" w14:textId="77777777">
        <w:trPr>
          <w:trHeight w:val="424"/>
          <w:jc w:val="center"/>
        </w:trPr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早点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纯鲜牛奶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130（小、中班）</w:t>
            </w:r>
          </w:p>
          <w:p w14:paraId="1473B36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150(大班）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纯鲜牛奶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130（小、中班）</w:t>
            </w:r>
          </w:p>
          <w:p w14:paraId="1473B36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150(大班）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纯鲜牛奶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130（小、中班）</w:t>
            </w:r>
          </w:p>
          <w:p w14:paraId="1473B36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150(大班）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纯鲜牛奶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130（小、中班）</w:t>
            </w:r>
          </w:p>
          <w:p w14:paraId="1473B36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150(大班）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6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纯鲜牛奶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7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130（小、中班）</w:t>
            </w:r>
          </w:p>
          <w:p w14:paraId="1473B37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150(大班）</w:t>
            </w:r>
          </w:p>
        </w:tc>
      </w:tr>
      <w:tr w:rsidR="007C453A" w14:paraId="1473B3BE" w14:textId="77777777">
        <w:trPr>
          <w:trHeight w:val="2533"/>
          <w:jc w:val="center"/>
        </w:trPr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7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7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7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午餐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7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花生米饭</w:t>
            </w:r>
          </w:p>
          <w:p w14:paraId="1473B37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配：大米 花生米</w:t>
            </w:r>
          </w:p>
          <w:p w14:paraId="1473B37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冬瓜炒肉片</w:t>
            </w:r>
          </w:p>
          <w:p w14:paraId="1473B37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配：牛肉  冬瓜   西红柿</w:t>
            </w:r>
          </w:p>
          <w:p w14:paraId="1473B37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耗油油麦菜</w:t>
            </w:r>
          </w:p>
          <w:p w14:paraId="1473B37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配：油麦菜</w:t>
            </w:r>
          </w:p>
          <w:p w14:paraId="1473B37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紫菜虾皮汤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7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7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50  3</w:t>
            </w:r>
          </w:p>
          <w:p w14:paraId="1473B37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8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30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60</w:t>
            </w:r>
          </w:p>
          <w:p w14:paraId="1473B38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20</w:t>
            </w:r>
          </w:p>
          <w:p w14:paraId="1473B38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8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8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麦仁米饭</w:t>
            </w:r>
          </w:p>
          <w:p w14:paraId="1473B38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配：大米  麦仁</w:t>
            </w:r>
          </w:p>
          <w:p w14:paraId="1473B38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宫保鸡丁</w:t>
            </w:r>
          </w:p>
          <w:p w14:paraId="1473B38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配：鸡肉 黄瓜      蒜苗  胡萝卜</w:t>
            </w:r>
          </w:p>
          <w:p w14:paraId="1473B38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家常豆腐</w:t>
            </w:r>
          </w:p>
          <w:p w14:paraId="1473B38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配：豆腐 西红柿</w:t>
            </w:r>
          </w:p>
          <w:p w14:paraId="1473B38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豆腐青菜汤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8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8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50  3</w:t>
            </w:r>
          </w:p>
          <w:p w14:paraId="1473B38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8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60 10</w:t>
            </w:r>
          </w:p>
          <w:p w14:paraId="1473B38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6  20</w:t>
            </w:r>
          </w:p>
          <w:p w14:paraId="1473B39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9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50  20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9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金银米饭</w:t>
            </w:r>
          </w:p>
          <w:p w14:paraId="1473B39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配; 大米 玉米碴子 五彩肉片</w:t>
            </w:r>
          </w:p>
          <w:p w14:paraId="1473B39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配：牛肉  土豆</w:t>
            </w:r>
          </w:p>
          <w:p w14:paraId="1473B39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胡萝卜 木耳</w:t>
            </w:r>
          </w:p>
          <w:p w14:paraId="1473B39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小白菜炒平菇</w:t>
            </w:r>
          </w:p>
          <w:p w14:paraId="1473B39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配：小白菜 平菇</w:t>
            </w:r>
          </w:p>
          <w:p w14:paraId="1473B39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裙带菜冬瓜汤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9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9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50  3</w:t>
            </w:r>
          </w:p>
          <w:p w14:paraId="1473B39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9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30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3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0</w:t>
            </w:r>
          </w:p>
          <w:p w14:paraId="1473B39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1</w:t>
            </w:r>
          </w:p>
          <w:p w14:paraId="1473B39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9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30 30</w:t>
            </w:r>
          </w:p>
          <w:p w14:paraId="1473B3A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A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黄豆米饭</w:t>
            </w:r>
          </w:p>
          <w:p w14:paraId="1473B3A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配：大米 黄豆</w:t>
            </w:r>
          </w:p>
          <w:p w14:paraId="1473B3A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清炖羊肉</w:t>
            </w:r>
          </w:p>
          <w:p w14:paraId="1473B3A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配：羊肉   青萝卜</w:t>
            </w:r>
          </w:p>
          <w:p w14:paraId="1473B3A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香菜</w:t>
            </w:r>
          </w:p>
          <w:p w14:paraId="1473B3A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清炒山药</w:t>
            </w:r>
          </w:p>
          <w:p w14:paraId="1473B3A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 山药 青笋        胡萝卜木耳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A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A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50  3</w:t>
            </w:r>
          </w:p>
          <w:p w14:paraId="1473B3A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A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60  30</w:t>
            </w:r>
          </w:p>
          <w:p w14:paraId="1473B3A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</w:t>
            </w:r>
          </w:p>
          <w:p w14:paraId="1473B3A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A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30  20</w:t>
            </w:r>
          </w:p>
          <w:p w14:paraId="1473B3A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15 1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B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绿豆米饭</w:t>
            </w:r>
          </w:p>
          <w:p w14:paraId="1473B3B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配：大米 绿豆</w:t>
            </w:r>
          </w:p>
          <w:p w14:paraId="1473B3B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圆菇炖鸡肉</w:t>
            </w:r>
            <w:proofErr w:type="gramEnd"/>
          </w:p>
          <w:p w14:paraId="1473B3B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配：鸡肉 圆菇</w:t>
            </w:r>
          </w:p>
          <w:p w14:paraId="1473B3B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玉米 红枣</w:t>
            </w:r>
          </w:p>
          <w:p w14:paraId="1473B3B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手撕包菜</w:t>
            </w:r>
          </w:p>
          <w:p w14:paraId="1473B3B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配：包菜 西红柿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B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B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50  3</w:t>
            </w:r>
          </w:p>
          <w:p w14:paraId="1473B3B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B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60  15</w:t>
            </w:r>
          </w:p>
          <w:p w14:paraId="1473B3B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10  1</w:t>
            </w:r>
          </w:p>
          <w:p w14:paraId="1473B3B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B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60 20</w:t>
            </w:r>
          </w:p>
        </w:tc>
      </w:tr>
      <w:tr w:rsidR="007C453A" w14:paraId="1473B3D9" w14:textId="77777777">
        <w:trPr>
          <w:trHeight w:val="1108"/>
          <w:jc w:val="center"/>
        </w:trPr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B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午点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茴香小油条</w:t>
            </w:r>
          </w:p>
          <w:p w14:paraId="1473B3C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配：面粉</w:t>
            </w:r>
          </w:p>
          <w:p w14:paraId="1473B3C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香蕉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C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</w:t>
            </w:r>
          </w:p>
          <w:p w14:paraId="1473B3C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蒸果蔬</w:t>
            </w:r>
          </w:p>
          <w:p w14:paraId="1473B3C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热橙苹果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汤</w:t>
            </w:r>
          </w:p>
          <w:p w14:paraId="1473B3C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配：苹果 橙子 桔子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9" w14:textId="77777777" w:rsidR="002F7F05" w:rsidRDefault="002F7F05">
            <w:pPr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</w:t>
            </w:r>
          </w:p>
          <w:p w14:paraId="1473B3CA" w14:textId="77777777" w:rsidR="002F7F05" w:rsidRDefault="002F7F05">
            <w:pPr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蒸蜜薯</w:t>
            </w:r>
            <w:proofErr w:type="gramEnd"/>
          </w:p>
          <w:p w14:paraId="1473B3C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红富士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</w:t>
            </w:r>
          </w:p>
          <w:p w14:paraId="1473B3C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C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开口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酥</w:t>
            </w:r>
            <w:proofErr w:type="gramEnd"/>
          </w:p>
          <w:p w14:paraId="1473B3D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配：面粉 鸡蛋</w:t>
            </w:r>
          </w:p>
          <w:p w14:paraId="1473B3D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小吊梨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汤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D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D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10 5</w:t>
            </w:r>
          </w:p>
          <w:p w14:paraId="1473B3D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D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蒸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玉米</w:t>
            </w:r>
          </w:p>
          <w:p w14:paraId="1473B3D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火龙果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D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40</w:t>
            </w:r>
          </w:p>
          <w:p w14:paraId="1473B3D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</w:t>
            </w:r>
          </w:p>
        </w:tc>
      </w:tr>
      <w:tr w:rsidR="007C453A" w14:paraId="1473B40C" w14:textId="77777777">
        <w:trPr>
          <w:trHeight w:val="1541"/>
          <w:jc w:val="center"/>
        </w:trPr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D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D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晚餐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D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铁锅焖面</w:t>
            </w:r>
          </w:p>
          <w:p w14:paraId="1473B3D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   牛肉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    莲花菜  蒜苔       胡萝卜  西红柿</w:t>
            </w:r>
          </w:p>
          <w:p w14:paraId="1473B3D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榨菜肉丝汤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D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E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60 10</w:t>
            </w:r>
          </w:p>
          <w:p w14:paraId="1473B3E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 8</w:t>
            </w:r>
          </w:p>
          <w:p w14:paraId="1473B3E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20 2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>0</w:t>
            </w:r>
          </w:p>
          <w:p w14:paraId="1473B3E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E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奶油小馒头</w:t>
            </w:r>
          </w:p>
          <w:p w14:paraId="1473B3E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配：面粉</w:t>
            </w:r>
          </w:p>
          <w:p w14:paraId="1473B3E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家乡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烩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小吃</w:t>
            </w:r>
          </w:p>
          <w:p w14:paraId="1473B3E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配：牛肉 豆腐 青菜      粉条 木耳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E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E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40</w:t>
            </w:r>
          </w:p>
          <w:p w14:paraId="1473B3E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E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10 10 10</w:t>
            </w:r>
          </w:p>
          <w:p w14:paraId="1473B3E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6  1</w:t>
            </w:r>
          </w:p>
          <w:p w14:paraId="1473B3E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E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三鲜包子</w:t>
            </w:r>
          </w:p>
          <w:p w14:paraId="1473B3E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馅：面粉 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茭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瓜</w:t>
            </w:r>
          </w:p>
          <w:p w14:paraId="1473B3F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豆腐 鸡蛋</w:t>
            </w:r>
          </w:p>
          <w:p w14:paraId="1473B3F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虾皮</w:t>
            </w:r>
          </w:p>
          <w:p w14:paraId="1473B3F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花豆薏米羹</w:t>
            </w:r>
            <w:proofErr w:type="gramEnd"/>
          </w:p>
          <w:p w14:paraId="1473B3F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配：大米 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花豆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 薏米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F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F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60 70</w:t>
            </w:r>
          </w:p>
          <w:p w14:paraId="1473B3F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6 40</w:t>
            </w:r>
          </w:p>
          <w:p w14:paraId="1473B3F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</w:t>
            </w:r>
          </w:p>
          <w:p w14:paraId="1473B3F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3F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15 3 3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F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牛肉糯米丸子</w:t>
            </w:r>
          </w:p>
          <w:p w14:paraId="1473B3F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配：牛肉  胡萝卜</w:t>
            </w:r>
          </w:p>
          <w:p w14:paraId="1473B3FC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糯米 鸡蛋</w:t>
            </w:r>
          </w:p>
          <w:p w14:paraId="1473B3FD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南瓜小米粥</w:t>
            </w:r>
          </w:p>
          <w:p w14:paraId="1473B3FE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配：小米  南瓜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3FF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400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30 20</w:t>
            </w:r>
          </w:p>
          <w:p w14:paraId="1473B401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8  3</w:t>
            </w:r>
          </w:p>
          <w:p w14:paraId="1473B402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403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15  10</w:t>
            </w:r>
          </w:p>
          <w:p w14:paraId="1473B404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405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西红柿鸡蛋面</w:t>
            </w:r>
          </w:p>
          <w:p w14:paraId="1473B406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 xml:space="preserve">配：面粉 鸡蛋        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茭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瓜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洋葱</w:t>
            </w:r>
          </w:p>
          <w:p w14:paraId="1473B407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青菜</w:t>
            </w:r>
            <w:r>
              <w:rPr>
                <w:rFonts w:ascii="宋体" w:hAnsi="宋体" w:cs="宋体" w:hint="default"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西红柿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3B408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</w:p>
          <w:p w14:paraId="1473B409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40  35</w:t>
            </w:r>
          </w:p>
          <w:p w14:paraId="1473B40A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20 10</w:t>
            </w:r>
          </w:p>
          <w:p w14:paraId="1473B40B" w14:textId="77777777" w:rsidR="002F7F05" w:rsidRDefault="002F7F05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Cs/>
                <w:color w:val="000000"/>
                <w:sz w:val="15"/>
                <w:szCs w:val="15"/>
              </w:rPr>
              <w:t>10  20</w:t>
            </w:r>
          </w:p>
        </w:tc>
      </w:tr>
    </w:tbl>
    <w:p w14:paraId="1473B40D" w14:textId="77777777" w:rsidR="002F7F05" w:rsidRDefault="002F7F05">
      <w:pPr>
        <w:rPr>
          <w:rFonts w:ascii="宋体" w:hAnsi="宋体"/>
          <w:b/>
          <w:bCs/>
          <w:color w:val="000000"/>
          <w:szCs w:val="21"/>
        </w:rPr>
      </w:pPr>
    </w:p>
    <w:sectPr w:rsidR="002F7F05">
      <w:pgSz w:w="16838" w:h="11906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3B410" w14:textId="77777777" w:rsidR="002F7F05" w:rsidRDefault="002F7F05" w:rsidP="002F7F05">
      <w:pPr>
        <w:rPr>
          <w:rFonts w:hint="default"/>
        </w:rPr>
      </w:pPr>
      <w:r>
        <w:separator/>
      </w:r>
    </w:p>
  </w:endnote>
  <w:endnote w:type="continuationSeparator" w:id="0">
    <w:p w14:paraId="1473B411" w14:textId="77777777" w:rsidR="002F7F05" w:rsidRDefault="002F7F05" w:rsidP="002F7F0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3B40E" w14:textId="77777777" w:rsidR="002F7F05" w:rsidRDefault="002F7F05" w:rsidP="002F7F05">
      <w:pPr>
        <w:rPr>
          <w:rFonts w:hint="default"/>
        </w:rPr>
      </w:pPr>
      <w:r>
        <w:separator/>
      </w:r>
    </w:p>
  </w:footnote>
  <w:footnote w:type="continuationSeparator" w:id="0">
    <w:p w14:paraId="1473B40F" w14:textId="77777777" w:rsidR="002F7F05" w:rsidRDefault="002F7F05" w:rsidP="002F7F05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djNzEzOTg5MDRhYzYzNDYyNDRjYTgxZjllZDRkMzkifQ=="/>
  </w:docVars>
  <w:rsids>
    <w:rsidRoot w:val="00172A27"/>
    <w:rsid w:val="F717D814"/>
    <w:rsid w:val="00172A27"/>
    <w:rsid w:val="002F7F05"/>
    <w:rsid w:val="007C453A"/>
    <w:rsid w:val="009F0BDC"/>
    <w:rsid w:val="009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73B30C"/>
  <w15:chartTrackingRefBased/>
  <w15:docId w15:val="{0235B8DD-64FF-4818-9758-1D64AB08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228</Words>
  <Characters>1305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2024-11-26T01:30:00Z</cp:lastPrinted>
  <dcterms:created xsi:type="dcterms:W3CDTF">2025-06-11T12:59:00Z</dcterms:created>
  <dcterms:modified xsi:type="dcterms:W3CDTF">2025-06-17T01:58:00Z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2052-11.8.2.1130</vt:lpwstr>
  </property>
  <property fmtid="{D5CDD505-2E9C-101B-9397-08002B2CF9AE}" pid="3" name="ICV">
    <vt:lpwstr>45C1E16866731380BB4E516709756DEB</vt:lpwstr>
  </property>
</Properties>
</file>