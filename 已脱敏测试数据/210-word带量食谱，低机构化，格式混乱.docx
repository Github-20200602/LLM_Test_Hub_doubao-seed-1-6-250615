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E3CD23" w14:textId="2D4C11B1" w:rsidR="00CA2066" w:rsidRDefault="00C64B1D">
      <w:pPr>
        <w:pStyle w:val="1"/>
        <w:jc w:val="center"/>
        <w:rPr>
          <w:rFonts w:hint="default"/>
        </w:rPr>
      </w:pPr>
      <w:r>
        <w:t>萌</w:t>
      </w:r>
      <w:r>
        <w:t xml:space="preserve"> </w:t>
      </w:r>
      <w:r>
        <w:t>芽</w:t>
      </w:r>
      <w:r w:rsidR="00CA2066">
        <w:rPr>
          <w:rFonts w:hint="default"/>
        </w:rPr>
        <w:t xml:space="preserve"> </w:t>
      </w:r>
      <w:r>
        <w:t>星</w:t>
      </w:r>
      <w:r>
        <w:t xml:space="preserve"> </w:t>
      </w:r>
      <w:r>
        <w:t>乐</w:t>
      </w:r>
      <w:r w:rsidR="00CA2066">
        <w:rPr>
          <w:rFonts w:hint="default"/>
        </w:rPr>
        <w:t xml:space="preserve"> </w:t>
      </w:r>
      <w:r w:rsidR="00CA2066">
        <w:t>市</w:t>
      </w:r>
      <w:r w:rsidR="00CA2066">
        <w:rPr>
          <w:rFonts w:hint="default"/>
        </w:rPr>
        <w:t xml:space="preserve"> </w:t>
      </w:r>
      <w:r w:rsidR="00CA2066">
        <w:t>第</w:t>
      </w:r>
      <w:r w:rsidR="00CA2066">
        <w:t xml:space="preserve"> </w:t>
      </w:r>
      <w:r w:rsidR="00CA2066">
        <w:t>二</w:t>
      </w:r>
      <w:r w:rsidR="00CA2066">
        <w:t xml:space="preserve"> </w:t>
      </w:r>
      <w:r w:rsidR="00CA2066">
        <w:t>幼</w:t>
      </w:r>
      <w:r w:rsidR="00CA2066">
        <w:rPr>
          <w:rFonts w:hint="default"/>
        </w:rPr>
        <w:t xml:space="preserve"> </w:t>
      </w:r>
      <w:r w:rsidR="00CA2066">
        <w:t>儿</w:t>
      </w:r>
      <w:r w:rsidR="00CA2066">
        <w:rPr>
          <w:rFonts w:hint="default"/>
        </w:rPr>
        <w:t xml:space="preserve"> </w:t>
      </w:r>
      <w:r w:rsidR="00CA2066">
        <w:t>园</w:t>
      </w:r>
      <w:r w:rsidR="00CA2066">
        <w:rPr>
          <w:rFonts w:hint="default"/>
        </w:rPr>
        <w:t xml:space="preserve"> </w:t>
      </w:r>
      <w:r w:rsidR="00CA2066">
        <w:t>带</w:t>
      </w:r>
      <w:r w:rsidR="00CA2066">
        <w:rPr>
          <w:rFonts w:hint="default"/>
        </w:rPr>
        <w:t xml:space="preserve"> </w:t>
      </w:r>
      <w:r w:rsidR="00CA2066">
        <w:t>量</w:t>
      </w:r>
      <w:r w:rsidR="00CA2066">
        <w:rPr>
          <w:rFonts w:hint="default"/>
        </w:rPr>
        <w:t xml:space="preserve"> </w:t>
      </w:r>
      <w:r w:rsidR="00CA2066">
        <w:t>食</w:t>
      </w:r>
      <w:r w:rsidR="00CA2066">
        <w:rPr>
          <w:rFonts w:hint="default"/>
        </w:rPr>
        <w:t xml:space="preserve"> </w:t>
      </w:r>
      <w:r w:rsidR="00CA2066">
        <w:t>谱</w:t>
      </w:r>
    </w:p>
    <w:p w14:paraId="3BE3CD24" w14:textId="77777777" w:rsidR="00CA2066" w:rsidRDefault="00CA2066">
      <w:pPr>
        <w:ind w:firstLineChars="3800" w:firstLine="9120"/>
        <w:rPr>
          <w:rFonts w:eastAsia="Times New Roman" w:hint="default"/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时间：</w:t>
      </w:r>
      <w:r>
        <w:rPr>
          <w:rFonts w:hint="default"/>
          <w:sz w:val="24"/>
        </w:rPr>
        <w:t>20</w:t>
      </w:r>
      <w:r>
        <w:rPr>
          <w:sz w:val="24"/>
        </w:rPr>
        <w:t>25</w:t>
      </w:r>
      <w:r>
        <w:rPr>
          <w:sz w:val="24"/>
        </w:rPr>
        <w:t>年</w:t>
      </w:r>
      <w:r>
        <w:rPr>
          <w:sz w:val="24"/>
        </w:rPr>
        <w:t>2</w:t>
      </w:r>
      <w:r>
        <w:rPr>
          <w:sz w:val="24"/>
        </w:rPr>
        <w:t>月</w:t>
      </w:r>
      <w:r>
        <w:rPr>
          <w:sz w:val="24"/>
        </w:rPr>
        <w:t>17</w:t>
      </w:r>
      <w:r>
        <w:rPr>
          <w:sz w:val="24"/>
        </w:rPr>
        <w:t>日至</w:t>
      </w:r>
      <w:r>
        <w:rPr>
          <w:sz w:val="24"/>
        </w:rPr>
        <w:t>2</w:t>
      </w:r>
      <w:r>
        <w:rPr>
          <w:sz w:val="24"/>
        </w:rPr>
        <w:t>日</w:t>
      </w:r>
      <w:proofErr w:type="gramStart"/>
      <w:r>
        <w:rPr>
          <w:sz w:val="24"/>
        </w:rPr>
        <w:t>28</w:t>
      </w:r>
      <w:proofErr w:type="gramEnd"/>
      <w:r>
        <w:rPr>
          <w:sz w:val="24"/>
        </w:rPr>
        <w:t>月</w:t>
      </w:r>
    </w:p>
    <w:tbl>
      <w:tblPr>
        <w:tblW w:w="157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3"/>
        <w:gridCol w:w="1800"/>
        <w:gridCol w:w="900"/>
        <w:gridCol w:w="1980"/>
        <w:gridCol w:w="900"/>
        <w:gridCol w:w="1800"/>
        <w:gridCol w:w="900"/>
        <w:gridCol w:w="1980"/>
        <w:gridCol w:w="1080"/>
        <w:gridCol w:w="1812"/>
        <w:gridCol w:w="966"/>
      </w:tblGrid>
      <w:tr w:rsidR="009E1255" w14:paraId="3BE3CD44" w14:textId="77777777">
        <w:trPr>
          <w:trHeight w:val="1298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D25" w14:textId="77777777" w:rsidR="00CA2066" w:rsidRDefault="00C64B1D">
            <w:pP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pict w14:anchorId="3BE3CE5E">
                <v:group id="组合 2" o:spid="_x0000_s1026" style="position:absolute;left:0;text-align:left;margin-left:-10.3pt;margin-top:-3.7pt;width:84.2pt;height:67.4pt;z-index:251657728" coordsize="1123,1175">
                  <v:line id="__TH_L2" o:spid="_x0000_s1027" style="position:absolute;mso-wrap-style:square" from="0,0" to="1123,1175" strokeweight=".5pt">
                    <v:fill o:detectmouseclick="t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3" o:spid="_x0000_s1028" type="#_x0000_t202" style="position:absolute;left:503;top:102;width:253;height:262;mso-wrap-style:square;v-text-anchor:top" filled="f" stroked="f">
                    <v:fill o:detectmouseclick="t"/>
                    <v:textbox inset="0,0,0,0">
                      <w:txbxContent>
                        <w:p w14:paraId="3BE3CE63" w14:textId="77777777" w:rsidR="00CA2066" w:rsidRDefault="00CA2066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星</w:t>
                          </w:r>
                        </w:p>
                      </w:txbxContent>
                    </v:textbox>
                  </v:shape>
                  <v:shape id="__TH_B124" o:spid="_x0000_s1029" type="#_x0000_t202" style="position:absolute;left:748;top:358;width:253;height:262;mso-wrap-style:square;v-text-anchor:top" filled="f" stroked="f">
                    <v:fill o:detectmouseclick="t"/>
                    <v:textbox inset="0,0,0,0">
                      <w:txbxContent>
                        <w:p w14:paraId="3BE3CE64" w14:textId="77777777" w:rsidR="00CA2066" w:rsidRDefault="00CA2066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t>期</w:t>
                          </w:r>
                        </w:p>
                      </w:txbxContent>
                    </v:textbox>
                  </v:shape>
                  <v:shape id="__TH_B215" o:spid="_x0000_s1030" type="#_x0000_t202" style="position:absolute;left:139;top:518;width:253;height:262;mso-wrap-style:square;v-text-anchor:top" filled="f" stroked="f">
                    <v:fill o:detectmouseclick="t"/>
                    <v:textbox inset="0,0,0,0">
                      <w:txbxContent>
                        <w:p w14:paraId="3BE3CE65" w14:textId="77777777" w:rsidR="00CA2066" w:rsidRDefault="00CA2066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餐</w:t>
                          </w:r>
                        </w:p>
                      </w:txbxContent>
                    </v:textbox>
                  </v:shape>
                  <v:shape id="__TH_B226" o:spid="_x0000_s1031" type="#_x0000_t202" style="position:absolute;left:407;top:798;width:253;height:263;mso-wrap-style:square;v-text-anchor:top" filled="f" stroked="f">
                    <v:fill o:detectmouseclick="t"/>
                    <v:textbox inset="0,0,0,0">
                      <w:txbxContent>
                        <w:p w14:paraId="3BE3CE66" w14:textId="77777777" w:rsidR="00CA2066" w:rsidRDefault="00CA2066">
                          <w:pPr>
                            <w:snapToGrid w:val="0"/>
                            <w:rPr>
                              <w:rFonts w:eastAsia="Times New Roman" w:hint="default"/>
                              <w:sz w:val="18"/>
                            </w:rPr>
                          </w:pPr>
                          <w:r>
                            <w:t>次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D26" w14:textId="77777777" w:rsidR="00CA2066" w:rsidRDefault="00CA2066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</w:p>
          <w:p w14:paraId="3BE3CD27" w14:textId="77777777" w:rsidR="00CA2066" w:rsidRDefault="00CA2066">
            <w:pPr>
              <w:ind w:firstLineChars="99" w:firstLine="179"/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 xml:space="preserve">星 期 </w:t>
            </w:r>
            <w:proofErr w:type="gramStart"/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D28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一</w:t>
            </w:r>
          </w:p>
          <w:p w14:paraId="3BE3CD29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人</w:t>
            </w:r>
          </w:p>
          <w:p w14:paraId="3BE3CD2A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量</w:t>
            </w:r>
          </w:p>
          <w:p w14:paraId="3BE3CD2B" w14:textId="77777777" w:rsidR="00CA2066" w:rsidRDefault="00CA2066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（克）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D2C" w14:textId="77777777" w:rsidR="00CA2066" w:rsidRDefault="00CA2066">
            <w:pPr>
              <w:ind w:firstLineChars="100" w:firstLine="181"/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</w:p>
          <w:p w14:paraId="3BE3CD2D" w14:textId="77777777" w:rsidR="00CA2066" w:rsidRDefault="00CA2066">
            <w:pPr>
              <w:ind w:firstLineChars="100" w:firstLine="181"/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星 期 二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D2E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一</w:t>
            </w:r>
          </w:p>
          <w:p w14:paraId="3BE3CD2F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人</w:t>
            </w:r>
          </w:p>
          <w:p w14:paraId="3BE3CD30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量</w:t>
            </w:r>
          </w:p>
          <w:p w14:paraId="3BE3CD31" w14:textId="77777777" w:rsidR="00CA2066" w:rsidRDefault="00CA2066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（克)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D32" w14:textId="77777777" w:rsidR="00CA2066" w:rsidRDefault="00CA2066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</w:p>
          <w:p w14:paraId="3BE3CD33" w14:textId="77777777" w:rsidR="00CA2066" w:rsidRDefault="00CA2066">
            <w:pPr>
              <w:ind w:firstLineChars="100" w:firstLine="181"/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星 期 三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D34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一</w:t>
            </w:r>
          </w:p>
          <w:p w14:paraId="3BE3CD35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人</w:t>
            </w:r>
          </w:p>
          <w:p w14:paraId="3BE3CD36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量</w:t>
            </w:r>
          </w:p>
          <w:p w14:paraId="3BE3CD37" w14:textId="77777777" w:rsidR="00CA2066" w:rsidRDefault="00CA2066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（克）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D38" w14:textId="77777777" w:rsidR="00CA2066" w:rsidRDefault="00CA2066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</w:p>
          <w:p w14:paraId="3BE3CD39" w14:textId="77777777" w:rsidR="00CA2066" w:rsidRDefault="00CA2066">
            <w:pPr>
              <w:ind w:firstLineChars="100" w:firstLine="181"/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星 期 四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D3A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一</w:t>
            </w:r>
          </w:p>
          <w:p w14:paraId="3BE3CD3B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人</w:t>
            </w:r>
          </w:p>
          <w:p w14:paraId="3BE3CD3C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量</w:t>
            </w:r>
          </w:p>
          <w:p w14:paraId="3BE3CD3D" w14:textId="77777777" w:rsidR="00CA2066" w:rsidRDefault="00CA2066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（克）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D3E" w14:textId="77777777" w:rsidR="00CA2066" w:rsidRDefault="00CA2066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</w:p>
          <w:p w14:paraId="3BE3CD3F" w14:textId="77777777" w:rsidR="00CA2066" w:rsidRDefault="00CA2066">
            <w:pPr>
              <w:ind w:firstLineChars="100" w:firstLine="181"/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星 期 五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D40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一</w:t>
            </w:r>
          </w:p>
          <w:p w14:paraId="3BE3CD41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人</w:t>
            </w:r>
          </w:p>
          <w:p w14:paraId="3BE3CD42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量</w:t>
            </w:r>
          </w:p>
          <w:p w14:paraId="3BE3CD43" w14:textId="77777777" w:rsidR="00CA2066" w:rsidRDefault="00CA2066">
            <w:pPr>
              <w:jc w:val="center"/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18"/>
                <w:szCs w:val="18"/>
              </w:rPr>
              <w:t>（克）</w:t>
            </w:r>
          </w:p>
        </w:tc>
      </w:tr>
      <w:tr w:rsidR="009E1255" w14:paraId="3BE3CD8E" w14:textId="77777777">
        <w:trPr>
          <w:trHeight w:val="1505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D45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46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47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48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49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早餐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D4A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五香鸡蛋</w:t>
            </w:r>
          </w:p>
          <w:p w14:paraId="3BE3CD4B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阳春面</w:t>
            </w:r>
          </w:p>
          <w:p w14:paraId="3BE3CD4C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配：青菜 香葱</w:t>
            </w:r>
          </w:p>
          <w:p w14:paraId="3BE3CD4D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清炒土豆丝</w:t>
            </w:r>
          </w:p>
          <w:p w14:paraId="3BE3CD4E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仿宋" w:eastAsia="仿宋" w:hAnsi="仿宋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配：土豆 彩</w:t>
            </w:r>
            <w:proofErr w:type="gramStart"/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椒</w:t>
            </w:r>
            <w:proofErr w:type="gramEnd"/>
            <w:r>
              <w:rPr>
                <w:rFonts w:ascii="仿宋" w:eastAsia="仿宋" w:hAnsi="仿宋" w:cs="宋体"/>
                <w:b/>
                <w:bCs/>
                <w:szCs w:val="21"/>
              </w:rPr>
              <w:t xml:space="preserve"> </w:t>
            </w:r>
          </w:p>
          <w:p w14:paraId="3BE3CD4F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仿宋" w:eastAsia="仿宋" w:hAnsi="仿宋" w:cs="宋体"/>
                <w:b/>
                <w:bCs/>
                <w:szCs w:val="21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D50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仿宋" w:eastAsia="仿宋" w:hAnsi="仿宋" w:cs="宋体"/>
                <w:b/>
                <w:bCs/>
                <w:szCs w:val="21"/>
              </w:rPr>
            </w:pPr>
            <w:r>
              <w:rPr>
                <w:rFonts w:ascii="仿宋" w:eastAsia="仿宋" w:hAnsi="仿宋" w:cs="宋体"/>
                <w:b/>
                <w:bCs/>
                <w:szCs w:val="21"/>
              </w:rPr>
              <w:t>一个</w:t>
            </w:r>
          </w:p>
          <w:p w14:paraId="3BE3CD51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仿宋" w:eastAsia="仿宋" w:hAnsi="仿宋" w:cs="宋体"/>
                <w:b/>
                <w:bCs/>
                <w:szCs w:val="21"/>
              </w:rPr>
            </w:pPr>
            <w:r>
              <w:rPr>
                <w:rFonts w:ascii="仿宋" w:eastAsia="仿宋" w:hAnsi="仿宋" w:cs="宋体"/>
                <w:b/>
                <w:bCs/>
                <w:szCs w:val="21"/>
              </w:rPr>
              <w:t>60</w:t>
            </w:r>
          </w:p>
          <w:p w14:paraId="3BE3CD52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仿宋" w:eastAsia="仿宋" w:hAnsi="仿宋" w:cs="宋体"/>
                <w:b/>
                <w:bCs/>
                <w:szCs w:val="21"/>
              </w:rPr>
            </w:pPr>
            <w:r>
              <w:rPr>
                <w:rFonts w:ascii="仿宋" w:eastAsia="仿宋" w:hAnsi="仿宋" w:cs="宋体"/>
                <w:b/>
                <w:bCs/>
                <w:szCs w:val="21"/>
              </w:rPr>
              <w:t>20 5</w:t>
            </w:r>
          </w:p>
          <w:p w14:paraId="3BE3CD53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仿宋" w:eastAsia="仿宋" w:hAnsi="仿宋" w:cs="宋体"/>
                <w:b/>
                <w:bCs/>
                <w:szCs w:val="21"/>
              </w:rPr>
            </w:pPr>
          </w:p>
          <w:p w14:paraId="3BE3CD54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仿宋" w:eastAsia="仿宋" w:hAnsi="仿宋" w:cs="宋体"/>
                <w:b/>
                <w:bCs/>
                <w:szCs w:val="21"/>
              </w:rPr>
            </w:pPr>
            <w:r>
              <w:rPr>
                <w:rFonts w:ascii="仿宋" w:eastAsia="仿宋" w:hAnsi="仿宋" w:cs="宋体"/>
                <w:b/>
                <w:bCs/>
                <w:szCs w:val="21"/>
              </w:rPr>
              <w:t>40 10</w:t>
            </w:r>
          </w:p>
          <w:p w14:paraId="3BE3CD55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D56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黑米馒头</w:t>
            </w:r>
          </w:p>
          <w:p w14:paraId="3BE3CD57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配：黑米 面粉</w:t>
            </w:r>
          </w:p>
          <w:p w14:paraId="3BE3CD58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银耳红枣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羹</w:t>
            </w:r>
            <w:proofErr w:type="gramEnd"/>
          </w:p>
          <w:p w14:paraId="3BE3CD59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配：银耳 红枣 枸杞</w:t>
            </w:r>
          </w:p>
          <w:p w14:paraId="3BE3CD5A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素炒三丝</w:t>
            </w:r>
          </w:p>
          <w:p w14:paraId="3BE3CD5B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配：豆腐皮 海带丝  小白菜  胡萝卜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D5C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5D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8  30</w:t>
            </w:r>
          </w:p>
          <w:p w14:paraId="3BE3CD5E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5F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5 3 0.5</w:t>
            </w:r>
          </w:p>
          <w:p w14:paraId="3BE3CD60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61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10  10</w:t>
            </w:r>
          </w:p>
          <w:p w14:paraId="3BE3CD62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25  10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D63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豆沙酥条</w:t>
            </w:r>
          </w:p>
          <w:p w14:paraId="3BE3CD64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配：红豆沙 面粉</w:t>
            </w:r>
          </w:p>
          <w:p w14:paraId="3BE3CD65" w14:textId="77777777" w:rsidR="00CA2066" w:rsidRDefault="00CA2066">
            <w:pPr>
              <w:tabs>
                <w:tab w:val="left" w:pos="1170"/>
              </w:tabs>
              <w:ind w:firstLineChars="49" w:firstLine="89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黑米核桃红枣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粥</w:t>
            </w:r>
            <w:proofErr w:type="gramEnd"/>
          </w:p>
          <w:p w14:paraId="3BE3CD66" w14:textId="77777777" w:rsidR="00CA2066" w:rsidRDefault="00CA2066">
            <w:pPr>
              <w:tabs>
                <w:tab w:val="left" w:pos="1170"/>
              </w:tabs>
              <w:ind w:firstLineChars="49" w:firstLine="89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配：黑米 大米</w:t>
            </w:r>
          </w:p>
          <w:p w14:paraId="3BE3CD67" w14:textId="77777777" w:rsidR="00CA2066" w:rsidRDefault="00CA2066">
            <w:pPr>
              <w:tabs>
                <w:tab w:val="left" w:pos="1170"/>
              </w:tabs>
              <w:ind w:firstLineChars="49" w:firstLine="89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核桃 红枣 枸杞</w:t>
            </w:r>
          </w:p>
          <w:p w14:paraId="3BE3CD68" w14:textId="77777777" w:rsidR="00CA2066" w:rsidRDefault="00CA2066">
            <w:pPr>
              <w:tabs>
                <w:tab w:val="left" w:pos="1170"/>
              </w:tabs>
              <w:ind w:firstLineChars="98" w:firstLine="177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豆皮菠菜</w:t>
            </w:r>
          </w:p>
          <w:p w14:paraId="3BE3CD69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配：豆腐皮 菠菜</w:t>
            </w:r>
          </w:p>
          <w:p w14:paraId="3BE3CD6A" w14:textId="77777777" w:rsidR="00CA2066" w:rsidRDefault="00CA2066">
            <w:pPr>
              <w:tabs>
                <w:tab w:val="left" w:pos="1170"/>
              </w:tabs>
              <w:ind w:firstLineChars="98" w:firstLine="177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蒜沫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D6B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6C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10  30</w:t>
            </w:r>
          </w:p>
          <w:p w14:paraId="3BE3CD6D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6E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10  10</w:t>
            </w:r>
          </w:p>
          <w:p w14:paraId="3BE3CD6F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2  2  2</w:t>
            </w:r>
          </w:p>
          <w:p w14:paraId="3BE3CD70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71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20  50</w:t>
            </w:r>
          </w:p>
          <w:p w14:paraId="3BE3CD72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D73" w14:textId="77777777" w:rsidR="00CA2066" w:rsidRDefault="00CA2066">
            <w:pPr>
              <w:tabs>
                <w:tab w:val="left" w:pos="1170"/>
              </w:tabs>
              <w:ind w:firstLineChars="246" w:firstLine="445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酸汤小揪面</w:t>
            </w:r>
          </w:p>
          <w:p w14:paraId="3BE3CD74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配：牛肉 面粉 土豆</w:t>
            </w:r>
          </w:p>
          <w:p w14:paraId="3BE3CD75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豆腐 青菜 西红柿</w:t>
            </w:r>
          </w:p>
          <w:p w14:paraId="3BE3CD76" w14:textId="77777777" w:rsidR="00CA2066" w:rsidRDefault="00CA2066">
            <w:pPr>
              <w:tabs>
                <w:tab w:val="left" w:pos="1170"/>
              </w:tabs>
              <w:ind w:firstLineChars="250" w:firstLine="452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温拌黄瓜</w:t>
            </w:r>
          </w:p>
          <w:p w14:paraId="3BE3CD77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配：黄瓜 花生米 蒜沫</w:t>
            </w:r>
          </w:p>
          <w:p w14:paraId="3BE3CD78" w14:textId="77777777" w:rsidR="00CA2066" w:rsidRDefault="00CA2066">
            <w:pPr>
              <w:tabs>
                <w:tab w:val="left" w:pos="1170"/>
              </w:tabs>
              <w:ind w:firstLineChars="246" w:firstLine="445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D79" w14:textId="77777777" w:rsidR="00CA2066" w:rsidRDefault="00CA2066">
            <w:pPr>
              <w:tabs>
                <w:tab w:val="left" w:pos="1170"/>
              </w:tabs>
              <w:ind w:firstLineChars="98" w:firstLine="177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  <w:p w14:paraId="3BE3CD7A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20 30 20</w:t>
            </w:r>
          </w:p>
          <w:p w14:paraId="3BE3CD7B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10 10 12</w:t>
            </w:r>
          </w:p>
          <w:p w14:paraId="3BE3CD7C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7D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45 5 0.2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D7E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双色甜发糕</w:t>
            </w:r>
          </w:p>
          <w:p w14:paraId="3BE3CD7F" w14:textId="77777777" w:rsidR="00CA2066" w:rsidRDefault="00CA2066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配：紫米面 面粉</w:t>
            </w:r>
          </w:p>
          <w:p w14:paraId="3BE3CD80" w14:textId="77777777" w:rsidR="00CA2066" w:rsidRDefault="00CA2066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鸡蛋 枸杞</w:t>
            </w:r>
          </w:p>
          <w:p w14:paraId="3BE3CD81" w14:textId="77777777" w:rsidR="00CA2066" w:rsidRDefault="00CA2066">
            <w:pPr>
              <w:ind w:firstLineChars="100" w:firstLine="181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百合绿豆小米粥</w:t>
            </w:r>
          </w:p>
          <w:p w14:paraId="3BE3CD82" w14:textId="77777777" w:rsidR="00CA2066" w:rsidRDefault="00CA2066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配：小米 绿豆 百合</w:t>
            </w:r>
          </w:p>
          <w:p w14:paraId="3BE3CD83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土豆丝炒豆芽</w:t>
            </w:r>
          </w:p>
          <w:p w14:paraId="3BE3CD84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配：土豆丝 绿豆芽</w:t>
            </w:r>
          </w:p>
          <w:p w14:paraId="3BE3CD85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韭菜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D86" w14:textId="77777777" w:rsidR="00CA2066" w:rsidRDefault="00CA2066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87" w14:textId="77777777" w:rsidR="00CA2066" w:rsidRDefault="00CA2066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10  20</w:t>
            </w:r>
          </w:p>
          <w:p w14:paraId="3BE3CD88" w14:textId="77777777" w:rsidR="00CA2066" w:rsidRDefault="00CA2066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10  2</w:t>
            </w:r>
          </w:p>
          <w:p w14:paraId="3BE3CD89" w14:textId="77777777" w:rsidR="00CA2066" w:rsidRDefault="00CA2066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8A" w14:textId="77777777" w:rsidR="00CA2066" w:rsidRDefault="00CA2066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20 5 3</w:t>
            </w:r>
          </w:p>
          <w:p w14:paraId="3BE3CD8B" w14:textId="77777777" w:rsidR="00CA2066" w:rsidRDefault="00CA2066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8C" w14:textId="77777777" w:rsidR="00CA2066" w:rsidRDefault="00CA2066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25  25</w:t>
            </w:r>
          </w:p>
          <w:p w14:paraId="3BE3CD8D" w14:textId="77777777" w:rsidR="00CA2066" w:rsidRDefault="00CA2066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3</w:t>
            </w:r>
          </w:p>
        </w:tc>
      </w:tr>
      <w:tr w:rsidR="009E1255" w14:paraId="3BE3CD9A" w14:textId="77777777">
        <w:trPr>
          <w:trHeight w:val="419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D8F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早点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D90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圣女果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D91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D92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香蕉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D93" w14:textId="77777777" w:rsidR="00CA2066" w:rsidRDefault="00CA2066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80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D94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苹果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D95" w14:textId="77777777" w:rsidR="00CA2066" w:rsidRDefault="00CA2066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D96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柚子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D97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D98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蜜桔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D99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60</w:t>
            </w:r>
          </w:p>
        </w:tc>
      </w:tr>
      <w:tr w:rsidR="009E1255" w14:paraId="3BE3CE05" w14:textId="77777777">
        <w:trPr>
          <w:trHeight w:val="2813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D9B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9C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9D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9E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9F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午餐</w:t>
            </w:r>
          </w:p>
          <w:p w14:paraId="3BE3CDA0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A1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A2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A3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A4" w14:textId="77777777" w:rsidR="00CA2066" w:rsidRDefault="00CA2066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DA5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香甜美味玉米饭</w:t>
            </w:r>
          </w:p>
          <w:p w14:paraId="3BE3CDA6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配：玉米粒 大米</w:t>
            </w:r>
          </w:p>
          <w:p w14:paraId="3BE3CDA7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干锅大虾</w:t>
            </w:r>
          </w:p>
          <w:p w14:paraId="3BE3CDA8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配：大虾 炸薯条</w:t>
            </w:r>
          </w:p>
          <w:p w14:paraId="3BE3CDA9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洋葱</w:t>
            </w:r>
          </w:p>
          <w:p w14:paraId="3BE3CDAA" w14:textId="77777777" w:rsidR="00CA2066" w:rsidRDefault="00CA2066">
            <w:pPr>
              <w:tabs>
                <w:tab w:val="left" w:pos="1170"/>
              </w:tabs>
              <w:ind w:firstLine="375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香菇炒油菜</w:t>
            </w:r>
          </w:p>
          <w:p w14:paraId="3BE3CDAB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配：油菜 香菇</w:t>
            </w:r>
          </w:p>
          <w:p w14:paraId="3BE3CDAC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冬瓜海</w:t>
            </w:r>
            <w:proofErr w:type="gram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米汤</w:t>
            </w:r>
          </w:p>
          <w:p w14:paraId="3BE3CDAD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配：冬瓜 海米 青菜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DAE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AF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5  45 </w:t>
            </w:r>
          </w:p>
          <w:p w14:paraId="3BE3CDB0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B1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60  20</w:t>
            </w:r>
          </w:p>
          <w:p w14:paraId="3BE3CDB2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</w:t>
            </w:r>
          </w:p>
          <w:p w14:paraId="3BE3CDB3" w14:textId="77777777" w:rsidR="00CA2066" w:rsidRDefault="00CA2066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B4" w14:textId="77777777" w:rsidR="00CA2066" w:rsidRDefault="00CA2066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75  30</w:t>
            </w:r>
          </w:p>
          <w:p w14:paraId="3BE3CDB5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B6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10 1 3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DB7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花生米饭</w:t>
            </w:r>
          </w:p>
          <w:p w14:paraId="3BE3CDB8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配：花生米 大米</w:t>
            </w:r>
          </w:p>
          <w:p w14:paraId="3BE3CDB9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黄焖羊排</w:t>
            </w:r>
          </w:p>
          <w:p w14:paraId="3BE3CDBA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配：羊肉  胡萝卜</w:t>
            </w:r>
          </w:p>
          <w:p w14:paraId="3BE3CDBB" w14:textId="77777777" w:rsidR="00CA2066" w:rsidRDefault="00CA2066">
            <w:pPr>
              <w:ind w:firstLineChars="100" w:firstLine="181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  洋葱  柿子椒</w:t>
            </w:r>
          </w:p>
          <w:p w14:paraId="3BE3CDBC" w14:textId="77777777" w:rsidR="00CA2066" w:rsidRDefault="00CA2066">
            <w:pPr>
              <w:ind w:left="266" w:hangingChars="147" w:hanging="266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清炒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茭</w:t>
            </w:r>
            <w:proofErr w:type="gram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瓜</w:t>
            </w:r>
          </w:p>
          <w:p w14:paraId="3BE3CDBD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茭</w:t>
            </w:r>
            <w:proofErr w:type="gram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瓜 蒜苗 </w:t>
            </w:r>
          </w:p>
          <w:p w14:paraId="3BE3CDBE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蒜沫</w:t>
            </w:r>
          </w:p>
          <w:p w14:paraId="3BE3CDBF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萝卜青菜汤</w:t>
            </w:r>
          </w:p>
          <w:p w14:paraId="3BE3CDC0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配：白萝卜 青菜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DC1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C2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5  40</w:t>
            </w:r>
          </w:p>
          <w:p w14:paraId="3BE3CDC3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C4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60  20</w:t>
            </w:r>
          </w:p>
          <w:p w14:paraId="3BE3CDC5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10  5</w:t>
            </w:r>
          </w:p>
          <w:p w14:paraId="3BE3CDC6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3BE3CDC7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60  10</w:t>
            </w:r>
          </w:p>
          <w:p w14:paraId="3BE3CDC8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0.2</w:t>
            </w:r>
          </w:p>
          <w:p w14:paraId="3BE3CDC9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CA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5  3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DCB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果仁米饭</w:t>
            </w:r>
          </w:p>
          <w:p w14:paraId="3BE3CDCC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配：果仁 大米</w:t>
            </w:r>
          </w:p>
          <w:p w14:paraId="3BE3CDCD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  <w:t>玉米鸡翅</w:t>
            </w:r>
            <w:proofErr w:type="gramStart"/>
            <w: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  <w:t>煲</w:t>
            </w:r>
            <w:proofErr w:type="gramEnd"/>
          </w:p>
          <w:p w14:paraId="3BE3CDCE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配：鸡翅 玉米</w:t>
            </w:r>
          </w:p>
          <w:p w14:paraId="3BE3CDCF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胡萝卜 蒜沫</w:t>
            </w:r>
          </w:p>
          <w:p w14:paraId="3BE3CDD0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小香葱</w:t>
            </w:r>
          </w:p>
          <w:p w14:paraId="3BE3CDD1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素鸡炒三丝</w:t>
            </w:r>
          </w:p>
          <w:p w14:paraId="3BE3CDD2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配：素鸡 胡萝卜  青椒 洋葱</w:t>
            </w:r>
          </w:p>
          <w:p w14:paraId="3BE3CDD3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海带豆花汤 </w:t>
            </w:r>
          </w:p>
          <w:p w14:paraId="3BE3CDD4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配：海带 豆腐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DD5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D6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5  45</w:t>
            </w:r>
          </w:p>
          <w:p w14:paraId="3BE3CDD7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D8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75 30</w:t>
            </w:r>
          </w:p>
          <w:p w14:paraId="3BE3CDD9" w14:textId="77777777" w:rsidR="00CA2066" w:rsidRDefault="00CA2066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10  0.2</w:t>
            </w:r>
          </w:p>
          <w:p w14:paraId="3BE3CDDA" w14:textId="77777777" w:rsidR="00CA2066" w:rsidRDefault="00CA2066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0.2</w:t>
            </w:r>
          </w:p>
          <w:p w14:paraId="3BE3CDDB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DC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30  10</w:t>
            </w:r>
          </w:p>
          <w:p w14:paraId="3BE3CDDD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10   5</w:t>
            </w:r>
          </w:p>
          <w:p w14:paraId="3BE3CDDE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DF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DE0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 青豆米饭</w:t>
            </w:r>
          </w:p>
          <w:p w14:paraId="3BE3CDE1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配：青豆 大米</w:t>
            </w:r>
          </w:p>
          <w:p w14:paraId="3BE3CDE2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  <w:t>香煎牛肉土豆</w:t>
            </w:r>
          </w:p>
          <w:p w14:paraId="3BE3CDE3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配：牛肉  土豆</w:t>
            </w:r>
          </w:p>
          <w:p w14:paraId="3BE3CDE4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小香葱 白芝麻</w:t>
            </w:r>
          </w:p>
          <w:p w14:paraId="3BE3CDE5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家常豆腐</w:t>
            </w:r>
          </w:p>
          <w:p w14:paraId="3BE3CDE6" w14:textId="77777777" w:rsidR="00CA2066" w:rsidRDefault="00CA2066">
            <w:pPr>
              <w:tabs>
                <w:tab w:val="left" w:pos="1170"/>
              </w:tabs>
              <w:ind w:left="443" w:hangingChars="245" w:hanging="443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配：豆腐 柿子椒 </w:t>
            </w:r>
          </w:p>
          <w:p w14:paraId="3BE3CDE7" w14:textId="77777777" w:rsidR="00CA2066" w:rsidRDefault="00CA2066">
            <w:pPr>
              <w:tabs>
                <w:tab w:val="left" w:pos="1170"/>
              </w:tabs>
              <w:ind w:left="443" w:hangingChars="245" w:hanging="443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蒜苗</w:t>
            </w:r>
          </w:p>
          <w:p w14:paraId="3BE3CDE8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紫菜虾皮汤</w:t>
            </w:r>
          </w:p>
          <w:p w14:paraId="3BE3CDE9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配：紫菜 虾皮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DEA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EB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5   45</w:t>
            </w:r>
          </w:p>
          <w:p w14:paraId="3BE3CDEC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ED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50  40</w:t>
            </w:r>
          </w:p>
          <w:p w14:paraId="3BE3CDEE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0.2 0.2</w:t>
            </w:r>
          </w:p>
          <w:p w14:paraId="3BE3CDEF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F0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40  5</w:t>
            </w:r>
          </w:p>
          <w:p w14:paraId="3BE3CDF1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</w:t>
            </w:r>
          </w:p>
          <w:p w14:paraId="3BE3CDF2" w14:textId="77777777" w:rsidR="00CA2066" w:rsidRDefault="00CA2066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F3" w14:textId="77777777" w:rsidR="00CA2066" w:rsidRDefault="00CA2066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8   0.2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DF4" w14:textId="77777777" w:rsidR="00CA2066" w:rsidRDefault="00CA2066">
            <w:pPr>
              <w:tabs>
                <w:tab w:val="left" w:pos="1170"/>
              </w:tabs>
              <w:ind w:firstLineChars="299" w:firstLine="54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软米饭</w:t>
            </w:r>
          </w:p>
          <w:p w14:paraId="3BE3CDF5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苜蓿肉</w:t>
            </w:r>
          </w:p>
          <w:p w14:paraId="3BE3CDF6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配：牛肉  鸡蛋    黄瓜  木耳        蒜苔 胡萝卜</w:t>
            </w:r>
          </w:p>
          <w:p w14:paraId="3BE3CDF7" w14:textId="77777777" w:rsidR="00CA2066" w:rsidRDefault="00CA2066">
            <w:pPr>
              <w:ind w:left="266" w:hangingChars="147" w:hanging="266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杏</w:t>
            </w:r>
            <w:proofErr w:type="gram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鲍菇炒西兰花</w:t>
            </w:r>
          </w:p>
          <w:p w14:paraId="3BE3CDF8" w14:textId="77777777" w:rsidR="00CA2066" w:rsidRDefault="00CA2066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杏</w:t>
            </w:r>
            <w:proofErr w:type="gram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鲍菇 西兰花</w:t>
            </w:r>
          </w:p>
          <w:p w14:paraId="3BE3CDF9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青菜肉丝汤</w:t>
            </w:r>
          </w:p>
          <w:p w14:paraId="3BE3CDFA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配：牛肉 青菜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DFB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45</w:t>
            </w:r>
          </w:p>
          <w:p w14:paraId="3BE3CDFC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DFD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40  20</w:t>
            </w:r>
          </w:p>
          <w:p w14:paraId="3BE3CDFE" w14:textId="77777777" w:rsidR="00CA2066" w:rsidRDefault="00CA2066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20  5</w:t>
            </w:r>
          </w:p>
          <w:p w14:paraId="3BE3CDFF" w14:textId="77777777" w:rsidR="00CA2066" w:rsidRDefault="00CA2066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10  5</w:t>
            </w:r>
          </w:p>
          <w:p w14:paraId="3BE3CE00" w14:textId="77777777" w:rsidR="00CA2066" w:rsidRDefault="00CA2066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E01" w14:textId="77777777" w:rsidR="00CA2066" w:rsidRDefault="00CA2066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30  40</w:t>
            </w:r>
          </w:p>
          <w:p w14:paraId="3BE3CE02" w14:textId="77777777" w:rsidR="00CA2066" w:rsidRDefault="00CA2066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E03" w14:textId="77777777" w:rsidR="00CA2066" w:rsidRDefault="00CA2066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5   2</w:t>
            </w:r>
          </w:p>
          <w:p w14:paraId="3BE3CE04" w14:textId="77777777" w:rsidR="00CA2066" w:rsidRDefault="00CA2066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E1255" w14:paraId="3BE3CE22" w14:textId="77777777">
        <w:trPr>
          <w:trHeight w:val="1541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E06" w14:textId="77777777" w:rsidR="00CA2066" w:rsidRDefault="00CA2066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E07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午点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E08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五香花生米</w:t>
            </w:r>
          </w:p>
          <w:p w14:paraId="3BE3CE09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E0A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25</w:t>
            </w:r>
          </w:p>
          <w:p w14:paraId="3BE3CE0B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E0C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  <w:t>玉米</w:t>
            </w:r>
            <w:proofErr w:type="gramStart"/>
            <w: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  <w:t>烙</w:t>
            </w:r>
            <w:proofErr w:type="gramEnd"/>
          </w:p>
          <w:p w14:paraId="3BE3CE0D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配：玉米 鸡蛋 面粉</w:t>
            </w:r>
          </w:p>
          <w:p w14:paraId="3BE3CE0E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E0F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E10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5 5 15</w:t>
            </w:r>
          </w:p>
          <w:p w14:paraId="3BE3CE11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E12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蒸贝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贝</w:t>
            </w:r>
            <w:proofErr w:type="gram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南瓜</w:t>
            </w:r>
          </w:p>
          <w:p w14:paraId="3BE3CE13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E14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50</w:t>
            </w:r>
          </w:p>
          <w:p w14:paraId="3BE3CE15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E16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  <w:t>杂蔬海苔饭团</w:t>
            </w:r>
          </w:p>
          <w:p w14:paraId="3BE3CE17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配：青豆 玉米粒 海苔</w:t>
            </w:r>
          </w:p>
          <w:p w14:paraId="3BE3CE18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糯米粉 大米</w:t>
            </w:r>
          </w:p>
          <w:p w14:paraId="3BE3CE19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E1A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E1B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5 5 0.4</w:t>
            </w:r>
          </w:p>
          <w:p w14:paraId="3BE3CE1C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3  10</w:t>
            </w:r>
          </w:p>
          <w:p w14:paraId="3BE3CE1D" w14:textId="77777777" w:rsidR="00CA2066" w:rsidRDefault="00CA2066">
            <w:pPr>
              <w:jc w:val="center"/>
              <w:rPr>
                <w:rFonts w:hint="default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E1E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大杏仁</w:t>
            </w:r>
          </w:p>
          <w:p w14:paraId="3BE3CE1F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纯鲜牛奶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CE20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25</w:t>
            </w:r>
          </w:p>
          <w:p w14:paraId="3BE3CE21" w14:textId="77777777" w:rsidR="00CA2066" w:rsidRDefault="00CA2066">
            <w:pPr>
              <w:tabs>
                <w:tab w:val="left" w:pos="1170"/>
              </w:tabs>
              <w:jc w:val="center"/>
              <w:rPr>
                <w:rFonts w:hint="default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150</w:t>
            </w:r>
          </w:p>
        </w:tc>
      </w:tr>
      <w:tr w:rsidR="009E1255" w14:paraId="3BE3CE5B" w14:textId="77777777">
        <w:trPr>
          <w:trHeight w:val="2055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E23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E24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E25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E26" w14:textId="77777777" w:rsidR="00CA2066" w:rsidRDefault="00CA2066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晚餐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E27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彩色焖面</w:t>
            </w:r>
          </w:p>
          <w:p w14:paraId="3BE3CE28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配:面粉 土豆 蒜苔 彩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椒</w:t>
            </w:r>
            <w:proofErr w:type="gram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莲花菜 </w:t>
            </w:r>
          </w:p>
          <w:p w14:paraId="3BE3CE29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胡萝卜 菠菜</w:t>
            </w:r>
          </w:p>
          <w:p w14:paraId="3BE3CE2A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豆腐菌菇汤</w:t>
            </w:r>
          </w:p>
          <w:p w14:paraId="3BE3CE2B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配：豆腐 海鲜菇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E2C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E2D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45 15 15 5   40</w:t>
            </w:r>
          </w:p>
          <w:p w14:paraId="3BE3CE2E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10  10  </w:t>
            </w:r>
          </w:p>
          <w:p w14:paraId="3BE3CE2F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E30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E31" w14:textId="77777777" w:rsidR="00CA2066" w:rsidRDefault="00CA2066">
            <w:pPr>
              <w:tabs>
                <w:tab w:val="left" w:pos="1170"/>
              </w:tabs>
              <w:ind w:left="90" w:hangingChars="50" w:hanging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煲仔饭</w:t>
            </w:r>
          </w:p>
          <w:p w14:paraId="3BE3CE32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配：大米 牛肉 黄瓜 </w:t>
            </w:r>
          </w:p>
          <w:p w14:paraId="3BE3CE33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胡萝卜 莲花菜  洋葱</w:t>
            </w:r>
          </w:p>
          <w:p w14:paraId="3BE3CE34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青菜黄豆汤</w:t>
            </w:r>
          </w:p>
          <w:p w14:paraId="3BE3CE35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配：青菜 黄豆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E36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E37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45 35 10 20 35 10</w:t>
            </w:r>
          </w:p>
          <w:p w14:paraId="3BE3CE38" w14:textId="77777777" w:rsidR="00CA2066" w:rsidRDefault="00CA2066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E39" w14:textId="77777777" w:rsidR="00CA2066" w:rsidRDefault="00CA2066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E3A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牛肉包子</w:t>
            </w:r>
          </w:p>
          <w:p w14:paraId="3BE3CE3B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馅：牛肉 胡萝卜</w:t>
            </w:r>
          </w:p>
          <w:p w14:paraId="3BE3CE3C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面粉</w:t>
            </w:r>
          </w:p>
          <w:p w14:paraId="3BE3CE3D" w14:textId="77777777" w:rsidR="00CA2066" w:rsidRDefault="00CA2066">
            <w:pPr>
              <w:tabs>
                <w:tab w:val="left" w:pos="1170"/>
              </w:tabs>
              <w:ind w:firstLineChars="196" w:firstLine="354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花豆稀饭</w:t>
            </w:r>
            <w:proofErr w:type="gramEnd"/>
          </w:p>
          <w:p w14:paraId="3BE3CE3E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</w:t>
            </w:r>
            <w:proofErr w:type="gramStart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花豆</w:t>
            </w:r>
            <w:proofErr w:type="gramEnd"/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大米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E3F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  <w:p w14:paraId="3BE3CE40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40  50</w:t>
            </w:r>
          </w:p>
          <w:p w14:paraId="3BE3CE41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60</w:t>
            </w:r>
          </w:p>
          <w:p w14:paraId="3BE3CE42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  <w:p w14:paraId="3BE3CE43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>5   10</w:t>
            </w:r>
          </w:p>
          <w:p w14:paraId="3BE3CE44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E45" w14:textId="77777777" w:rsidR="00CA2066" w:rsidRDefault="00CA2066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双色卷</w:t>
            </w:r>
          </w:p>
          <w:p w14:paraId="3BE3CE46" w14:textId="77777777" w:rsidR="00CA2066" w:rsidRDefault="00CA2066">
            <w:pPr>
              <w:tabs>
                <w:tab w:val="left" w:pos="1170"/>
              </w:tabs>
              <w:ind w:firstLineChars="50" w:firstLine="9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配：南瓜 面粉</w:t>
            </w:r>
          </w:p>
          <w:p w14:paraId="3BE3CE47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樱桃丸子汤</w:t>
            </w:r>
          </w:p>
          <w:p w14:paraId="3BE3CE48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配：牛肉  冬瓜</w:t>
            </w:r>
          </w:p>
          <w:p w14:paraId="3BE3CE49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蒜苗  香菜 青萝卜</w:t>
            </w:r>
          </w:p>
          <w:p w14:paraId="3BE3CE4A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胡萝卜 生粉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E4B" w14:textId="77777777" w:rsidR="00CA2066" w:rsidRDefault="00CA2066">
            <w:pPr>
              <w:tabs>
                <w:tab w:val="left" w:pos="1170"/>
              </w:tabs>
              <w:ind w:firstLineChars="100" w:firstLine="181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E4C" w14:textId="77777777" w:rsidR="00CA2066" w:rsidRDefault="00CA2066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10 25</w:t>
            </w:r>
          </w:p>
          <w:p w14:paraId="3BE3CE4D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3BE3CE4E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40 40</w:t>
            </w:r>
          </w:p>
          <w:p w14:paraId="3BE3CE4F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5  5  15</w:t>
            </w:r>
          </w:p>
          <w:p w14:paraId="3BE3CE50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15 8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E51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炸酱面</w:t>
            </w:r>
          </w:p>
          <w:p w14:paraId="3BE3CE52" w14:textId="77777777" w:rsidR="00CA2066" w:rsidRDefault="00CA2066">
            <w:pPr>
              <w:tabs>
                <w:tab w:val="left" w:pos="1170"/>
              </w:tabs>
              <w:ind w:left="540" w:hangingChars="299" w:hanging="540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配：面粉 牛肉 蒜苔 土豆 西红柿</w:t>
            </w:r>
          </w:p>
          <w:p w14:paraId="3BE3CE53" w14:textId="77777777" w:rsidR="00CA2066" w:rsidRDefault="00CA2066">
            <w:pPr>
              <w:tabs>
                <w:tab w:val="left" w:pos="1170"/>
              </w:tabs>
              <w:ind w:left="540" w:hangingChars="299" w:hanging="54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粉丝萝卜汤</w:t>
            </w:r>
          </w:p>
          <w:p w14:paraId="3BE3CE54" w14:textId="77777777" w:rsidR="00CA2066" w:rsidRDefault="00CA2066">
            <w:pPr>
              <w:tabs>
                <w:tab w:val="left" w:pos="1170"/>
              </w:tabs>
              <w:ind w:left="540" w:hangingChars="299" w:hanging="54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配：粉丝 白萝卜</w:t>
            </w:r>
          </w:p>
          <w:p w14:paraId="3BE3CE55" w14:textId="77777777" w:rsidR="00CA2066" w:rsidRDefault="00CA2066">
            <w:pPr>
              <w:tabs>
                <w:tab w:val="left" w:pos="1170"/>
              </w:tabs>
              <w:ind w:left="540" w:hangingChars="299" w:hanging="54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香菜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CE56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E57" w14:textId="77777777" w:rsidR="00CA2066" w:rsidRDefault="00CA2066">
            <w:pPr>
              <w:tabs>
                <w:tab w:val="left" w:pos="1170"/>
              </w:tabs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40 40 10 20  12</w:t>
            </w:r>
          </w:p>
          <w:p w14:paraId="3BE3CE58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</w:p>
          <w:p w14:paraId="3BE3CE59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3   6</w:t>
            </w:r>
          </w:p>
          <w:p w14:paraId="3BE3CE5A" w14:textId="77777777" w:rsidR="00CA2066" w:rsidRDefault="00CA2066">
            <w:pPr>
              <w:tabs>
                <w:tab w:val="left" w:pos="1170"/>
              </w:tabs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3</w:t>
            </w:r>
          </w:p>
        </w:tc>
      </w:tr>
    </w:tbl>
    <w:p w14:paraId="3BE3CE5C" w14:textId="77777777" w:rsidR="00CA2066" w:rsidRDefault="00CA2066">
      <w:pPr>
        <w:rPr>
          <w:rFonts w:ascii="宋体" w:hAnsi="宋体" w:cs="宋体"/>
          <w:b/>
          <w:bCs/>
          <w:sz w:val="18"/>
          <w:szCs w:val="18"/>
        </w:rPr>
      </w:pPr>
    </w:p>
    <w:sectPr w:rsidR="00CA2066">
      <w:pgSz w:w="16838" w:h="11906" w:orient="landscape"/>
      <w:pgMar w:top="850" w:right="1134" w:bottom="85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3CE61" w14:textId="77777777" w:rsidR="00CA2066" w:rsidRDefault="00CA2066" w:rsidP="00CA2066">
      <w:pPr>
        <w:rPr>
          <w:rFonts w:hint="default"/>
        </w:rPr>
      </w:pPr>
      <w:r>
        <w:separator/>
      </w:r>
    </w:p>
  </w:endnote>
  <w:endnote w:type="continuationSeparator" w:id="0">
    <w:p w14:paraId="3BE3CE62" w14:textId="77777777" w:rsidR="00CA2066" w:rsidRDefault="00CA2066" w:rsidP="00CA2066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3CE5F" w14:textId="77777777" w:rsidR="00CA2066" w:rsidRDefault="00CA2066" w:rsidP="00CA2066">
      <w:pPr>
        <w:rPr>
          <w:rFonts w:hint="default"/>
        </w:rPr>
      </w:pPr>
      <w:r>
        <w:separator/>
      </w:r>
    </w:p>
  </w:footnote>
  <w:footnote w:type="continuationSeparator" w:id="0">
    <w:p w14:paraId="3BE3CE60" w14:textId="77777777" w:rsidR="00CA2066" w:rsidRDefault="00CA2066" w:rsidP="00CA2066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MTg3YzY1ZGU0OWQxMWJhODQ4MGZlMjUwZTlhYWYyZWYifQ=="/>
  </w:docVars>
  <w:rsids>
    <w:rsidRoot w:val="00172A27"/>
    <w:rsid w:val="00013FE2"/>
    <w:rsid w:val="000A4FDD"/>
    <w:rsid w:val="00161ABE"/>
    <w:rsid w:val="00172A27"/>
    <w:rsid w:val="00177AFE"/>
    <w:rsid w:val="001C347D"/>
    <w:rsid w:val="002E53E2"/>
    <w:rsid w:val="002E7B98"/>
    <w:rsid w:val="00307FDF"/>
    <w:rsid w:val="003355D8"/>
    <w:rsid w:val="00390755"/>
    <w:rsid w:val="003B5C41"/>
    <w:rsid w:val="003C1B76"/>
    <w:rsid w:val="003D29B3"/>
    <w:rsid w:val="00462710"/>
    <w:rsid w:val="00483E3F"/>
    <w:rsid w:val="0051086E"/>
    <w:rsid w:val="00546993"/>
    <w:rsid w:val="00581482"/>
    <w:rsid w:val="005876C2"/>
    <w:rsid w:val="005B3F0A"/>
    <w:rsid w:val="00632B83"/>
    <w:rsid w:val="00662846"/>
    <w:rsid w:val="0070254E"/>
    <w:rsid w:val="00750384"/>
    <w:rsid w:val="00761DDE"/>
    <w:rsid w:val="00776149"/>
    <w:rsid w:val="00783163"/>
    <w:rsid w:val="00851FE4"/>
    <w:rsid w:val="008C6ECC"/>
    <w:rsid w:val="008D3097"/>
    <w:rsid w:val="008E4F3B"/>
    <w:rsid w:val="00993DB3"/>
    <w:rsid w:val="009C509C"/>
    <w:rsid w:val="009D3509"/>
    <w:rsid w:val="009E1255"/>
    <w:rsid w:val="009F78FF"/>
    <w:rsid w:val="00A77992"/>
    <w:rsid w:val="00AA139A"/>
    <w:rsid w:val="00B24F8D"/>
    <w:rsid w:val="00B274F5"/>
    <w:rsid w:val="00B4310A"/>
    <w:rsid w:val="00B56331"/>
    <w:rsid w:val="00B77BCA"/>
    <w:rsid w:val="00BC69F8"/>
    <w:rsid w:val="00BE6F0A"/>
    <w:rsid w:val="00C25B52"/>
    <w:rsid w:val="00C64B1D"/>
    <w:rsid w:val="00C91D96"/>
    <w:rsid w:val="00C9754E"/>
    <w:rsid w:val="00CA2066"/>
    <w:rsid w:val="00CC25B6"/>
    <w:rsid w:val="00CE7072"/>
    <w:rsid w:val="00DB0D1A"/>
    <w:rsid w:val="00DC54E9"/>
    <w:rsid w:val="00DF19AB"/>
    <w:rsid w:val="00E27218"/>
    <w:rsid w:val="00E5668E"/>
    <w:rsid w:val="00F15D14"/>
    <w:rsid w:val="140B554B"/>
    <w:rsid w:val="1D086B17"/>
    <w:rsid w:val="1DE00997"/>
    <w:rsid w:val="24C616ED"/>
    <w:rsid w:val="27E47234"/>
    <w:rsid w:val="2BDE7DE2"/>
    <w:rsid w:val="2C962DF0"/>
    <w:rsid w:val="2EDD5A44"/>
    <w:rsid w:val="3EC52898"/>
    <w:rsid w:val="408F0C6C"/>
    <w:rsid w:val="4C285CF3"/>
    <w:rsid w:val="4D482679"/>
    <w:rsid w:val="5A0A481E"/>
    <w:rsid w:val="5AF146EF"/>
    <w:rsid w:val="65C6174B"/>
    <w:rsid w:val="65E816C2"/>
    <w:rsid w:val="6EFB0C1C"/>
    <w:rsid w:val="7B130D4E"/>
    <w:rsid w:val="7C8B294F"/>
    <w:rsid w:val="7F6A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BE3CD23"/>
  <w15:chartTrackingRefBased/>
  <w15:docId w15:val="{AC4BCC95-070A-4780-9041-D9E27C64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hint="eastAsia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Documents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2</Pages>
  <Words>247</Words>
  <Characters>1411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c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 嘴 山 市 实 验 幼 儿 园 带 量 食 谱</dc:title>
  <dc:subject/>
  <dc:creator>Administrator</dc:creator>
  <cp:keywords/>
  <cp:lastModifiedBy>发蟒 江</cp:lastModifiedBy>
  <cp:revision>3</cp:revision>
  <cp:lastPrinted>2024-11-05T07:55:00Z</cp:lastPrinted>
  <dcterms:created xsi:type="dcterms:W3CDTF">2025-06-11T12:50:00Z</dcterms:created>
  <dcterms:modified xsi:type="dcterms:W3CDTF">2025-06-17T01:59:00Z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2B84C06B849B4157AE85E48612E57D65</vt:lpwstr>
  </property>
  <property fmtid="{D5CDD505-2E9C-101B-9397-08002B2CF9AE}" pid="4" name="KSOTemplateDocerSaveRecord">
    <vt:lpwstr>eyJoZGlkIjoiMTg3YzY1ZGU0OWQxMWJhODQ4MGZlMjUwZTlhYWYyZWYiLCJ1c2VySWQiOiIzODg4OTE3NTIifQ==</vt:lpwstr>
  </property>
</Properties>
</file>