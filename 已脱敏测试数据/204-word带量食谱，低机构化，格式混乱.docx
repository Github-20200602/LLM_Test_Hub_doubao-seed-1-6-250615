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EB60E8" w14:textId="77777777" w:rsidR="00FA7C7B" w:rsidRDefault="00FA7C7B" w:rsidP="00FA7C7B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33298EA3" w14:textId="77777777" w:rsidR="00894BFC" w:rsidRDefault="00894BFC">
      <w:pPr>
        <w:ind w:firstLineChars="4150" w:firstLine="9960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2</w:t>
      </w:r>
      <w:r>
        <w:rPr>
          <w:sz w:val="24"/>
        </w:rPr>
        <w:t>日至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rFonts w:hint="default"/>
          <w:sz w:val="24"/>
        </w:rPr>
        <w:t>6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800"/>
        <w:gridCol w:w="968"/>
        <w:gridCol w:w="1912"/>
        <w:gridCol w:w="900"/>
        <w:gridCol w:w="1800"/>
        <w:gridCol w:w="900"/>
        <w:gridCol w:w="2001"/>
        <w:gridCol w:w="1059"/>
        <w:gridCol w:w="1812"/>
        <w:gridCol w:w="966"/>
      </w:tblGrid>
      <w:tr w:rsidR="00E80CDC" w14:paraId="33298EC3" w14:textId="77777777">
        <w:trPr>
          <w:trHeight w:val="1033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A4" w14:textId="77777777" w:rsidR="00894BFC" w:rsidRDefault="00FA7C7B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rFonts w:eastAsia="Times New Roman" w:hint="default"/>
                <w:color w:val="000000"/>
                <w:szCs w:val="21"/>
              </w:rPr>
              <w:pict w14:anchorId="33298FDC">
                <v:group id="_x0000_s1026" style="position:absolute;left:0;text-align:left;margin-left:-7.65pt;margin-top:0;width:81pt;height:69pt;z-index:251657728" coordsize="1123,1175">
                  <v:line id="__TH_L2" o:spid="_x0000_s1027" style="position:absolute;mso-wrap-style:square" from="0,0" to="1123,1175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textbox inset="0,0,0,0">
                      <w:txbxContent>
                        <w:p w14:paraId="33298FE1" w14:textId="77777777" w:rsidR="00894BFC" w:rsidRDefault="00894BFC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textbox inset="0,0,0,0">
                      <w:txbxContent>
                        <w:p w14:paraId="33298FE2" w14:textId="77777777" w:rsidR="00894BFC" w:rsidRDefault="00894BFC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textbox inset="0,0,0,0">
                      <w:txbxContent>
                        <w:p w14:paraId="33298FE3" w14:textId="77777777" w:rsidR="00894BFC" w:rsidRDefault="00894BFC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textbox inset="0,0,0,0">
                      <w:txbxContent>
                        <w:p w14:paraId="33298FE4" w14:textId="77777777" w:rsidR="00894BFC" w:rsidRDefault="00894BFC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A5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33298EA6" w14:textId="77777777" w:rsidR="00894BFC" w:rsidRDefault="00894BFC">
            <w:pPr>
              <w:ind w:firstLineChars="99" w:firstLine="209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eastAsia="隶书"/>
                <w:b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A7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3298EA8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3298EA9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3298EAA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AB" w14:textId="77777777" w:rsidR="00894BFC" w:rsidRDefault="00894BFC">
            <w:pPr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</w:p>
          <w:p w14:paraId="33298EAC" w14:textId="77777777" w:rsidR="00894BFC" w:rsidRDefault="00894BFC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二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AD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3298EAE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3298EAF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3298EB0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1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33298EB2" w14:textId="77777777" w:rsidR="00894BFC" w:rsidRDefault="00894BFC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三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3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3298EB4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3298EB5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3298EB6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7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33298EB8" w14:textId="77777777" w:rsidR="00894BFC" w:rsidRDefault="00894BFC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四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9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3298EBA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3298EBB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3298EBC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D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33298EBE" w14:textId="77777777" w:rsidR="00894BFC" w:rsidRDefault="00894BFC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五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BF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3298EC0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3298EC1" w14:textId="77777777" w:rsidR="00894BFC" w:rsidRDefault="00894BFC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3298EC2" w14:textId="77777777" w:rsidR="00894BFC" w:rsidRDefault="00894BFC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</w:tr>
      <w:tr w:rsidR="00E80CDC" w14:paraId="33298F08" w14:textId="77777777">
        <w:trPr>
          <w:trHeight w:val="2170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C4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  <w:p w14:paraId="33298EC5" w14:textId="77777777" w:rsidR="00894BFC" w:rsidRDefault="00894BFC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  <w:p w14:paraId="33298EC6" w14:textId="77777777" w:rsidR="00894BFC" w:rsidRDefault="00894BFC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  <w:p w14:paraId="33298EC7" w14:textId="77777777" w:rsidR="00894BFC" w:rsidRDefault="00894BFC">
            <w:pPr>
              <w:spacing w:line="38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ascii="黑体" w:eastAsia="黑体" w:hAnsi="宋体"/>
                <w:b/>
                <w:szCs w:val="21"/>
              </w:rPr>
              <w:t>早餐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C8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五香鸡蛋</w:t>
            </w:r>
          </w:p>
          <w:p w14:paraId="33298EC9" w14:textId="77777777" w:rsidR="00894BFC" w:rsidRDefault="00894BFC">
            <w:pPr>
              <w:spacing w:line="380" w:lineRule="exact"/>
              <w:ind w:leftChars="200"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杂粮发糕</w:t>
            </w:r>
          </w:p>
          <w:p w14:paraId="33298ECA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配：玉米面 面粉</w:t>
            </w:r>
          </w:p>
          <w:p w14:paraId="33298ECB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南瓜 枸杞</w:t>
            </w:r>
          </w:p>
          <w:p w14:paraId="33298ECC" w14:textId="77777777" w:rsidR="00894BFC" w:rsidRDefault="00894BFC">
            <w:pPr>
              <w:spacing w:line="380" w:lineRule="exact"/>
              <w:jc w:val="center"/>
              <w:rPr>
                <w:rFonts w:hint="default"/>
                <w:szCs w:val="21"/>
              </w:rPr>
            </w:pPr>
            <w:r>
              <w:rPr>
                <w:b/>
                <w:bCs/>
                <w:szCs w:val="21"/>
              </w:rPr>
              <w:t>蔬菜疙瘩汤</w:t>
            </w:r>
          </w:p>
          <w:p w14:paraId="33298ECD" w14:textId="77777777" w:rsidR="00894BFC" w:rsidRDefault="00894BFC">
            <w:pPr>
              <w:spacing w:line="380" w:lineRule="exact"/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szCs w:val="21"/>
              </w:rPr>
              <w:t>配：鸡蛋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西红柿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豆腐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青菜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面粉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C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50</w:t>
            </w:r>
          </w:p>
          <w:p w14:paraId="33298EC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D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4  12</w:t>
            </w:r>
          </w:p>
          <w:p w14:paraId="33298ED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10  0.5</w:t>
            </w:r>
          </w:p>
          <w:p w14:paraId="33298ED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D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30  10</w:t>
            </w:r>
          </w:p>
          <w:p w14:paraId="33298ED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8  3  8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D5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250" w:firstLine="52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馍 片</w:t>
            </w:r>
          </w:p>
          <w:p w14:paraId="33298ED6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250" w:firstLine="52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配：面粉</w:t>
            </w:r>
          </w:p>
          <w:p w14:paraId="33298ED7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酸汤丸子汤</w:t>
            </w:r>
          </w:p>
          <w:p w14:paraId="33298ED8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丸子：生粉 胡萝卜 </w:t>
            </w:r>
          </w:p>
          <w:p w14:paraId="33298ED9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青萝卜 鸡蛋 </w:t>
            </w:r>
          </w:p>
          <w:p w14:paraId="33298ED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配： 冬瓜 木耳 </w:t>
            </w:r>
          </w:p>
          <w:p w14:paraId="33298EDB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粉条 西红柿 蒜苗 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D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33298ED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30</w:t>
            </w:r>
          </w:p>
          <w:p w14:paraId="33298ED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33298ED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8  10</w:t>
            </w:r>
          </w:p>
          <w:p w14:paraId="33298EE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 xml:space="preserve">10  2  </w:t>
            </w:r>
          </w:p>
          <w:p w14:paraId="33298EE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20 5 10</w:t>
            </w:r>
            <w:r>
              <w:rPr>
                <w:rFonts w:ascii="宋体" w:hAnsi="宋体" w:cs="宋体"/>
                <w:b/>
                <w:sz w:val="18"/>
                <w:szCs w:val="18"/>
              </w:rPr>
              <w:br/>
              <w:t>10  5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E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牛肉萝卜面</w:t>
            </w:r>
          </w:p>
          <w:p w14:paraId="33298EE3" w14:textId="77777777" w:rsidR="00894BFC" w:rsidRDefault="00894BFC">
            <w:pPr>
              <w:tabs>
                <w:tab w:val="left" w:pos="1170"/>
              </w:tabs>
              <w:spacing w:line="380" w:lineRule="exact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配：牛肉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白萝卜蒜苔 西红柿 </w:t>
            </w:r>
          </w:p>
          <w:p w14:paraId="33298EE4" w14:textId="77777777" w:rsidR="00894BFC" w:rsidRDefault="00894BFC">
            <w:pPr>
              <w:tabs>
                <w:tab w:val="left" w:pos="1170"/>
              </w:tabs>
              <w:spacing w:line="380" w:lineRule="exact"/>
              <w:ind w:left="105" w:hangingChars="50" w:hanging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青菜 土豆 面粉</w:t>
            </w:r>
          </w:p>
          <w:p w14:paraId="33298EE5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96" w:firstLine="413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/>
                <w:b/>
                <w:szCs w:val="21"/>
              </w:rPr>
              <w:t>炝</w:t>
            </w:r>
            <w:proofErr w:type="gramEnd"/>
            <w:r>
              <w:rPr>
                <w:rFonts w:ascii="宋体" w:hAnsi="宋体"/>
                <w:b/>
                <w:szCs w:val="21"/>
              </w:rPr>
              <w:t>三丝</w:t>
            </w:r>
          </w:p>
          <w:p w14:paraId="33298EE6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98" w:firstLine="20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配：豆腐皮</w:t>
            </w:r>
          </w:p>
          <w:p w14:paraId="33298EE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海带丝  粉丝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E8" w14:textId="77777777" w:rsidR="00894BFC" w:rsidRDefault="00894BFC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E9" w14:textId="77777777" w:rsidR="00894BFC" w:rsidRDefault="00894BFC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20 15 </w:t>
            </w:r>
          </w:p>
          <w:p w14:paraId="33298EEA" w14:textId="77777777" w:rsidR="00894BFC" w:rsidRDefault="00894BFC">
            <w:pPr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5  10  </w:t>
            </w:r>
          </w:p>
          <w:p w14:paraId="33298EE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5 10  20</w:t>
            </w:r>
          </w:p>
          <w:p w14:paraId="33298EE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E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 25 </w:t>
            </w:r>
          </w:p>
          <w:p w14:paraId="33298EE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15  10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EF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双拼花卷</w:t>
            </w:r>
          </w:p>
          <w:p w14:paraId="33298EF0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配：南瓜 面粉</w:t>
            </w:r>
          </w:p>
          <w:p w14:paraId="33298EF1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玉米糁子粥</w:t>
            </w:r>
          </w:p>
          <w:p w14:paraId="33298EF2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配：玉米糁子 小米</w:t>
            </w:r>
          </w:p>
          <w:p w14:paraId="33298EF3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家常土豆丝</w:t>
            </w:r>
          </w:p>
          <w:p w14:paraId="33298EF4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配：土豆 胡萝卜 </w:t>
            </w:r>
          </w:p>
          <w:p w14:paraId="33298EF5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</w:t>
            </w:r>
            <w:proofErr w:type="gramStart"/>
            <w:r>
              <w:rPr>
                <w:rFonts w:ascii="宋体" w:hAnsi="宋体"/>
                <w:szCs w:val="21"/>
              </w:rPr>
              <w:t>椒</w:t>
            </w:r>
            <w:proofErr w:type="gramEnd"/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F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F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20  30</w:t>
            </w:r>
          </w:p>
          <w:p w14:paraId="33298EF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F9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10  20</w:t>
            </w:r>
          </w:p>
          <w:p w14:paraId="33298EFA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EF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50  10</w:t>
            </w:r>
          </w:p>
          <w:p w14:paraId="33298EF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EFD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黄金虾仁蛋炒饭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bCs/>
                <w:szCs w:val="21"/>
              </w:rPr>
              <w:t xml:space="preserve">配：虾仁 鸡蛋 </w:t>
            </w:r>
          </w:p>
          <w:p w14:paraId="33298EFE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蒜苔 胡萝卜 </w:t>
            </w:r>
          </w:p>
          <w:p w14:paraId="33298EFF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黄瓜 大米</w:t>
            </w:r>
          </w:p>
          <w:p w14:paraId="33298F00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翡翠白玉汤</w:t>
            </w:r>
          </w:p>
          <w:p w14:paraId="33298F01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配：小白菜 豆腐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0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0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20 20</w:t>
            </w:r>
          </w:p>
          <w:p w14:paraId="33298F0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10 15</w:t>
            </w:r>
          </w:p>
          <w:p w14:paraId="33298F0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15  40</w:t>
            </w:r>
          </w:p>
          <w:p w14:paraId="33298F0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</w:p>
          <w:p w14:paraId="33298F0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</w:rPr>
            </w:pPr>
            <w:r>
              <w:t>5   3</w:t>
            </w:r>
          </w:p>
        </w:tc>
      </w:tr>
      <w:tr w:rsidR="00E80CDC" w14:paraId="33298F14" w14:textId="77777777">
        <w:trPr>
          <w:trHeight w:val="454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09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早点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柚子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B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C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紫皮腰果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D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50" w:firstLine="9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E" w14:textId="77777777" w:rsidR="00894BFC" w:rsidRDefault="00894BFC">
            <w:pPr>
              <w:spacing w:line="380" w:lineRule="exact"/>
              <w:ind w:firstLineChars="250" w:firstLine="52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蒸梨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0F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50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10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300" w:firstLine="63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香蕉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11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1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巴旦木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13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20</w:t>
            </w:r>
          </w:p>
        </w:tc>
      </w:tr>
      <w:tr w:rsidR="00E80CDC" w14:paraId="33298F77" w14:textId="77777777">
        <w:trPr>
          <w:trHeight w:val="573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15" w14:textId="77777777" w:rsidR="00894BFC" w:rsidRDefault="00894BFC">
            <w:pPr>
              <w:spacing w:line="380" w:lineRule="exact"/>
              <w:jc w:val="center"/>
              <w:rPr>
                <w:rFonts w:eastAsia="Times New Roman" w:hint="default"/>
                <w:b/>
                <w:szCs w:val="21"/>
              </w:rPr>
            </w:pPr>
          </w:p>
          <w:p w14:paraId="33298F16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33298F17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33298F18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</w:p>
          <w:p w14:paraId="33298F19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午餐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1A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50" w:firstLine="31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金银米饭</w:t>
            </w:r>
          </w:p>
          <w:p w14:paraId="33298F1B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cs="宋体"/>
                <w:bCs/>
              </w:rPr>
              <w:t>配：大米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玉米珍</w:t>
            </w:r>
          </w:p>
          <w:p w14:paraId="33298F1C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/>
                <w:b/>
                <w:szCs w:val="21"/>
              </w:rPr>
              <w:t>清炖羊排</w:t>
            </w:r>
            <w:r>
              <w:rPr>
                <w:rFonts w:cs="宋体"/>
                <w:b/>
                <w:szCs w:val="21"/>
              </w:rPr>
              <w:br/>
            </w:r>
            <w:r>
              <w:rPr>
                <w:rFonts w:cs="宋体"/>
                <w:szCs w:val="21"/>
              </w:rPr>
              <w:t>配：</w:t>
            </w:r>
            <w:r>
              <w:rPr>
                <w:rFonts w:ascii="宋体" w:hAnsi="宋体"/>
                <w:szCs w:val="21"/>
              </w:rPr>
              <w:t>羊排 香葱</w:t>
            </w:r>
          </w:p>
          <w:p w14:paraId="33298F1D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白萝卜 胡萝卜 </w:t>
            </w:r>
          </w:p>
          <w:p w14:paraId="33298F1E" w14:textId="77777777" w:rsidR="00894BFC" w:rsidRDefault="00894BFC">
            <w:pPr>
              <w:tabs>
                <w:tab w:val="left" w:pos="1170"/>
              </w:tabs>
              <w:spacing w:line="380" w:lineRule="exact"/>
              <w:ind w:left="211" w:hangingChars="100" w:hanging="21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地三鲜</w:t>
            </w:r>
          </w:p>
          <w:p w14:paraId="33298F1F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配：茄子 西红柿</w:t>
            </w:r>
          </w:p>
          <w:p w14:paraId="33298F20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彩</w:t>
            </w:r>
            <w:proofErr w:type="gramStart"/>
            <w:r>
              <w:rPr>
                <w:rFonts w:ascii="宋体" w:hAnsi="宋体"/>
                <w:szCs w:val="21"/>
              </w:rPr>
              <w:t>椒</w:t>
            </w:r>
            <w:proofErr w:type="gramEnd"/>
            <w:r>
              <w:rPr>
                <w:rFonts w:ascii="宋体" w:hAnsi="宋体"/>
                <w:szCs w:val="21"/>
              </w:rPr>
              <w:t xml:space="preserve"> 土豆</w:t>
            </w:r>
            <w:r>
              <w:rPr>
                <w:rFonts w:ascii="宋体" w:hAnsi="宋体"/>
                <w:szCs w:val="21"/>
              </w:rPr>
              <w:br/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2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45</w:t>
            </w:r>
          </w:p>
          <w:p w14:paraId="33298F2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35  10</w:t>
            </w:r>
          </w:p>
          <w:p w14:paraId="33298F2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2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60   3</w:t>
            </w:r>
          </w:p>
          <w:p w14:paraId="33298F2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40   5 </w:t>
            </w:r>
          </w:p>
          <w:p w14:paraId="33298F26" w14:textId="77777777" w:rsidR="00894BFC" w:rsidRDefault="00894BFC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33298F27" w14:textId="77777777" w:rsidR="00894BFC" w:rsidRDefault="00894BFC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40  10</w:t>
            </w:r>
          </w:p>
          <w:p w14:paraId="33298F28" w14:textId="77777777" w:rsidR="00894BFC" w:rsidRDefault="00894BFC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5   20</w:t>
            </w:r>
          </w:p>
          <w:p w14:paraId="33298F29" w14:textId="77777777" w:rsidR="00894BFC" w:rsidRDefault="00894BFC">
            <w:pPr>
              <w:tabs>
                <w:tab w:val="left" w:pos="1170"/>
              </w:tabs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33298F2A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2B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黑芝麻米饭</w:t>
            </w:r>
          </w:p>
          <w:p w14:paraId="33298F2C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配：黑芝麻 大米</w:t>
            </w:r>
          </w:p>
          <w:p w14:paraId="33298F2D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茄汁虾仁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配：虾仁 玉米粒</w:t>
            </w:r>
          </w:p>
          <w:p w14:paraId="33298F2E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番茄 黄瓜 香葱</w:t>
            </w:r>
          </w:p>
          <w:p w14:paraId="33298F2F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三彩冬瓜</w:t>
            </w:r>
          </w:p>
          <w:p w14:paraId="33298F30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配：冬瓜 胡萝卜</w:t>
            </w:r>
          </w:p>
          <w:p w14:paraId="33298F31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西芹</w:t>
            </w:r>
          </w:p>
          <w:p w14:paraId="33298F3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菠菜豆腐汤</w:t>
            </w:r>
          </w:p>
          <w:p w14:paraId="33298F33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配：菠菜 豆腐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3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3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0.5  45</w:t>
            </w:r>
          </w:p>
          <w:p w14:paraId="33298F3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3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20  25 </w:t>
            </w:r>
          </w:p>
          <w:p w14:paraId="33298F3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15 10 3</w:t>
            </w:r>
          </w:p>
          <w:p w14:paraId="33298F39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3A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40  20</w:t>
            </w:r>
          </w:p>
          <w:p w14:paraId="33298F3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</w:t>
            </w:r>
          </w:p>
          <w:p w14:paraId="33298F3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3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5  5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3E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/>
                <w:bCs/>
                <w:sz w:val="18"/>
                <w:szCs w:val="18"/>
              </w:rPr>
            </w:pPr>
            <w:r>
              <w:rPr>
                <w:rFonts w:cs="宋体"/>
                <w:b/>
                <w:bCs/>
                <w:sz w:val="18"/>
                <w:szCs w:val="18"/>
              </w:rPr>
              <w:t>红薯米饭</w:t>
            </w:r>
          </w:p>
          <w:p w14:paraId="33298F3F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配：大米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红薯</w:t>
            </w:r>
          </w:p>
          <w:p w14:paraId="33298F40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肉末茄子</w:t>
            </w:r>
          </w:p>
          <w:p w14:paraId="33298F4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配：牛肉末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茄子</w:t>
            </w:r>
          </w:p>
          <w:p w14:paraId="33298F42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小香葱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彩</w:t>
            </w:r>
            <w:proofErr w:type="gramStart"/>
            <w:r>
              <w:rPr>
                <w:sz w:val="18"/>
                <w:szCs w:val="18"/>
              </w:rPr>
              <w:t>椒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</w:p>
          <w:p w14:paraId="33298F43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300" w:firstLine="54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西红柿</w:t>
            </w:r>
          </w:p>
          <w:p w14:paraId="33298F44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96" w:firstLine="354"/>
              <w:rPr>
                <w:rFonts w:cs="宋体" w:hint="default"/>
                <w:b/>
                <w:sz w:val="18"/>
                <w:szCs w:val="18"/>
              </w:rPr>
            </w:pPr>
            <w:r>
              <w:rPr>
                <w:rFonts w:cs="宋体"/>
                <w:b/>
                <w:sz w:val="18"/>
                <w:szCs w:val="18"/>
              </w:rPr>
              <w:t>小炒素菜</w:t>
            </w:r>
          </w:p>
          <w:p w14:paraId="33298F45" w14:textId="77777777" w:rsidR="00894BFC" w:rsidRDefault="00894BFC">
            <w:pPr>
              <w:tabs>
                <w:tab w:val="left" w:pos="1170"/>
              </w:tabs>
              <w:spacing w:line="380" w:lineRule="exact"/>
              <w:ind w:left="180" w:hangingChars="100" w:hanging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配：木耳 海鲜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菇</w:t>
            </w:r>
            <w:proofErr w:type="gramEnd"/>
          </w:p>
          <w:p w14:paraId="33298F46" w14:textId="77777777" w:rsidR="00894BFC" w:rsidRDefault="00894BFC">
            <w:pPr>
              <w:tabs>
                <w:tab w:val="left" w:pos="1170"/>
              </w:tabs>
              <w:spacing w:line="380" w:lineRule="exact"/>
              <w:ind w:leftChars="76" w:left="160"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鸡蛋 西红柿</w:t>
            </w:r>
          </w:p>
          <w:p w14:paraId="33298F47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青菜虾皮汤</w:t>
            </w:r>
          </w:p>
          <w:p w14:paraId="33298F48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配：青菜 虾</w:t>
            </w:r>
            <w:r>
              <w:rPr>
                <w:rFonts w:ascii="宋体" w:hAnsi="宋体" w:cs="宋体"/>
                <w:bCs/>
                <w:sz w:val="16"/>
                <w:szCs w:val="16"/>
              </w:rPr>
              <w:t>皮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49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</w:p>
          <w:p w14:paraId="33298F4A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40  5</w:t>
            </w:r>
          </w:p>
          <w:p w14:paraId="33298F4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</w:p>
          <w:p w14:paraId="33298F4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30  65</w:t>
            </w:r>
          </w:p>
          <w:p w14:paraId="33298F4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5  10 </w:t>
            </w:r>
          </w:p>
          <w:p w14:paraId="33298F4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10 </w:t>
            </w:r>
          </w:p>
          <w:p w14:paraId="33298F4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6"/>
                <w:szCs w:val="16"/>
              </w:rPr>
            </w:pPr>
          </w:p>
          <w:p w14:paraId="33298F5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>10  15</w:t>
            </w:r>
          </w:p>
          <w:p w14:paraId="33298F5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>25  5</w:t>
            </w:r>
          </w:p>
          <w:p w14:paraId="33298F52" w14:textId="77777777" w:rsidR="00894BFC" w:rsidRDefault="00894BFC">
            <w:pPr>
              <w:spacing w:line="380" w:lineRule="exact"/>
              <w:rPr>
                <w:rFonts w:ascii="宋体" w:hAnsi="宋体"/>
                <w:b/>
                <w:sz w:val="16"/>
                <w:szCs w:val="16"/>
              </w:rPr>
            </w:pPr>
          </w:p>
          <w:p w14:paraId="33298F53" w14:textId="77777777" w:rsidR="00894BFC" w:rsidRDefault="00894BFC">
            <w:pPr>
              <w:spacing w:line="380" w:lineRule="exact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lastRenderedPageBreak/>
              <w:t>5   0.2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5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cs="宋体" w:hint="default"/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 xml:space="preserve">     </w:t>
            </w:r>
            <w:r>
              <w:rPr>
                <w:rFonts w:cs="宋体"/>
                <w:b/>
              </w:rPr>
              <w:t>南瓜米</w:t>
            </w:r>
            <w:r>
              <w:rPr>
                <w:rFonts w:cs="宋体"/>
                <w:b/>
                <w:szCs w:val="21"/>
              </w:rPr>
              <w:t>饭</w:t>
            </w:r>
          </w:p>
          <w:p w14:paraId="33298F55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cs="宋体" w:hint="default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配：南瓜</w:t>
            </w:r>
            <w:r>
              <w:rPr>
                <w:rFonts w:cs="宋体"/>
                <w:bCs/>
                <w:szCs w:val="21"/>
              </w:rPr>
              <w:t xml:space="preserve"> </w:t>
            </w:r>
            <w:r>
              <w:rPr>
                <w:rFonts w:cs="宋体"/>
                <w:bCs/>
                <w:szCs w:val="21"/>
              </w:rPr>
              <w:t>大米</w:t>
            </w:r>
          </w:p>
          <w:p w14:paraId="33298F56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黄焖鸭</w:t>
            </w:r>
          </w:p>
          <w:p w14:paraId="33298F57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配：鸭肉 土豆 彩</w:t>
            </w:r>
            <w:proofErr w:type="gramStart"/>
            <w:r>
              <w:rPr>
                <w:rFonts w:ascii="宋体" w:hAnsi="宋体"/>
                <w:szCs w:val="21"/>
              </w:rPr>
              <w:t>椒</w:t>
            </w:r>
            <w:proofErr w:type="gramEnd"/>
          </w:p>
          <w:p w14:paraId="33298F5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胡萝卜 小香葱</w:t>
            </w:r>
          </w:p>
          <w:p w14:paraId="33298F59" w14:textId="77777777" w:rsidR="00894BFC" w:rsidRDefault="00894BFC">
            <w:pPr>
              <w:tabs>
                <w:tab w:val="left" w:pos="1170"/>
              </w:tabs>
              <w:spacing w:line="380" w:lineRule="exact"/>
              <w:ind w:left="843" w:hangingChars="400" w:hanging="84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三鲜豆腐</w:t>
            </w:r>
          </w:p>
          <w:p w14:paraId="33298F5A" w14:textId="77777777" w:rsidR="00894BFC" w:rsidRDefault="00894BFC">
            <w:pPr>
              <w:tabs>
                <w:tab w:val="left" w:pos="1170"/>
              </w:tabs>
              <w:spacing w:line="380" w:lineRule="exact"/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配：豆腐 胡萝卜</w:t>
            </w:r>
          </w:p>
          <w:p w14:paraId="33298F5B" w14:textId="77777777" w:rsidR="00894BFC" w:rsidRDefault="00894BFC">
            <w:pPr>
              <w:tabs>
                <w:tab w:val="left" w:pos="1170"/>
              </w:tabs>
              <w:spacing w:line="380" w:lineRule="exact"/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木耳 香葱</w:t>
            </w:r>
          </w:p>
          <w:p w14:paraId="33298F5C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冬瓜海带汤</w:t>
            </w:r>
          </w:p>
          <w:p w14:paraId="33298F5D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hint="default"/>
              </w:rPr>
            </w:pPr>
            <w:r>
              <w:rPr>
                <w:rFonts w:ascii="宋体" w:hAnsi="宋体" w:cs="宋体"/>
                <w:bCs/>
                <w:szCs w:val="21"/>
              </w:rPr>
              <w:t>配：冬瓜 海带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5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5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5  40</w:t>
            </w:r>
          </w:p>
          <w:p w14:paraId="33298F6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61" w14:textId="77777777" w:rsidR="00894BFC" w:rsidRDefault="00894BFC">
            <w:pPr>
              <w:tabs>
                <w:tab w:val="left" w:pos="1170"/>
              </w:tabs>
              <w:spacing w:line="380" w:lineRule="exact"/>
              <w:jc w:val="lef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60  40  5 15  5</w:t>
            </w:r>
          </w:p>
          <w:p w14:paraId="33298F6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6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40   20 </w:t>
            </w:r>
          </w:p>
          <w:p w14:paraId="33298F6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5    5 </w:t>
            </w:r>
          </w:p>
          <w:p w14:paraId="33298F6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6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5    5 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67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98" w:firstLine="2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燕麦仁米饭</w:t>
            </w:r>
          </w:p>
          <w:p w14:paraId="33298F6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配：燕麦仁 大米</w:t>
            </w:r>
          </w:p>
          <w:p w14:paraId="33298F69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49" w:firstLine="103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/>
                <w:b/>
                <w:szCs w:val="21"/>
              </w:rPr>
              <w:t>孜</w:t>
            </w:r>
            <w:proofErr w:type="gramEnd"/>
            <w:r>
              <w:rPr>
                <w:rFonts w:ascii="宋体" w:hAnsi="宋体"/>
                <w:b/>
                <w:szCs w:val="21"/>
              </w:rPr>
              <w:t>然羊肉小炒</w:t>
            </w:r>
          </w:p>
          <w:p w14:paraId="33298F6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配</w:t>
            </w:r>
            <w:r>
              <w:rPr>
                <w:rFonts w:ascii="宋体" w:hAnsi="宋体" w:hint="default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羊肉 洋葱 彩</w:t>
            </w:r>
            <w:proofErr w:type="gramStart"/>
            <w:r>
              <w:rPr>
                <w:rFonts w:ascii="宋体" w:hAnsi="宋体"/>
                <w:szCs w:val="21"/>
              </w:rPr>
              <w:t>椒</w:t>
            </w:r>
            <w:proofErr w:type="gramEnd"/>
            <w:r>
              <w:rPr>
                <w:rFonts w:ascii="宋体" w:hAnsi="宋体"/>
                <w:szCs w:val="21"/>
              </w:rPr>
              <w:t xml:space="preserve"> 粉条 蒜薹</w:t>
            </w:r>
          </w:p>
          <w:p w14:paraId="33298F6B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芝麻菠菜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cs="宋体"/>
                <w:szCs w:val="21"/>
              </w:rPr>
              <w:t>配：菠菜 芝麻</w:t>
            </w:r>
          </w:p>
          <w:p w14:paraId="33298F6C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49" w:firstLine="31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黄瓜香菜汤</w:t>
            </w:r>
          </w:p>
          <w:p w14:paraId="33298F6D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配：黄瓜 香菜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6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6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5  40</w:t>
            </w:r>
          </w:p>
          <w:p w14:paraId="33298F7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7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30 25</w:t>
            </w:r>
          </w:p>
          <w:p w14:paraId="33298F7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5 10 15  </w:t>
            </w:r>
          </w:p>
          <w:p w14:paraId="33298F7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7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65  0.5 </w:t>
            </w:r>
          </w:p>
          <w:p w14:paraId="33298F7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7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8   2</w:t>
            </w:r>
          </w:p>
        </w:tc>
      </w:tr>
      <w:tr w:rsidR="00E80CDC" w14:paraId="33298F9B" w14:textId="77777777">
        <w:trPr>
          <w:trHeight w:val="741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98F78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午点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79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/>
                <w:b/>
                <w:szCs w:val="21"/>
              </w:rPr>
              <w:t>蒸</w:t>
            </w:r>
            <w:proofErr w:type="gramEnd"/>
            <w:r>
              <w:rPr>
                <w:rFonts w:ascii="宋体" w:hAnsi="宋体"/>
                <w:b/>
                <w:szCs w:val="21"/>
              </w:rPr>
              <w:t>山药、胡萝卜</w:t>
            </w:r>
          </w:p>
          <w:p w14:paraId="33298F7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玉米山药银耳羹</w:t>
            </w:r>
            <w:r>
              <w:rPr>
                <w:rFonts w:ascii="宋体" w:hAnsi="宋体"/>
                <w:b/>
                <w:szCs w:val="21"/>
              </w:rPr>
              <w:br/>
            </w:r>
            <w:r>
              <w:rPr>
                <w:rFonts w:ascii="宋体" w:hAnsi="宋体"/>
                <w:bCs/>
                <w:szCs w:val="21"/>
              </w:rPr>
              <w:t xml:space="preserve">配：玉米 山药 </w:t>
            </w:r>
            <w:r>
              <w:rPr>
                <w:rFonts w:ascii="宋体" w:hAnsi="宋体"/>
                <w:bCs/>
                <w:szCs w:val="21"/>
              </w:rPr>
              <w:br/>
              <w:t>银耳 冰糖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7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30  25</w:t>
            </w:r>
          </w:p>
          <w:p w14:paraId="33298F7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7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5   5</w:t>
            </w:r>
          </w:p>
          <w:p w14:paraId="33298F7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3   3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7F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香蕉鸡蛋</w:t>
            </w:r>
            <w:proofErr w:type="gramStart"/>
            <w:r>
              <w:rPr>
                <w:rFonts w:ascii="宋体" w:hAnsi="宋体"/>
                <w:b/>
                <w:szCs w:val="21"/>
              </w:rPr>
              <w:t>饼</w:t>
            </w:r>
            <w:proofErr w:type="gramEnd"/>
          </w:p>
          <w:p w14:paraId="33298F80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配：香蕉 鸡蛋</w:t>
            </w:r>
          </w:p>
          <w:p w14:paraId="33298F81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牛奶 面粉</w:t>
            </w:r>
            <w:r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/>
                <w:b/>
                <w:szCs w:val="21"/>
              </w:rPr>
              <w:t>纯鲜牛奶</w:t>
            </w:r>
            <w:r>
              <w:rPr>
                <w:rFonts w:ascii="宋体" w:hAnsi="宋体"/>
                <w:b/>
                <w:szCs w:val="21"/>
              </w:rPr>
              <w:br/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8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14:paraId="33298F8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26  15</w:t>
            </w:r>
          </w:p>
          <w:p w14:paraId="33298F8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10  10</w:t>
            </w:r>
          </w:p>
          <w:p w14:paraId="33298F85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86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/>
                <w:b/>
                <w:szCs w:val="21"/>
              </w:rPr>
              <w:t>蒸</w:t>
            </w:r>
            <w:proofErr w:type="gramEnd"/>
            <w:r>
              <w:rPr>
                <w:rFonts w:ascii="宋体" w:hAnsi="宋体"/>
                <w:b/>
                <w:szCs w:val="21"/>
              </w:rPr>
              <w:t>玉米</w:t>
            </w:r>
          </w:p>
          <w:p w14:paraId="33298F87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88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81</w:t>
            </w:r>
          </w:p>
          <w:p w14:paraId="33298F89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8A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49" w:firstLine="10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 香甜猫耳朵</w:t>
            </w:r>
          </w:p>
          <w:p w14:paraId="33298F8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配：面粉 红糖 </w:t>
            </w:r>
          </w:p>
          <w:p w14:paraId="33298F8C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鸡蛋</w:t>
            </w:r>
          </w:p>
          <w:p w14:paraId="33298F8D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  <w:r>
              <w:rPr>
                <w:rFonts w:ascii="宋体" w:hAnsi="宋体"/>
                <w:b/>
                <w:szCs w:val="21"/>
              </w:rPr>
              <w:br/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8E" w14:textId="77777777" w:rsidR="00894BFC" w:rsidRDefault="00894BFC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</w:p>
          <w:p w14:paraId="33298F8F" w14:textId="77777777" w:rsidR="00894BFC" w:rsidRDefault="00894BFC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 xml:space="preserve">10  2.5 </w:t>
            </w:r>
          </w:p>
          <w:p w14:paraId="33298F90" w14:textId="77777777" w:rsidR="00894BFC" w:rsidRDefault="00894BFC">
            <w:pPr>
              <w:spacing w:line="380" w:lineRule="exact"/>
              <w:ind w:left="181" w:hangingChars="100" w:hanging="18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2.5</w:t>
            </w:r>
          </w:p>
          <w:p w14:paraId="33298F91" w14:textId="77777777" w:rsidR="00894BFC" w:rsidRDefault="00894BFC">
            <w:pPr>
              <w:spacing w:line="380" w:lineRule="exact"/>
              <w:ind w:left="181" w:hangingChars="100" w:hanging="18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9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曲奇饼干</w:t>
            </w:r>
          </w:p>
          <w:p w14:paraId="33298F93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配：玉米油 面粉</w:t>
            </w:r>
          </w:p>
          <w:p w14:paraId="33298F94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奶粉 鸡蛋 白糖</w:t>
            </w:r>
          </w:p>
          <w:p w14:paraId="33298F95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纯鲜牛奶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96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14:paraId="33298F9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3  7</w:t>
            </w:r>
          </w:p>
          <w:p w14:paraId="33298F9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1.5 7 5</w:t>
            </w:r>
          </w:p>
          <w:p w14:paraId="33298F99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120</w:t>
            </w:r>
          </w:p>
          <w:p w14:paraId="33298F9A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E80CDC" w14:paraId="33298FD9" w14:textId="77777777">
        <w:trPr>
          <w:trHeight w:val="1541"/>
          <w:jc w:val="center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9C" w14:textId="77777777" w:rsidR="00894BFC" w:rsidRDefault="00894BFC">
            <w:pPr>
              <w:spacing w:line="380" w:lineRule="exact"/>
              <w:jc w:val="center"/>
              <w:rPr>
                <w:rFonts w:hint="default"/>
                <w:b/>
                <w:szCs w:val="21"/>
              </w:rPr>
            </w:pPr>
          </w:p>
          <w:p w14:paraId="33298F9D" w14:textId="77777777" w:rsidR="00894BFC" w:rsidRDefault="00894BFC">
            <w:pPr>
              <w:spacing w:line="380" w:lineRule="exact"/>
              <w:jc w:val="center"/>
              <w:rPr>
                <w:rFonts w:hint="default"/>
                <w:b/>
                <w:szCs w:val="21"/>
              </w:rPr>
            </w:pPr>
          </w:p>
          <w:p w14:paraId="33298F9E" w14:textId="77777777" w:rsidR="00894BFC" w:rsidRDefault="00894BFC">
            <w:pPr>
              <w:spacing w:line="380" w:lineRule="exact"/>
              <w:jc w:val="center"/>
              <w:rPr>
                <w:rFonts w:ascii="黑体" w:eastAsia="黑体" w:hint="default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晚餐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9F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98" w:firstLine="417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炸酱面</w:t>
            </w:r>
          </w:p>
          <w:p w14:paraId="33298FA0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配：牛肉 面粉</w:t>
            </w:r>
          </w:p>
          <w:p w14:paraId="33298FA1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蒜苔 洋葱</w:t>
            </w:r>
          </w:p>
          <w:p w14:paraId="33298FA2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西红柿</w:t>
            </w:r>
          </w:p>
          <w:p w14:paraId="33298FA3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50"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A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33298FA5" w14:textId="77777777" w:rsidR="00894BFC" w:rsidRDefault="00894BFC">
            <w:pPr>
              <w:tabs>
                <w:tab w:val="left" w:pos="1170"/>
              </w:tabs>
              <w:spacing w:line="380" w:lineRule="exact"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20  35 10  10</w:t>
            </w:r>
          </w:p>
          <w:p w14:paraId="33298FA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10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A7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素馅包子</w:t>
            </w:r>
          </w:p>
          <w:p w14:paraId="33298FA8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馅：面粉 胡萝卜</w:t>
            </w:r>
          </w:p>
          <w:p w14:paraId="33298FA9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茭</w:t>
            </w:r>
            <w:proofErr w:type="gramEnd"/>
            <w:r>
              <w:rPr>
                <w:rFonts w:ascii="宋体" w:hAnsi="宋体" w:cs="宋体"/>
                <w:szCs w:val="21"/>
              </w:rPr>
              <w:t>瓜 木耳 鸡蛋</w:t>
            </w:r>
          </w:p>
          <w:p w14:paraId="33298FAA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元气八宝粥</w:t>
            </w:r>
          </w:p>
          <w:p w14:paraId="33298FAB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配：大米 小米 </w:t>
            </w:r>
          </w:p>
          <w:p w14:paraId="33298FAC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薏米 花生 枸杞</w:t>
            </w:r>
          </w:p>
          <w:p w14:paraId="33298FAD" w14:textId="77777777" w:rsidR="00894BFC" w:rsidRDefault="00894BFC">
            <w:pPr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红枣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A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33298FA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60  25</w:t>
            </w:r>
          </w:p>
          <w:p w14:paraId="33298FB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40 3 20</w:t>
            </w:r>
          </w:p>
          <w:p w14:paraId="33298FB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</w:p>
          <w:p w14:paraId="33298FB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8  8</w:t>
            </w:r>
          </w:p>
          <w:p w14:paraId="33298FB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3  5  1</w:t>
            </w:r>
          </w:p>
          <w:p w14:paraId="33298FB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B5" w14:textId="77777777" w:rsidR="00894BFC" w:rsidRDefault="00894BFC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土豆牛肉焖饭</w:t>
            </w:r>
          </w:p>
          <w:p w14:paraId="33298FB6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配：大米 土豆</w:t>
            </w:r>
          </w:p>
          <w:p w14:paraId="33298FB7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胡萝卜 青菜</w:t>
            </w:r>
          </w:p>
          <w:p w14:paraId="33298FB8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牛肉</w:t>
            </w:r>
          </w:p>
          <w:p w14:paraId="33298FB9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98" w:firstLine="2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紫菜蛋花汤</w:t>
            </w:r>
          </w:p>
          <w:p w14:paraId="33298FB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配：紫菜 鸡蛋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BB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BC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45  20</w:t>
            </w:r>
          </w:p>
          <w:p w14:paraId="33298FBD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20  10</w:t>
            </w:r>
          </w:p>
          <w:p w14:paraId="33298FBE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  <w:p w14:paraId="33298FBF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</w:p>
          <w:p w14:paraId="33298FC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1  5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C1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47" w:firstLine="3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青菜鸡蛋面</w:t>
            </w:r>
          </w:p>
          <w:p w14:paraId="33298FC2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配:面粉 鸡蛋  </w:t>
            </w:r>
          </w:p>
          <w:p w14:paraId="33298FC3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青菜 豆腐 西红柿</w:t>
            </w:r>
          </w:p>
          <w:p w14:paraId="33298FC4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土豆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C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C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25   20</w:t>
            </w:r>
          </w:p>
          <w:p w14:paraId="33298FC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10 10 10</w:t>
            </w:r>
          </w:p>
          <w:p w14:paraId="33298FC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C9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00" w:firstLine="211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奶香菠菜馒头</w:t>
            </w:r>
          </w:p>
          <w:p w14:paraId="33298FCA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配：牛奶 菠菜</w:t>
            </w:r>
          </w:p>
          <w:p w14:paraId="33298FCB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面粉</w:t>
            </w:r>
          </w:p>
          <w:p w14:paraId="33298FCC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山药红薯</w:t>
            </w:r>
            <w:proofErr w:type="gramStart"/>
            <w:r>
              <w:rPr>
                <w:rFonts w:ascii="宋体" w:hAnsi="宋体" w:cs="宋体"/>
                <w:b/>
                <w:szCs w:val="21"/>
              </w:rPr>
              <w:t>粥</w:t>
            </w:r>
            <w:proofErr w:type="gramEnd"/>
          </w:p>
          <w:p w14:paraId="33298FCD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配：山药 红薯 </w:t>
            </w:r>
          </w:p>
          <w:p w14:paraId="33298FCE" w14:textId="77777777" w:rsidR="00894BFC" w:rsidRDefault="00894BFC">
            <w:pPr>
              <w:tabs>
                <w:tab w:val="left" w:pos="1170"/>
              </w:tabs>
              <w:spacing w:line="38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大米</w:t>
            </w:r>
          </w:p>
          <w:p w14:paraId="33298FCF" w14:textId="77777777" w:rsidR="00894BFC" w:rsidRDefault="00894BFC">
            <w:pPr>
              <w:tabs>
                <w:tab w:val="left" w:pos="1170"/>
              </w:tabs>
              <w:spacing w:line="380" w:lineRule="exact"/>
              <w:ind w:firstLineChars="199" w:firstLine="42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红烧冬瓜</w:t>
            </w:r>
          </w:p>
          <w:p w14:paraId="33298FD0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配：冬瓜 小香葱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298FD1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D2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6 10</w:t>
            </w:r>
          </w:p>
          <w:p w14:paraId="33298FD3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30</w:t>
            </w:r>
          </w:p>
          <w:p w14:paraId="33298FD4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D5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5  15</w:t>
            </w:r>
          </w:p>
          <w:p w14:paraId="33298FD6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15</w:t>
            </w:r>
          </w:p>
          <w:p w14:paraId="33298FD7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</w:p>
          <w:p w14:paraId="33298FD8" w14:textId="77777777" w:rsidR="00894BFC" w:rsidRDefault="00894BFC">
            <w:pPr>
              <w:tabs>
                <w:tab w:val="left" w:pos="1170"/>
              </w:tabs>
              <w:spacing w:line="38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100  5</w:t>
            </w:r>
          </w:p>
        </w:tc>
      </w:tr>
    </w:tbl>
    <w:p w14:paraId="33298FDA" w14:textId="77777777" w:rsidR="00894BFC" w:rsidRDefault="00894BFC">
      <w:pPr>
        <w:tabs>
          <w:tab w:val="left" w:pos="1170"/>
        </w:tabs>
        <w:spacing w:line="380" w:lineRule="exact"/>
        <w:rPr>
          <w:rFonts w:ascii="宋体" w:hAnsi="宋体"/>
          <w:sz w:val="18"/>
          <w:szCs w:val="18"/>
        </w:rPr>
      </w:pPr>
    </w:p>
    <w:sectPr w:rsidR="00894BFC">
      <w:pgSz w:w="16838" w:h="11906" w:orient="landscape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98FDF" w14:textId="77777777" w:rsidR="00894BFC" w:rsidRDefault="00894BFC" w:rsidP="00894BFC">
      <w:pPr>
        <w:rPr>
          <w:rFonts w:hint="default"/>
        </w:rPr>
      </w:pPr>
      <w:r>
        <w:separator/>
      </w:r>
    </w:p>
  </w:endnote>
  <w:endnote w:type="continuationSeparator" w:id="0">
    <w:p w14:paraId="33298FE0" w14:textId="77777777" w:rsidR="00894BFC" w:rsidRDefault="00894BFC" w:rsidP="00894BF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98FDD" w14:textId="77777777" w:rsidR="00894BFC" w:rsidRDefault="00894BFC" w:rsidP="00894BFC">
      <w:pPr>
        <w:rPr>
          <w:rFonts w:hint="default"/>
        </w:rPr>
      </w:pPr>
      <w:r>
        <w:separator/>
      </w:r>
    </w:p>
  </w:footnote>
  <w:footnote w:type="continuationSeparator" w:id="0">
    <w:p w14:paraId="33298FDE" w14:textId="77777777" w:rsidR="00894BFC" w:rsidRDefault="00894BFC" w:rsidP="00894BFC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DkxZjBhZDVhMDZjMzllNGU4MmZmYzA1MjE2NDA1NjMifQ=="/>
  </w:docVars>
  <w:rsids>
    <w:rsidRoot w:val="00172A27"/>
    <w:rsid w:val="00172A27"/>
    <w:rsid w:val="00894BFC"/>
    <w:rsid w:val="009F78FF"/>
    <w:rsid w:val="00E80CDC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298EA2"/>
  <w15:chartTrackingRefBased/>
  <w15:docId w15:val="{B94E0A6C-E123-4095-8608-8513A30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253</Words>
  <Characters>1444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MS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2024-12-13T04:12:00Z</cp:lastPrinted>
  <dcterms:created xsi:type="dcterms:W3CDTF">2025-06-11T12:54:00Z</dcterms:created>
  <dcterms:modified xsi:type="dcterms:W3CDTF">2025-06-17T01:54:00Z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F6C9214EAB154E6E874807089941C739_13</vt:lpwstr>
  </property>
</Properties>
</file>