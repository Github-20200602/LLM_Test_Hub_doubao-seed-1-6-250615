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241A10" w14:textId="77777777" w:rsidR="00D375FA" w:rsidRDefault="00D375FA" w:rsidP="00D375FA">
      <w:pPr>
        <w:ind w:firstLineChars="593" w:firstLine="2619"/>
        <w:rPr>
          <w:rFonts w:eastAsia="楷体_GB2312" w:hint="default"/>
          <w:b/>
          <w:sz w:val="44"/>
        </w:rPr>
      </w:pPr>
      <w:r w:rsidRPr="00D1645A">
        <w:rPr>
          <w:rFonts w:eastAsia="楷体_GB2312"/>
          <w:b/>
          <w:sz w:val="44"/>
        </w:rPr>
        <w:t>萌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芽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星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乐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测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试</w:t>
      </w:r>
      <w:r>
        <w:rPr>
          <w:rFonts w:eastAsia="楷体_GB2312"/>
          <w:b/>
          <w:sz w:val="44"/>
        </w:rPr>
        <w:t xml:space="preserve"> </w:t>
      </w:r>
      <w:r>
        <w:rPr>
          <w:rFonts w:eastAsia="楷体_GB2312"/>
          <w:b/>
          <w:sz w:val="44"/>
        </w:rPr>
        <w:t>幼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儿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园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带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量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食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谱</w:t>
      </w:r>
    </w:p>
    <w:p w14:paraId="5E3048DD" w14:textId="77777777" w:rsidR="00B71B46" w:rsidRDefault="00B71B46">
      <w:pPr>
        <w:ind w:firstLineChars="4150" w:firstLine="9960"/>
        <w:rPr>
          <w:rFonts w:eastAsia="Times New Roman" w:hint="default"/>
          <w:sz w:val="24"/>
        </w:rPr>
      </w:pPr>
      <w:r>
        <w:rPr>
          <w:sz w:val="24"/>
        </w:rPr>
        <w:t>时间：</w:t>
      </w:r>
      <w:r>
        <w:rPr>
          <w:rFonts w:hint="default"/>
          <w:sz w:val="24"/>
        </w:rPr>
        <w:t>2</w:t>
      </w:r>
      <w:r>
        <w:rPr>
          <w:sz w:val="24"/>
        </w:rPr>
        <w:t>024</w:t>
      </w:r>
      <w:r>
        <w:rPr>
          <w:sz w:val="24"/>
        </w:rPr>
        <w:t>年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rFonts w:hint="default"/>
          <w:sz w:val="24"/>
        </w:rPr>
        <w:t>9</w:t>
      </w:r>
      <w:r>
        <w:rPr>
          <w:sz w:val="24"/>
        </w:rPr>
        <w:t>日至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sz w:val="24"/>
        </w:rPr>
        <w:t>13</w:t>
      </w:r>
      <w:r>
        <w:rPr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800"/>
        <w:gridCol w:w="968"/>
        <w:gridCol w:w="1912"/>
        <w:gridCol w:w="900"/>
        <w:gridCol w:w="1800"/>
        <w:gridCol w:w="900"/>
        <w:gridCol w:w="2001"/>
        <w:gridCol w:w="1059"/>
        <w:gridCol w:w="1812"/>
        <w:gridCol w:w="966"/>
      </w:tblGrid>
      <w:tr w:rsidR="00CB56DF" w14:paraId="5E3048FD" w14:textId="77777777">
        <w:trPr>
          <w:trHeight w:val="1033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DE" w14:textId="77777777" w:rsidR="00B71B46" w:rsidRDefault="00D375FA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rFonts w:eastAsia="Times New Roman" w:hint="default"/>
                <w:color w:val="000000"/>
                <w:szCs w:val="21"/>
              </w:rPr>
              <w:pict w14:anchorId="5E304A1A">
                <v:group id="_x0000_s1026" style="position:absolute;left:0;text-align:left;margin-left:-7.65pt;margin-top:0;width:81pt;height:69pt;z-index:251657728" coordsize="1123,1175">
                  <v:line id="__TH_L2" o:spid="_x0000_s1027" style="position:absolute;mso-wrap-style:square" from="0,0" to="1123,1175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8" type="#_x0000_t202" style="position:absolute;left:503;top:102;width:253;height:262;mso-wrap-style:square" filled="f" stroked="f">
                    <v:textbox inset="0,0,0,0">
                      <w:txbxContent>
                        <w:p w14:paraId="5E304A1F" w14:textId="77777777" w:rsidR="00B71B46" w:rsidRDefault="00B71B46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星</w:t>
                          </w:r>
                        </w:p>
                      </w:txbxContent>
                    </v:textbox>
                  </v:shape>
                  <v:shape id="__TH_B124" o:spid="_x0000_s1029" type="#_x0000_t202" style="position:absolute;left:748;top:358;width:253;height:262;mso-wrap-style:square" filled="f" stroked="f">
                    <v:textbox inset="0,0,0,0">
                      <w:txbxContent>
                        <w:p w14:paraId="5E304A20" w14:textId="77777777" w:rsidR="00B71B46" w:rsidRDefault="00B71B46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期</w:t>
                          </w:r>
                        </w:p>
                      </w:txbxContent>
                    </v:textbox>
                  </v:shape>
                  <v:shape id="__TH_B215" o:spid="_x0000_s1030" type="#_x0000_t202" style="position:absolute;left:139;top:518;width:253;height:262;mso-wrap-style:square" filled="f" stroked="f">
                    <v:textbox inset="0,0,0,0">
                      <w:txbxContent>
                        <w:p w14:paraId="5E304A21" w14:textId="77777777" w:rsidR="00B71B46" w:rsidRDefault="00B71B46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餐</w:t>
                          </w:r>
                        </w:p>
                      </w:txbxContent>
                    </v:textbox>
                  </v:shape>
                  <v:shape id="__TH_B226" o:spid="_x0000_s1031" type="#_x0000_t202" style="position:absolute;left:407;top:798;width:253;height:263;mso-wrap-style:square" filled="f" stroked="f">
                    <v:textbox inset="0,0,0,0">
                      <w:txbxContent>
                        <w:p w14:paraId="5E304A22" w14:textId="77777777" w:rsidR="00B71B46" w:rsidRDefault="00B71B46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次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DF" w14:textId="77777777" w:rsidR="00B71B46" w:rsidRDefault="00B71B46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5E3048E0" w14:textId="77777777" w:rsidR="00B71B46" w:rsidRDefault="00B71B46">
            <w:pPr>
              <w:ind w:firstLineChars="99" w:firstLine="209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一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E1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5E3048E2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5E3048E3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5E3048E4" w14:textId="77777777" w:rsidR="00B71B46" w:rsidRDefault="00B71B46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E5" w14:textId="77777777" w:rsidR="00B71B46" w:rsidRDefault="00B71B46">
            <w:pPr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</w:p>
          <w:p w14:paraId="5E3048E6" w14:textId="77777777" w:rsidR="00B71B46" w:rsidRDefault="00B71B46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二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E7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5E3048E8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5E3048E9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5E3048EA" w14:textId="77777777" w:rsidR="00B71B46" w:rsidRDefault="00B71B46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EB" w14:textId="77777777" w:rsidR="00B71B46" w:rsidRDefault="00B71B46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5E3048EC" w14:textId="77777777" w:rsidR="00B71B46" w:rsidRDefault="00B71B46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三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ED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5E3048EE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5E3048EF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5E3048F0" w14:textId="77777777" w:rsidR="00B71B46" w:rsidRDefault="00B71B46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F1" w14:textId="77777777" w:rsidR="00B71B46" w:rsidRDefault="00B71B46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5E3048F2" w14:textId="77777777" w:rsidR="00B71B46" w:rsidRDefault="00B71B46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四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F3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5E3048F4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5E3048F5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5E3048F6" w14:textId="77777777" w:rsidR="00B71B46" w:rsidRDefault="00B71B46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F7" w14:textId="77777777" w:rsidR="00B71B46" w:rsidRDefault="00B71B46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5E3048F8" w14:textId="77777777" w:rsidR="00B71B46" w:rsidRDefault="00B71B46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五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F9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5E3048FA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5E3048FB" w14:textId="77777777" w:rsidR="00B71B46" w:rsidRDefault="00B71B46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5E3048FC" w14:textId="77777777" w:rsidR="00B71B46" w:rsidRDefault="00B71B46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</w:tr>
      <w:tr w:rsidR="00CB56DF" w14:paraId="5E304943" w14:textId="77777777">
        <w:trPr>
          <w:trHeight w:val="2795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8FE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  <w:p w14:paraId="5E3048FF" w14:textId="77777777" w:rsidR="00B71B46" w:rsidRDefault="00B71B46">
            <w:pPr>
              <w:spacing w:line="38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  <w:p w14:paraId="5E304900" w14:textId="77777777" w:rsidR="00B71B46" w:rsidRDefault="00B71B46">
            <w:pPr>
              <w:spacing w:line="38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  <w:p w14:paraId="5E304901" w14:textId="77777777" w:rsidR="00B71B46" w:rsidRDefault="00B71B46">
            <w:pPr>
              <w:spacing w:line="38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>
              <w:rPr>
                <w:rFonts w:ascii="黑体" w:eastAsia="黑体" w:hAnsi="宋体"/>
                <w:b/>
                <w:szCs w:val="21"/>
              </w:rPr>
              <w:t>早餐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02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五香鸡蛋</w:t>
            </w:r>
          </w:p>
          <w:p w14:paraId="5E304903" w14:textId="77777777" w:rsidR="00B71B46" w:rsidRDefault="00B71B46">
            <w:pPr>
              <w:spacing w:line="380" w:lineRule="exact"/>
              <w:ind w:leftChars="200" w:left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杂粮发糕</w:t>
            </w:r>
          </w:p>
          <w:p w14:paraId="5E304904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配：玉米面 面粉</w:t>
            </w:r>
          </w:p>
          <w:p w14:paraId="5E304905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南瓜 枸杞</w:t>
            </w:r>
          </w:p>
          <w:p w14:paraId="5E304906" w14:textId="77777777" w:rsidR="00B71B46" w:rsidRDefault="00B71B46">
            <w:pPr>
              <w:spacing w:line="380" w:lineRule="exact"/>
              <w:jc w:val="center"/>
              <w:rPr>
                <w:rFonts w:hint="default"/>
                <w:szCs w:val="21"/>
              </w:rPr>
            </w:pPr>
            <w:r>
              <w:rPr>
                <w:b/>
                <w:bCs/>
                <w:szCs w:val="21"/>
              </w:rPr>
              <w:t>蔬菜疙瘩汤</w:t>
            </w:r>
          </w:p>
          <w:p w14:paraId="5E304907" w14:textId="77777777" w:rsidR="00B71B46" w:rsidRDefault="00B71B46">
            <w:pPr>
              <w:spacing w:line="380" w:lineRule="exact"/>
              <w:ind w:firstLineChars="50" w:firstLine="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szCs w:val="21"/>
              </w:rPr>
              <w:t>配：鸡蛋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西红柿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豆腐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青菜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面粉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08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60</w:t>
            </w:r>
          </w:p>
          <w:p w14:paraId="5E304909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0A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4  12</w:t>
            </w:r>
          </w:p>
          <w:p w14:paraId="5E30490B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10  0.5</w:t>
            </w:r>
          </w:p>
          <w:p w14:paraId="5E30490C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0D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10  10</w:t>
            </w:r>
          </w:p>
          <w:p w14:paraId="5E30490E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8  3  8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0F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250" w:firstLine="52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馍 片</w:t>
            </w:r>
          </w:p>
          <w:p w14:paraId="5E304910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250" w:firstLine="525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配：面粉</w:t>
            </w:r>
          </w:p>
          <w:p w14:paraId="5E304911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酸汤丸子汤</w:t>
            </w:r>
          </w:p>
          <w:p w14:paraId="5E304912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丸子：生粉 胡萝卜 </w:t>
            </w:r>
          </w:p>
          <w:p w14:paraId="5E304913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青萝卜 鸡蛋 </w:t>
            </w:r>
          </w:p>
          <w:p w14:paraId="5E304914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配： 冬瓜 木耳 </w:t>
            </w:r>
          </w:p>
          <w:p w14:paraId="5E304915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粉条 西红柿 蒜苗 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16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5E304917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30</w:t>
            </w:r>
          </w:p>
          <w:p w14:paraId="5E304918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5E304919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8  10</w:t>
            </w:r>
          </w:p>
          <w:p w14:paraId="5E30491A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 xml:space="preserve">10  2  </w:t>
            </w:r>
          </w:p>
          <w:p w14:paraId="5E30491B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 xml:space="preserve">20  5 </w:t>
            </w:r>
            <w:r>
              <w:rPr>
                <w:rFonts w:ascii="宋体" w:hAnsi="宋体" w:cs="宋体"/>
                <w:b/>
                <w:sz w:val="18"/>
                <w:szCs w:val="18"/>
              </w:rPr>
              <w:br/>
              <w:t>10 10 5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1C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牛肉萝卜面</w:t>
            </w:r>
          </w:p>
          <w:p w14:paraId="5E30491D" w14:textId="77777777" w:rsidR="00B71B46" w:rsidRDefault="00B71B46">
            <w:pPr>
              <w:tabs>
                <w:tab w:val="left" w:pos="1170"/>
              </w:tabs>
              <w:spacing w:line="380" w:lineRule="exact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配：牛肉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白萝卜蒜苔 西红柿 </w:t>
            </w:r>
          </w:p>
          <w:p w14:paraId="5E30491E" w14:textId="77777777" w:rsidR="00B71B46" w:rsidRDefault="00B71B46">
            <w:pPr>
              <w:tabs>
                <w:tab w:val="left" w:pos="1170"/>
              </w:tabs>
              <w:spacing w:line="380" w:lineRule="exact"/>
              <w:ind w:left="105" w:hangingChars="50" w:hanging="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青菜 土豆 面粉</w:t>
            </w:r>
          </w:p>
          <w:p w14:paraId="5E30491F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196" w:firstLine="413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炝三丝</w:t>
            </w:r>
          </w:p>
          <w:p w14:paraId="5E304920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配：豆腐皮 粉丝</w:t>
            </w:r>
          </w:p>
          <w:p w14:paraId="5E304921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海带丝（干）（湿）    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22" w14:textId="77777777" w:rsidR="00B71B46" w:rsidRDefault="00B71B46">
            <w:pPr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23" w14:textId="77777777" w:rsidR="00B71B46" w:rsidRDefault="00B71B46">
            <w:pPr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 xml:space="preserve">15  </w:t>
            </w:r>
            <w:r>
              <w:rPr>
                <w:rFonts w:ascii="宋体" w:hAnsi="宋体"/>
                <w:b/>
                <w:sz w:val="18"/>
                <w:szCs w:val="18"/>
              </w:rPr>
              <w:t>1</w:t>
            </w:r>
            <w:r>
              <w:rPr>
                <w:rFonts w:ascii="宋体" w:hAnsi="宋体" w:hint="default"/>
                <w:b/>
                <w:sz w:val="18"/>
                <w:szCs w:val="18"/>
              </w:rPr>
              <w:t>0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</w:t>
            </w:r>
          </w:p>
          <w:p w14:paraId="5E304924" w14:textId="77777777" w:rsidR="00B71B46" w:rsidRDefault="00B71B46">
            <w:pPr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5  10  </w:t>
            </w:r>
          </w:p>
          <w:p w14:paraId="5E304925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5 10  20</w:t>
            </w:r>
          </w:p>
          <w:p w14:paraId="5E304926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27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15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10</w:t>
            </w:r>
          </w:p>
          <w:p w14:paraId="5E304928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3   15</w:t>
            </w:r>
          </w:p>
          <w:p w14:paraId="5E304929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200" w:firstLine="361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2A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双拼花卷</w:t>
            </w:r>
          </w:p>
          <w:p w14:paraId="5E30492B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配：南瓜 面粉</w:t>
            </w:r>
          </w:p>
          <w:p w14:paraId="5E30492C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玉米糁参子粥</w:t>
            </w:r>
          </w:p>
          <w:p w14:paraId="5E30492D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配：玉米糁子 小米</w:t>
            </w:r>
          </w:p>
          <w:p w14:paraId="5E30492E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家常土豆丝</w:t>
            </w:r>
          </w:p>
          <w:p w14:paraId="5E30492F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配：土豆 胡萝卜 </w:t>
            </w:r>
          </w:p>
          <w:p w14:paraId="5E304930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彩椒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31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32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10  30</w:t>
            </w:r>
          </w:p>
          <w:p w14:paraId="5E304933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34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5   10</w:t>
            </w:r>
          </w:p>
          <w:p w14:paraId="5E304935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36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50  10</w:t>
            </w:r>
          </w:p>
          <w:p w14:paraId="5E304937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200"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38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黄金虾仁蛋炒饭</w:t>
            </w:r>
            <w:r>
              <w:rPr>
                <w:rFonts w:ascii="宋体" w:hAnsi="宋体"/>
                <w:b/>
                <w:szCs w:val="21"/>
              </w:rPr>
              <w:br/>
            </w:r>
            <w:r>
              <w:rPr>
                <w:rFonts w:ascii="宋体" w:hAnsi="宋体"/>
                <w:bCs/>
                <w:szCs w:val="21"/>
              </w:rPr>
              <w:t xml:space="preserve">配：虾仁 鸡蛋 </w:t>
            </w:r>
          </w:p>
          <w:p w14:paraId="5E304939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蒜苔 胡萝卜 </w:t>
            </w:r>
          </w:p>
          <w:p w14:paraId="5E30493A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黄瓜 大米</w:t>
            </w:r>
          </w:p>
          <w:p w14:paraId="5E30493B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翡翠白玉汤</w:t>
            </w:r>
          </w:p>
          <w:p w14:paraId="5E30493C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配：小白菜 豆腐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3D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3E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1</w:t>
            </w:r>
            <w:r>
              <w:rPr>
                <w:rFonts w:ascii="宋体" w:hAnsi="宋体"/>
                <w:b/>
                <w:sz w:val="18"/>
                <w:szCs w:val="18"/>
              </w:rPr>
              <w:t>0 20</w:t>
            </w:r>
          </w:p>
          <w:p w14:paraId="5E30493F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10 15</w:t>
            </w:r>
          </w:p>
          <w:p w14:paraId="5E304940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15  40</w:t>
            </w:r>
          </w:p>
          <w:p w14:paraId="5E304941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</w:rPr>
            </w:pPr>
          </w:p>
          <w:p w14:paraId="5E304942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</w:rPr>
            </w:pPr>
            <w:r>
              <w:t>5   3</w:t>
            </w:r>
          </w:p>
        </w:tc>
      </w:tr>
      <w:tr w:rsidR="00CB56DF" w14:paraId="5E304951" w14:textId="77777777">
        <w:trPr>
          <w:trHeight w:val="454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44" w14:textId="77777777" w:rsidR="00B71B46" w:rsidRDefault="00B71B46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早点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5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柚子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6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80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7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紫皮腰果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8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50" w:firstLine="9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16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9" w14:textId="77777777" w:rsidR="00B71B46" w:rsidRDefault="00B71B46">
            <w:pPr>
              <w:spacing w:line="380" w:lineRule="exact"/>
              <w:ind w:firstLineChars="250" w:firstLine="52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蒸梨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A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50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B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300" w:firstLine="63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香蕉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C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70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D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琥珀核桃仁</w:t>
            </w:r>
          </w:p>
          <w:p w14:paraId="5E30494E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配：白芝麻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4F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16</w:t>
            </w:r>
          </w:p>
          <w:p w14:paraId="5E304950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0.5</w:t>
            </w:r>
          </w:p>
        </w:tc>
      </w:tr>
      <w:tr w:rsidR="00CB56DF" w14:paraId="5E3049B3" w14:textId="77777777">
        <w:trPr>
          <w:trHeight w:val="573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52" w14:textId="77777777" w:rsidR="00B71B46" w:rsidRDefault="00B71B46">
            <w:pPr>
              <w:spacing w:line="380" w:lineRule="exact"/>
              <w:jc w:val="center"/>
              <w:rPr>
                <w:rFonts w:eastAsia="Times New Roman" w:hint="default"/>
                <w:b/>
                <w:szCs w:val="21"/>
              </w:rPr>
            </w:pPr>
          </w:p>
          <w:p w14:paraId="5E304953" w14:textId="77777777" w:rsidR="00B71B46" w:rsidRDefault="00B71B46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</w:p>
          <w:p w14:paraId="5E304954" w14:textId="77777777" w:rsidR="00B71B46" w:rsidRDefault="00B71B46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</w:p>
          <w:p w14:paraId="5E304955" w14:textId="77777777" w:rsidR="00B71B46" w:rsidRDefault="00B71B46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</w:p>
          <w:p w14:paraId="5E304956" w14:textId="77777777" w:rsidR="00B71B46" w:rsidRDefault="00B71B46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午餐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57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150" w:firstLine="31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金银米饭</w:t>
            </w:r>
          </w:p>
          <w:p w14:paraId="5E304958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cs="宋体"/>
                <w:bCs/>
              </w:rPr>
              <w:t>配：大米</w:t>
            </w:r>
            <w:r>
              <w:rPr>
                <w:rFonts w:cs="宋体"/>
                <w:bCs/>
              </w:rPr>
              <w:t xml:space="preserve"> </w:t>
            </w:r>
            <w:r>
              <w:rPr>
                <w:rFonts w:cs="宋体"/>
                <w:bCs/>
              </w:rPr>
              <w:t>玉米珍</w:t>
            </w:r>
          </w:p>
          <w:p w14:paraId="5E304959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/>
                <w:b/>
                <w:szCs w:val="21"/>
              </w:rPr>
              <w:t>清炖羊排</w:t>
            </w:r>
            <w:r>
              <w:rPr>
                <w:rFonts w:cs="宋体"/>
                <w:b/>
                <w:szCs w:val="21"/>
              </w:rPr>
              <w:br/>
            </w:r>
            <w:r>
              <w:rPr>
                <w:rFonts w:cs="宋体"/>
                <w:szCs w:val="21"/>
              </w:rPr>
              <w:t>配：</w:t>
            </w:r>
            <w:r>
              <w:rPr>
                <w:rFonts w:ascii="宋体" w:hAnsi="宋体"/>
                <w:szCs w:val="21"/>
              </w:rPr>
              <w:t>羊排 香葱</w:t>
            </w:r>
          </w:p>
          <w:p w14:paraId="5E30495A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白萝卜 胡萝卜 </w:t>
            </w:r>
          </w:p>
          <w:p w14:paraId="5E30495B" w14:textId="77777777" w:rsidR="00B71B46" w:rsidRDefault="00B71B46">
            <w:pPr>
              <w:tabs>
                <w:tab w:val="left" w:pos="1170"/>
              </w:tabs>
              <w:spacing w:line="380" w:lineRule="exact"/>
              <w:ind w:left="211" w:hangingChars="100" w:hanging="21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地三鲜</w:t>
            </w:r>
          </w:p>
          <w:p w14:paraId="5E30495C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配：茄子 西红柿</w:t>
            </w:r>
          </w:p>
          <w:p w14:paraId="5E30495D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彩椒 土豆</w:t>
            </w:r>
            <w:r>
              <w:rPr>
                <w:rFonts w:ascii="宋体" w:hAnsi="宋体"/>
                <w:szCs w:val="21"/>
              </w:rPr>
              <w:br/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5E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40</w:t>
            </w:r>
          </w:p>
          <w:p w14:paraId="5E30495F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35  </w:t>
            </w:r>
            <w:r>
              <w:rPr>
                <w:rFonts w:ascii="宋体" w:hAnsi="宋体" w:hint="default"/>
                <w:b/>
                <w:sz w:val="18"/>
                <w:szCs w:val="18"/>
              </w:rPr>
              <w:t>5</w:t>
            </w:r>
          </w:p>
          <w:p w14:paraId="5E304960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61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35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3</w:t>
            </w:r>
          </w:p>
          <w:p w14:paraId="5E304962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25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 5 </w:t>
            </w:r>
          </w:p>
          <w:p w14:paraId="5E304963" w14:textId="77777777" w:rsidR="00B71B46" w:rsidRDefault="00B71B46">
            <w:pPr>
              <w:tabs>
                <w:tab w:val="left" w:pos="1170"/>
              </w:tabs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</w:p>
          <w:p w14:paraId="5E304964" w14:textId="77777777" w:rsidR="00B71B46" w:rsidRDefault="00B71B46">
            <w:pPr>
              <w:tabs>
                <w:tab w:val="left" w:pos="1170"/>
              </w:tabs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40  10</w:t>
            </w:r>
          </w:p>
          <w:p w14:paraId="5E304965" w14:textId="77777777" w:rsidR="00B71B46" w:rsidRDefault="00B71B46">
            <w:pPr>
              <w:tabs>
                <w:tab w:val="left" w:pos="1170"/>
              </w:tabs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3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 20</w:t>
            </w:r>
          </w:p>
          <w:p w14:paraId="5E304966" w14:textId="77777777" w:rsidR="00B71B46" w:rsidRDefault="00B71B46">
            <w:pPr>
              <w:tabs>
                <w:tab w:val="left" w:pos="1170"/>
              </w:tabs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</w:p>
          <w:p w14:paraId="5E304967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68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黑芝麻米饭</w:t>
            </w:r>
          </w:p>
          <w:p w14:paraId="5E304969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配：黑芝麻 大米</w:t>
            </w:r>
          </w:p>
          <w:p w14:paraId="5E30496A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茄汁虾仁</w:t>
            </w:r>
            <w:r>
              <w:rPr>
                <w:rFonts w:ascii="宋体" w:hAnsi="宋体"/>
                <w:b/>
                <w:szCs w:val="21"/>
              </w:rPr>
              <w:br/>
            </w:r>
            <w:r>
              <w:rPr>
                <w:rFonts w:ascii="宋体" w:hAnsi="宋体"/>
                <w:szCs w:val="21"/>
              </w:rPr>
              <w:t>配：虾仁 玉米粒</w:t>
            </w:r>
          </w:p>
          <w:p w14:paraId="5E30496B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番茄 黄瓜 香葱</w:t>
            </w:r>
          </w:p>
          <w:p w14:paraId="5E30496C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三彩冬瓜</w:t>
            </w:r>
          </w:p>
          <w:p w14:paraId="5E30496D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配：冬瓜 胡萝卜</w:t>
            </w:r>
          </w:p>
          <w:p w14:paraId="5E30496E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西芹</w:t>
            </w:r>
          </w:p>
          <w:p w14:paraId="5E30496F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菠菜豆腐汤</w:t>
            </w:r>
          </w:p>
          <w:p w14:paraId="5E304970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lastRenderedPageBreak/>
              <w:t>配：菠菜 豆腐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71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72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0.5  45</w:t>
            </w:r>
          </w:p>
          <w:p w14:paraId="5E304973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74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15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25 </w:t>
            </w:r>
          </w:p>
          <w:p w14:paraId="5E304975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15 </w:t>
            </w:r>
            <w:r>
              <w:rPr>
                <w:rFonts w:ascii="宋体" w:hAnsi="宋体" w:hint="default"/>
                <w:b/>
                <w:sz w:val="18"/>
                <w:szCs w:val="18"/>
              </w:rPr>
              <w:t>2</w:t>
            </w:r>
            <w:r>
              <w:rPr>
                <w:rFonts w:ascii="宋体" w:hAnsi="宋体"/>
                <w:b/>
                <w:sz w:val="18"/>
                <w:szCs w:val="18"/>
              </w:rPr>
              <w:t>0 3</w:t>
            </w:r>
          </w:p>
          <w:p w14:paraId="5E304976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5E304977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40  20</w:t>
            </w:r>
          </w:p>
          <w:p w14:paraId="5E304978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rFonts w:hint="default"/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0</w:t>
            </w:r>
          </w:p>
          <w:p w14:paraId="5E304979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5E30497A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5  5 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7B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cs="宋体" w:hint="default"/>
                <w:b/>
                <w:bCs/>
                <w:szCs w:val="21"/>
              </w:rPr>
            </w:pPr>
            <w:r>
              <w:rPr>
                <w:rFonts w:cs="宋体"/>
                <w:b/>
                <w:bCs/>
                <w:szCs w:val="21"/>
              </w:rPr>
              <w:lastRenderedPageBreak/>
              <w:t>红薯米饭</w:t>
            </w:r>
          </w:p>
          <w:p w14:paraId="5E30497C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cs="宋体" w:hint="default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配：大米</w:t>
            </w:r>
            <w:r>
              <w:rPr>
                <w:rFonts w:cs="宋体"/>
                <w:bCs/>
                <w:szCs w:val="21"/>
              </w:rPr>
              <w:t xml:space="preserve"> </w:t>
            </w:r>
            <w:r>
              <w:rPr>
                <w:rFonts w:cs="宋体"/>
                <w:bCs/>
                <w:szCs w:val="21"/>
              </w:rPr>
              <w:t>红薯</w:t>
            </w:r>
          </w:p>
          <w:p w14:paraId="5E30497D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hint="default"/>
                <w:b/>
                <w:szCs w:val="21"/>
              </w:rPr>
            </w:pPr>
            <w:r>
              <w:rPr>
                <w:b/>
                <w:szCs w:val="21"/>
              </w:rPr>
              <w:t>肉末茄子</w:t>
            </w:r>
          </w:p>
          <w:p w14:paraId="5E30497E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szCs w:val="21"/>
              </w:rPr>
            </w:pPr>
            <w:r>
              <w:rPr>
                <w:szCs w:val="21"/>
              </w:rPr>
              <w:t>配：牛肉末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茄子</w:t>
            </w:r>
          </w:p>
          <w:p w14:paraId="5E30497F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香葱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彩椒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西红柿</w:t>
            </w:r>
          </w:p>
          <w:p w14:paraId="5E304980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196" w:firstLine="413"/>
              <w:rPr>
                <w:rFonts w:cs="宋体" w:hint="default"/>
                <w:b/>
                <w:szCs w:val="21"/>
              </w:rPr>
            </w:pPr>
            <w:r>
              <w:rPr>
                <w:rFonts w:cs="宋体"/>
                <w:b/>
                <w:szCs w:val="21"/>
              </w:rPr>
              <w:t>小炒素菜</w:t>
            </w:r>
          </w:p>
          <w:p w14:paraId="5E304981" w14:textId="77777777" w:rsidR="00B71B46" w:rsidRDefault="00B71B46">
            <w:pPr>
              <w:tabs>
                <w:tab w:val="left" w:pos="1170"/>
              </w:tabs>
              <w:spacing w:line="380" w:lineRule="exact"/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配：木耳 海鲜菇</w:t>
            </w:r>
          </w:p>
          <w:p w14:paraId="5E304982" w14:textId="77777777" w:rsidR="00B71B46" w:rsidRDefault="00B71B46">
            <w:pPr>
              <w:tabs>
                <w:tab w:val="left" w:pos="1170"/>
              </w:tabs>
              <w:spacing w:line="380" w:lineRule="exact"/>
              <w:ind w:leftChars="76" w:left="160"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鸡蛋 西红柿</w:t>
            </w:r>
          </w:p>
          <w:p w14:paraId="5E304983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青菜虾皮汤</w:t>
            </w:r>
          </w:p>
          <w:p w14:paraId="5E304984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lastRenderedPageBreak/>
              <w:t>配：青菜 虾皮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85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Cs w:val="21"/>
              </w:rPr>
            </w:pPr>
          </w:p>
          <w:p w14:paraId="5E304986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Cs w:val="21"/>
              </w:rPr>
            </w:pPr>
            <w:r>
              <w:rPr>
                <w:b/>
                <w:szCs w:val="21"/>
              </w:rPr>
              <w:t>40  5</w:t>
            </w:r>
          </w:p>
          <w:p w14:paraId="5E304987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Cs w:val="21"/>
              </w:rPr>
            </w:pPr>
          </w:p>
          <w:p w14:paraId="5E304988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Cs w:val="21"/>
              </w:rPr>
            </w:pPr>
            <w:r>
              <w:rPr>
                <w:b/>
                <w:szCs w:val="21"/>
              </w:rPr>
              <w:t xml:space="preserve">20 65 </w:t>
            </w:r>
          </w:p>
          <w:p w14:paraId="5E304989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510 10</w:t>
            </w:r>
          </w:p>
          <w:p w14:paraId="5E30498A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Cs w:val="21"/>
              </w:rPr>
            </w:pPr>
          </w:p>
          <w:p w14:paraId="5E30498B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5  15</w:t>
            </w:r>
          </w:p>
          <w:p w14:paraId="5E30498C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25  5</w:t>
            </w:r>
          </w:p>
          <w:p w14:paraId="5E30498D" w14:textId="77777777" w:rsidR="00B71B46" w:rsidRDefault="00B71B46">
            <w:pPr>
              <w:spacing w:line="380" w:lineRule="exact"/>
              <w:rPr>
                <w:rFonts w:ascii="宋体" w:hAnsi="宋体"/>
                <w:b/>
                <w:szCs w:val="21"/>
              </w:rPr>
            </w:pPr>
          </w:p>
          <w:p w14:paraId="5E30498E" w14:textId="77777777" w:rsidR="00B71B46" w:rsidRDefault="00B71B46">
            <w:pPr>
              <w:spacing w:line="38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5  0.2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8F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cs="宋体" w:hint="default"/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 xml:space="preserve">     </w:t>
            </w:r>
            <w:r>
              <w:rPr>
                <w:rFonts w:cs="宋体"/>
                <w:b/>
              </w:rPr>
              <w:t>南瓜米</w:t>
            </w:r>
            <w:r>
              <w:rPr>
                <w:rFonts w:cs="宋体"/>
                <w:b/>
                <w:szCs w:val="21"/>
              </w:rPr>
              <w:t>饭</w:t>
            </w:r>
          </w:p>
          <w:p w14:paraId="5E304990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cs="宋体" w:hint="default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配：南瓜</w:t>
            </w:r>
            <w:r>
              <w:rPr>
                <w:rFonts w:cs="宋体"/>
                <w:bCs/>
                <w:szCs w:val="21"/>
              </w:rPr>
              <w:t xml:space="preserve"> </w:t>
            </w:r>
            <w:r>
              <w:rPr>
                <w:rFonts w:cs="宋体"/>
                <w:bCs/>
                <w:szCs w:val="21"/>
              </w:rPr>
              <w:t>大米</w:t>
            </w:r>
          </w:p>
          <w:p w14:paraId="5E304991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黄焖鸭</w:t>
            </w:r>
          </w:p>
          <w:p w14:paraId="5E304992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配：鸭肉 土豆 彩椒</w:t>
            </w:r>
          </w:p>
          <w:p w14:paraId="5E304993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胡萝卜 小香葱</w:t>
            </w:r>
          </w:p>
          <w:p w14:paraId="5E304994" w14:textId="77777777" w:rsidR="00B71B46" w:rsidRDefault="00B71B46">
            <w:pPr>
              <w:tabs>
                <w:tab w:val="left" w:pos="1170"/>
              </w:tabs>
              <w:spacing w:line="380" w:lineRule="exact"/>
              <w:ind w:left="843" w:hangingChars="400" w:hanging="843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三鲜豆腐</w:t>
            </w:r>
          </w:p>
          <w:p w14:paraId="5E304995" w14:textId="77777777" w:rsidR="00B71B46" w:rsidRDefault="00B71B46">
            <w:pPr>
              <w:tabs>
                <w:tab w:val="left" w:pos="1170"/>
              </w:tabs>
              <w:spacing w:line="380" w:lineRule="exact"/>
              <w:ind w:left="840" w:hangingChars="400" w:hanging="8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配：豆腐 胡萝卜</w:t>
            </w:r>
          </w:p>
          <w:p w14:paraId="5E304996" w14:textId="77777777" w:rsidR="00B71B46" w:rsidRDefault="00B71B46">
            <w:pPr>
              <w:tabs>
                <w:tab w:val="left" w:pos="1170"/>
              </w:tabs>
              <w:spacing w:line="380" w:lineRule="exact"/>
              <w:ind w:left="840" w:hangingChars="400" w:hanging="8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木耳 香葱</w:t>
            </w:r>
          </w:p>
          <w:p w14:paraId="5E304997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冬瓜海带汤</w:t>
            </w:r>
          </w:p>
          <w:p w14:paraId="5E304998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hint="default"/>
              </w:rPr>
            </w:pPr>
            <w:r>
              <w:rPr>
                <w:rFonts w:ascii="宋体" w:hAnsi="宋体" w:cs="宋体"/>
                <w:bCs/>
                <w:szCs w:val="21"/>
              </w:rPr>
              <w:lastRenderedPageBreak/>
              <w:t>配：冬瓜 海带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99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5E30499A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5  40</w:t>
            </w:r>
          </w:p>
          <w:p w14:paraId="5E30499B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5E30499C" w14:textId="77777777" w:rsidR="00B71B46" w:rsidRDefault="00B71B46">
            <w:pPr>
              <w:tabs>
                <w:tab w:val="left" w:pos="1170"/>
              </w:tabs>
              <w:spacing w:line="380" w:lineRule="exact"/>
              <w:jc w:val="lef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35 40 5 </w:t>
            </w:r>
          </w:p>
          <w:p w14:paraId="5E30499D" w14:textId="77777777" w:rsidR="00B71B46" w:rsidRDefault="00B71B46">
            <w:pPr>
              <w:tabs>
                <w:tab w:val="left" w:pos="1170"/>
              </w:tabs>
              <w:spacing w:line="380" w:lineRule="exact"/>
              <w:jc w:val="lef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15  5</w:t>
            </w:r>
          </w:p>
          <w:p w14:paraId="5E30499E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5E30499F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40   20 </w:t>
            </w:r>
          </w:p>
          <w:p w14:paraId="5E3049A0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5  5 </w:t>
            </w:r>
          </w:p>
          <w:p w14:paraId="5E3049A1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5E3049A2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5    5 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A3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98" w:firstLine="2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燕麦仁米饭</w:t>
            </w:r>
          </w:p>
          <w:p w14:paraId="5E3049A4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配：燕麦仁 大米</w:t>
            </w:r>
          </w:p>
          <w:p w14:paraId="5E3049A5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49" w:firstLine="103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孜然羊肉小炒</w:t>
            </w:r>
          </w:p>
          <w:p w14:paraId="5E3049A6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</w:t>
            </w:r>
            <w:r>
              <w:rPr>
                <w:rFonts w:ascii="宋体" w:hAnsi="宋体" w:hint="default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羊肉 洋葱 彩椒 粉条 蒜薹</w:t>
            </w:r>
          </w:p>
          <w:p w14:paraId="5E3049A7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芝麻菠菜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 w:cs="宋体"/>
                <w:szCs w:val="21"/>
              </w:rPr>
              <w:t>配：菠菜 芝麻</w:t>
            </w:r>
          </w:p>
          <w:p w14:paraId="5E3049A8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149" w:firstLine="314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黄瓜香菜汤</w:t>
            </w:r>
          </w:p>
          <w:p w14:paraId="5E3049A9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配：黄瓜 香菜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AA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AB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5  40</w:t>
            </w:r>
          </w:p>
          <w:p w14:paraId="5E3049AC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AD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20  30</w:t>
            </w:r>
          </w:p>
          <w:p w14:paraId="5E3049AE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5 10 20  </w:t>
            </w:r>
          </w:p>
          <w:p w14:paraId="5E3049AF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B0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65  0.5 </w:t>
            </w:r>
          </w:p>
          <w:p w14:paraId="5E3049B1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B2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8   2</w:t>
            </w:r>
          </w:p>
        </w:tc>
      </w:tr>
      <w:tr w:rsidR="00CB56DF" w14:paraId="5E3049D9" w14:textId="77777777">
        <w:trPr>
          <w:trHeight w:val="741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49B4" w14:textId="77777777" w:rsidR="00B71B46" w:rsidRDefault="00B71B46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午点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B5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蒸山药、胡萝卜</w:t>
            </w:r>
          </w:p>
          <w:p w14:paraId="5E3049B6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玉米山药银耳羹</w:t>
            </w:r>
            <w:r>
              <w:rPr>
                <w:rFonts w:ascii="宋体" w:hAnsi="宋体"/>
                <w:b/>
                <w:szCs w:val="21"/>
              </w:rPr>
              <w:br/>
            </w:r>
            <w:r>
              <w:rPr>
                <w:rFonts w:ascii="宋体" w:hAnsi="宋体"/>
                <w:bCs/>
                <w:szCs w:val="21"/>
              </w:rPr>
              <w:t xml:space="preserve">配：玉米 山药 </w:t>
            </w:r>
            <w:r>
              <w:rPr>
                <w:rFonts w:ascii="宋体" w:hAnsi="宋体"/>
                <w:bCs/>
                <w:szCs w:val="21"/>
              </w:rPr>
              <w:br/>
              <w:t>银耳 冰糖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B7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30  25</w:t>
            </w:r>
          </w:p>
          <w:p w14:paraId="5E3049B8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9B9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3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 5</w:t>
            </w:r>
          </w:p>
          <w:p w14:paraId="5E3049BA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default"/>
                <w:b/>
                <w:sz w:val="18"/>
                <w:szCs w:val="18"/>
              </w:rPr>
              <w:t>1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3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BB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香蕉鸡蛋饼</w:t>
            </w:r>
          </w:p>
          <w:p w14:paraId="5E3049BC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配：香蕉 鸡蛋</w:t>
            </w:r>
          </w:p>
          <w:p w14:paraId="5E3049BD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牛奶 面粉</w:t>
            </w:r>
            <w:r>
              <w:rPr>
                <w:rFonts w:ascii="宋体" w:hAnsi="宋体"/>
                <w:bCs/>
                <w:szCs w:val="21"/>
              </w:rPr>
              <w:br/>
            </w:r>
            <w:r>
              <w:rPr>
                <w:rFonts w:ascii="宋体" w:hAnsi="宋体"/>
                <w:b/>
                <w:szCs w:val="21"/>
              </w:rPr>
              <w:t>纯鲜牛奶</w:t>
            </w:r>
            <w:r>
              <w:rPr>
                <w:rFonts w:ascii="宋体" w:hAnsi="宋体"/>
                <w:b/>
                <w:szCs w:val="21"/>
              </w:rPr>
              <w:br/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BE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 w14:paraId="5E3049BF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26  15</w:t>
            </w:r>
          </w:p>
          <w:p w14:paraId="5E3049C0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10  10</w:t>
            </w:r>
          </w:p>
          <w:p w14:paraId="5E3049C1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C2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蒸玉米</w:t>
            </w:r>
          </w:p>
          <w:p w14:paraId="5E3049C3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纯鲜牛奶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C4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81</w:t>
            </w:r>
          </w:p>
          <w:p w14:paraId="5E3049C5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120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C6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49" w:firstLine="103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 香甜猫耳朵</w:t>
            </w:r>
          </w:p>
          <w:p w14:paraId="5E3049C7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配：面粉 红糖 </w:t>
            </w:r>
          </w:p>
          <w:p w14:paraId="5E3049C8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鸡蛋</w:t>
            </w:r>
          </w:p>
          <w:p w14:paraId="5E3049C9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纯鲜牛奶</w:t>
            </w:r>
            <w:r>
              <w:rPr>
                <w:rFonts w:ascii="宋体" w:hAnsi="宋体"/>
                <w:b/>
                <w:szCs w:val="21"/>
              </w:rPr>
              <w:br/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CA" w14:textId="77777777" w:rsidR="00B71B46" w:rsidRDefault="00B71B46">
            <w:pPr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</w:p>
          <w:p w14:paraId="5E3049CB" w14:textId="77777777" w:rsidR="00B71B46" w:rsidRDefault="00B71B46">
            <w:pPr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10  2.5 </w:t>
            </w:r>
          </w:p>
          <w:p w14:paraId="5E3049CC" w14:textId="77777777" w:rsidR="00B71B46" w:rsidRDefault="00B71B46">
            <w:pPr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2.5</w:t>
            </w:r>
          </w:p>
          <w:p w14:paraId="5E3049CD" w14:textId="77777777" w:rsidR="00B71B46" w:rsidRDefault="00B71B46">
            <w:pPr>
              <w:spacing w:line="380" w:lineRule="exact"/>
              <w:ind w:left="181" w:hangingChars="100" w:hanging="18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120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CE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曲奇饼干</w:t>
            </w:r>
          </w:p>
          <w:p w14:paraId="5E3049CF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配：黄油 玉米油 </w:t>
            </w:r>
          </w:p>
          <w:p w14:paraId="5E3049D0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面粉</w:t>
            </w:r>
          </w:p>
          <w:p w14:paraId="5E3049D1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奶粉 鸡蛋 白糖</w:t>
            </w:r>
          </w:p>
          <w:p w14:paraId="5E3049D2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纯鲜牛奶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D3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 w14:paraId="5E3049D4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2.5  1.5</w:t>
            </w:r>
          </w:p>
          <w:p w14:paraId="5E3049D5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200"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7</w:t>
            </w:r>
          </w:p>
          <w:p w14:paraId="5E3049D6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1.5  7 5</w:t>
            </w:r>
          </w:p>
          <w:p w14:paraId="5E3049D7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120</w:t>
            </w:r>
          </w:p>
          <w:p w14:paraId="5E3049D8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CB56DF" w14:paraId="5E304A17" w14:textId="77777777">
        <w:trPr>
          <w:trHeight w:val="1541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DA" w14:textId="77777777" w:rsidR="00B71B46" w:rsidRDefault="00B71B46">
            <w:pPr>
              <w:spacing w:line="380" w:lineRule="exact"/>
              <w:jc w:val="center"/>
              <w:rPr>
                <w:rFonts w:hint="default"/>
                <w:b/>
                <w:szCs w:val="21"/>
              </w:rPr>
            </w:pPr>
          </w:p>
          <w:p w14:paraId="5E3049DB" w14:textId="77777777" w:rsidR="00B71B46" w:rsidRDefault="00B71B46">
            <w:pPr>
              <w:spacing w:line="380" w:lineRule="exact"/>
              <w:jc w:val="center"/>
              <w:rPr>
                <w:rFonts w:hint="default"/>
                <w:b/>
                <w:szCs w:val="21"/>
              </w:rPr>
            </w:pPr>
          </w:p>
          <w:p w14:paraId="5E3049DC" w14:textId="77777777" w:rsidR="00B71B46" w:rsidRDefault="00B71B46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晚餐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DD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198" w:firstLine="417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炸酱面</w:t>
            </w:r>
          </w:p>
          <w:p w14:paraId="5E3049DE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配：牛肉 面粉</w:t>
            </w:r>
          </w:p>
          <w:p w14:paraId="5E3049DF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蒜苔 洋葱</w:t>
            </w:r>
          </w:p>
          <w:p w14:paraId="5E3049E0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西红柿</w:t>
            </w:r>
          </w:p>
          <w:p w14:paraId="5E3049E1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50"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E2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5E3049E3" w14:textId="77777777" w:rsidR="00B71B46" w:rsidRDefault="00B71B46">
            <w:pPr>
              <w:tabs>
                <w:tab w:val="left" w:pos="1170"/>
              </w:tabs>
              <w:spacing w:line="380" w:lineRule="exact"/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default"/>
                <w:b/>
                <w:sz w:val="18"/>
                <w:szCs w:val="18"/>
              </w:rPr>
              <w:t>15</w:t>
            </w:r>
            <w:r>
              <w:rPr>
                <w:rFonts w:ascii="宋体" w:hAnsi="宋体" w:cs="宋体"/>
                <w:b/>
                <w:sz w:val="18"/>
                <w:szCs w:val="18"/>
              </w:rPr>
              <w:t xml:space="preserve">  35 15  10</w:t>
            </w:r>
          </w:p>
          <w:p w14:paraId="5E3049E4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10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E5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素馅包子</w:t>
            </w:r>
          </w:p>
          <w:p w14:paraId="5E3049E6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馅：面粉 胡萝卜</w:t>
            </w:r>
          </w:p>
          <w:p w14:paraId="5E3049E7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茭瓜 木耳 鸡蛋</w:t>
            </w:r>
          </w:p>
          <w:p w14:paraId="5E3049E8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元气八宝粥</w:t>
            </w:r>
          </w:p>
          <w:p w14:paraId="5E3049E9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配：大米 小米 </w:t>
            </w:r>
          </w:p>
          <w:p w14:paraId="5E3049EA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薏米 花生 枸杞</w:t>
            </w:r>
          </w:p>
          <w:p w14:paraId="5E3049EB" w14:textId="77777777" w:rsidR="00B71B46" w:rsidRDefault="00B71B46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红枣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EC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5E3049ED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60  25</w:t>
            </w:r>
          </w:p>
          <w:p w14:paraId="5E3049EE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40 3 20</w:t>
            </w:r>
          </w:p>
          <w:p w14:paraId="5E3049EF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5E3049F0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default"/>
                <w:b/>
                <w:sz w:val="18"/>
                <w:szCs w:val="18"/>
              </w:rPr>
              <w:t>8</w:t>
            </w:r>
            <w:r>
              <w:rPr>
                <w:rFonts w:ascii="宋体" w:hAnsi="宋体" w:cs="宋体"/>
                <w:b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default"/>
                <w:b/>
                <w:sz w:val="18"/>
                <w:szCs w:val="18"/>
              </w:rPr>
              <w:t>5</w:t>
            </w:r>
          </w:p>
          <w:p w14:paraId="5E3049F1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3  5  1</w:t>
            </w:r>
          </w:p>
          <w:p w14:paraId="5E3049F2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F3" w14:textId="77777777" w:rsidR="00B71B46" w:rsidRDefault="00B71B46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土豆牛肉焖饭</w:t>
            </w:r>
          </w:p>
          <w:p w14:paraId="5E3049F4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配：大米 土豆</w:t>
            </w:r>
          </w:p>
          <w:p w14:paraId="5E3049F5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胡萝卜 青菜</w:t>
            </w:r>
          </w:p>
          <w:p w14:paraId="5E3049F6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牛肉</w:t>
            </w:r>
          </w:p>
          <w:p w14:paraId="5E3049F7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98" w:firstLine="2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紫菜蛋花汤</w:t>
            </w:r>
          </w:p>
          <w:p w14:paraId="5E3049F8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配：紫菜 鸡蛋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F9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5E3049FA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45  20</w:t>
            </w:r>
          </w:p>
          <w:p w14:paraId="5E3049FB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20  10</w:t>
            </w:r>
          </w:p>
          <w:p w14:paraId="5E3049FC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  <w:p w14:paraId="5E3049FD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5E3049FE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1  5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9FF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147" w:firstLine="3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青菜鸡蛋面</w:t>
            </w:r>
          </w:p>
          <w:p w14:paraId="5E304A00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配:面粉 鸡蛋  </w:t>
            </w:r>
          </w:p>
          <w:p w14:paraId="5E304A01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青菜 豆腐 西红柿</w:t>
            </w:r>
          </w:p>
          <w:p w14:paraId="5E304A02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50" w:firstLine="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土豆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A03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A04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25   20</w:t>
            </w:r>
          </w:p>
          <w:p w14:paraId="5E304A05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10 10 10</w:t>
            </w:r>
          </w:p>
          <w:p w14:paraId="5E304A06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A07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100" w:firstLine="211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奶香菠菜馒头</w:t>
            </w:r>
          </w:p>
          <w:p w14:paraId="5E304A08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配：牛奶 菠菜</w:t>
            </w:r>
          </w:p>
          <w:p w14:paraId="5E304A09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面粉</w:t>
            </w:r>
          </w:p>
          <w:p w14:paraId="5E304A0A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山药红薯粥</w:t>
            </w:r>
          </w:p>
          <w:p w14:paraId="5E304A0B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 xml:space="preserve">配：山药 红薯 </w:t>
            </w:r>
          </w:p>
          <w:p w14:paraId="5E304A0C" w14:textId="77777777" w:rsidR="00B71B46" w:rsidRDefault="00B71B46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大米</w:t>
            </w:r>
          </w:p>
          <w:p w14:paraId="5E304A0D" w14:textId="77777777" w:rsidR="00B71B46" w:rsidRDefault="00B71B46">
            <w:pPr>
              <w:tabs>
                <w:tab w:val="left" w:pos="1170"/>
              </w:tabs>
              <w:spacing w:line="380" w:lineRule="exact"/>
              <w:ind w:firstLineChars="199" w:firstLine="42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红烧冬瓜</w:t>
            </w:r>
          </w:p>
          <w:p w14:paraId="5E304A0E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配：冬瓜 小香葱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04A0F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A10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6 10</w:t>
            </w:r>
          </w:p>
          <w:p w14:paraId="5E304A11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30</w:t>
            </w:r>
          </w:p>
          <w:p w14:paraId="5E304A12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A13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5  10</w:t>
            </w:r>
          </w:p>
          <w:p w14:paraId="5E304A14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15</w:t>
            </w:r>
          </w:p>
          <w:p w14:paraId="5E304A15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5E304A16" w14:textId="77777777" w:rsidR="00B71B46" w:rsidRDefault="00B71B46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100  5</w:t>
            </w:r>
          </w:p>
        </w:tc>
      </w:tr>
    </w:tbl>
    <w:p w14:paraId="5E304A18" w14:textId="77777777" w:rsidR="00B71B46" w:rsidRDefault="00B71B46">
      <w:pPr>
        <w:tabs>
          <w:tab w:val="left" w:pos="1170"/>
        </w:tabs>
        <w:spacing w:line="380" w:lineRule="exact"/>
        <w:rPr>
          <w:rFonts w:ascii="宋体" w:hAnsi="宋体"/>
          <w:sz w:val="18"/>
          <w:szCs w:val="18"/>
        </w:rPr>
      </w:pPr>
    </w:p>
    <w:sectPr w:rsidR="00B71B46">
      <w:pgSz w:w="16838" w:h="11906" w:orient="landscape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04A1D" w14:textId="77777777" w:rsidR="00B71B46" w:rsidRDefault="00B71B46" w:rsidP="00B71B46">
      <w:pPr>
        <w:rPr>
          <w:rFonts w:hint="default"/>
        </w:rPr>
      </w:pPr>
      <w:r>
        <w:separator/>
      </w:r>
    </w:p>
  </w:endnote>
  <w:endnote w:type="continuationSeparator" w:id="0">
    <w:p w14:paraId="5E304A1E" w14:textId="77777777" w:rsidR="00B71B46" w:rsidRDefault="00B71B46" w:rsidP="00B71B4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04A1B" w14:textId="77777777" w:rsidR="00B71B46" w:rsidRDefault="00B71B46" w:rsidP="00B71B46">
      <w:pPr>
        <w:rPr>
          <w:rFonts w:hint="default"/>
        </w:rPr>
      </w:pPr>
      <w:r>
        <w:separator/>
      </w:r>
    </w:p>
  </w:footnote>
  <w:footnote w:type="continuationSeparator" w:id="0">
    <w:p w14:paraId="5E304A1C" w14:textId="77777777" w:rsidR="00B71B46" w:rsidRDefault="00B71B46" w:rsidP="00B71B46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DkxZjBhZDVhMDZjMzllNGU4MmZmYzA1MjE2NDA1NjMifQ=="/>
  </w:docVars>
  <w:rsids>
    <w:rsidRoot w:val="00172A27"/>
    <w:rsid w:val="00172A27"/>
    <w:rsid w:val="009F78FF"/>
    <w:rsid w:val="00B71B46"/>
    <w:rsid w:val="00CB56DF"/>
    <w:rsid w:val="00D3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E3048DC"/>
  <w15:chartTrackingRefBased/>
  <w15:docId w15:val="{5DB3239C-4AF1-498A-B841-B5ED4393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257</Words>
  <Characters>1467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MS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3嘴 山 市 实 验 幼 儿 园 带 量 食 谱</dc:title>
  <dc:subject/>
  <dc:creator>Administrator</dc:creator>
  <cp:keywords/>
  <dc:description/>
  <cp:lastModifiedBy>发蟒 江</cp:lastModifiedBy>
  <cp:revision>3</cp:revision>
  <cp:lastPrinted>2024-12-13T04:17:00Z</cp:lastPrinted>
  <dcterms:created xsi:type="dcterms:W3CDTF">2025-06-11T12:59:00Z</dcterms:created>
  <dcterms:modified xsi:type="dcterms:W3CDTF">2025-06-17T01:54:00Z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  <property fmtid="{D5CDD505-2E9C-101B-9397-08002B2CF9AE}" pid="3" name="ICV">
    <vt:lpwstr>F6C9214EAB154E6E874807089941C739_13</vt:lpwstr>
  </property>
</Properties>
</file>